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18" w:rsidRDefault="00782918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782918" w:rsidRPr="002C3DD1" w:rsidRDefault="00782918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2C3DD1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782918" w:rsidRPr="002C3DD1" w:rsidRDefault="00782918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2C3DD1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782918" w:rsidRDefault="00782918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782918" w:rsidRPr="002C3DD1" w:rsidRDefault="00782918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2C3DD1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782918" w:rsidRPr="002C3DD1" w:rsidRDefault="00782918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>
                    <w:rPr>
                      <w:color w:val="404040"/>
                      <w:sz w:val="36"/>
                      <w:szCs w:val="36"/>
                    </w:rPr>
                    <w:t>Procedimiento de Pruebas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782918" w:rsidRDefault="00782918" w:rsidP="00C87A51">
      <w:pPr>
        <w:pStyle w:val="Heading1"/>
      </w:pPr>
    </w:p>
    <w:p w:rsidR="00782918" w:rsidRDefault="00782918" w:rsidP="00C87A51">
      <w:pPr>
        <w:pStyle w:val="Heading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782918" w:rsidRPr="002C3DD1" w:rsidTr="002C3DD1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2C3DD1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2C3DD1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2C3DD1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2C3DD1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782918" w:rsidRPr="002C3DD1" w:rsidTr="002C3DD1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29</w:t>
            </w:r>
            <w:r w:rsidRPr="002C3DD1">
              <w:rPr>
                <w:bCs/>
                <w:sz w:val="22"/>
              </w:rPr>
              <w:t>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sz w:val="22"/>
              </w:rPr>
            </w:pPr>
            <w:r w:rsidRPr="002C3DD1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sz w:val="22"/>
              </w:rPr>
            </w:pPr>
            <w:r w:rsidRPr="002C3DD1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JEZ</w:t>
            </w:r>
          </w:p>
        </w:tc>
      </w:tr>
    </w:tbl>
    <w:p w:rsidR="00782918" w:rsidRPr="00B839E8" w:rsidRDefault="00782918" w:rsidP="00B839E8"/>
    <w:p w:rsidR="00782918" w:rsidRDefault="00782918" w:rsidP="009B25DD"/>
    <w:p w:rsidR="00782918" w:rsidRDefault="00782918" w:rsidP="00C87A51">
      <w:pPr>
        <w:pStyle w:val="Heading1"/>
      </w:pPr>
    </w:p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Pr="00F345BC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F345BC"/>
    <w:p w:rsidR="00782918" w:rsidRDefault="00782918" w:rsidP="00F345BC"/>
    <w:p w:rsidR="00782918" w:rsidRPr="00F345BC" w:rsidRDefault="00782918" w:rsidP="00F345BC"/>
    <w:p w:rsidR="00782918" w:rsidRDefault="00782918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contenido</w:t>
      </w:r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743874" w:history="1">
        <w:r w:rsidRPr="003110C6">
          <w:t>1.</w:t>
        </w:r>
        <w:r w:rsidRPr="003110C6">
          <w:tab/>
          <w:t>Introducción</w:t>
        </w:r>
        <w:r w:rsidRPr="003110C6"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75" w:history="1">
        <w:r w:rsidRPr="003110C6">
          <w:t>2.</w:t>
        </w:r>
        <w:r w:rsidRPr="003110C6">
          <w:tab/>
          <w:t>Los Procedimientos de Prueba</w:t>
        </w:r>
        <w:r w:rsidRPr="003110C6"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76" w:history="1">
        <w:r w:rsidRPr="003110C6">
          <w:t>2.1.</w:t>
        </w:r>
        <w:r w:rsidRPr="003110C6">
          <w:tab/>
          <w:t>Identificación</w:t>
        </w:r>
        <w:r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77" w:history="1">
        <w:r w:rsidRPr="003110C6">
          <w:t>2.2.</w:t>
        </w:r>
        <w:r w:rsidRPr="003110C6">
          <w:tab/>
          <w:t>Posibles problemas de Implementación</w:t>
        </w:r>
        <w:r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78" w:history="1">
        <w:r w:rsidRPr="003110C6">
          <w:t>2.3.</w:t>
        </w:r>
        <w:r w:rsidRPr="003110C6">
          <w:tab/>
          <w:t>Personal que complete los Procedimientos de Prueba</w:t>
        </w:r>
        <w:r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79" w:history="1">
        <w:r w:rsidRPr="003110C6">
          <w:t>2.4.</w:t>
        </w:r>
        <w:r w:rsidRPr="003110C6">
          <w:tab/>
          <w:t>Requisitos previos</w:t>
        </w:r>
        <w:r>
          <w:rPr>
            <w:webHidden/>
          </w:rPr>
          <w:tab/>
        </w:r>
      </w:hyperlink>
    </w:p>
    <w:p w:rsidR="00782918" w:rsidRPr="003110C6" w:rsidRDefault="00782918" w:rsidP="003110C6">
      <w:pPr>
        <w:pStyle w:val="TOC1"/>
        <w:tabs>
          <w:tab w:val="left" w:pos="440"/>
          <w:tab w:val="right" w:pos="8494"/>
        </w:tabs>
      </w:pPr>
      <w:hyperlink w:anchor="_Toc387743880" w:history="1">
        <w:r w:rsidRPr="003110C6">
          <w:t>2.5.</w:t>
        </w:r>
        <w:r w:rsidRPr="003110C6">
          <w:tab/>
          <w:t>Pasos del procedimiento</w:t>
        </w:r>
        <w:r>
          <w:rPr>
            <w:webHidden/>
          </w:rPr>
          <w:tab/>
        </w:r>
      </w:hyperlink>
    </w:p>
    <w:p w:rsidR="00782918" w:rsidRDefault="00782918" w:rsidP="003110C6">
      <w:pPr>
        <w:pStyle w:val="TOC1"/>
        <w:tabs>
          <w:tab w:val="left" w:pos="440"/>
          <w:tab w:val="right" w:pos="8494"/>
        </w:tabs>
        <w:rPr>
          <w:lang w:val="es-ES" w:eastAsia="es-PE"/>
        </w:rPr>
      </w:pPr>
      <w:r>
        <w:fldChar w:fldCharType="end"/>
      </w:r>
    </w:p>
    <w:p w:rsidR="00782918" w:rsidRDefault="00782918" w:rsidP="003110C6">
      <w:pPr>
        <w:rPr>
          <w:lang w:val="es-ES" w:eastAsia="es-PE"/>
        </w:rPr>
      </w:pPr>
    </w:p>
    <w:p w:rsidR="00782918" w:rsidRDefault="00782918" w:rsidP="005E63F7">
      <w:pPr>
        <w:pStyle w:val="TOC2"/>
        <w:tabs>
          <w:tab w:val="left" w:pos="660"/>
          <w:tab w:val="right" w:pos="8494"/>
        </w:tabs>
        <w:ind w:left="0"/>
      </w:pPr>
    </w:p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E0288E">
      <w:pPr>
        <w:ind w:left="0"/>
      </w:pPr>
    </w:p>
    <w:p w:rsidR="00782918" w:rsidRPr="003110C6" w:rsidRDefault="00782918" w:rsidP="003110C6"/>
    <w:p w:rsidR="00782918" w:rsidRDefault="00782918" w:rsidP="003110C6">
      <w:pPr>
        <w:pStyle w:val="Heading1"/>
        <w:numPr>
          <w:ilvl w:val="0"/>
          <w:numId w:val="30"/>
        </w:numPr>
        <w:jc w:val="left"/>
      </w:pPr>
      <w:r>
        <w:t>Introduccion</w:t>
      </w:r>
    </w:p>
    <w:p w:rsidR="00782918" w:rsidRDefault="00782918" w:rsidP="003110C6"/>
    <w:p w:rsidR="00782918" w:rsidRPr="003110C6" w:rsidRDefault="00782918" w:rsidP="003110C6">
      <w:r>
        <w:t xml:space="preserve">El presente documento detalla </w:t>
      </w:r>
      <w:r w:rsidRPr="008757DA">
        <w:t>todos los elementos necesarios para llevar a cabo el procedimiento de pruebas</w:t>
      </w:r>
      <w:r>
        <w:t>.</w:t>
      </w:r>
    </w:p>
    <w:p w:rsidR="00782918" w:rsidRDefault="00782918" w:rsidP="006C49FB">
      <w:pPr>
        <w:ind w:left="0"/>
      </w:pPr>
    </w:p>
    <w:p w:rsidR="00782918" w:rsidRDefault="00782918" w:rsidP="00E0288E">
      <w:pPr>
        <w:pStyle w:val="Heading1"/>
        <w:keepLines w:val="0"/>
        <w:widowControl w:val="0"/>
        <w:numPr>
          <w:ilvl w:val="0"/>
          <w:numId w:val="26"/>
        </w:numPr>
        <w:spacing w:before="0" w:line="240" w:lineRule="auto"/>
        <w:ind w:hanging="1874"/>
        <w:jc w:val="left"/>
        <w:rPr>
          <w:rFonts w:cs="Arial"/>
          <w:szCs w:val="24"/>
        </w:rPr>
      </w:pPr>
      <w:r>
        <w:rPr>
          <w:rFonts w:cs="Arial"/>
          <w:szCs w:val="24"/>
        </w:rPr>
        <w:t>Los Procedimientos de Prueba</w:t>
      </w:r>
    </w:p>
    <w:p w:rsidR="00782918" w:rsidRPr="00581B69" w:rsidRDefault="00782918" w:rsidP="00581B69"/>
    <w:p w:rsidR="00782918" w:rsidRDefault="00782918" w:rsidP="00581B6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Identificación.</w:t>
      </w:r>
    </w:p>
    <w:p w:rsidR="00782918" w:rsidRDefault="00782918" w:rsidP="00FE0C7F"/>
    <w:p w:rsidR="00782918" w:rsidRDefault="00782918" w:rsidP="00FE0C7F">
      <w:pPr>
        <w:numPr>
          <w:ilvl w:val="0"/>
          <w:numId w:val="42"/>
        </w:numPr>
      </w:pPr>
      <w:r>
        <w:t>Prueba01</w:t>
      </w:r>
    </w:p>
    <w:tbl>
      <w:tblPr>
        <w:tblStyle w:val="TableGrid"/>
        <w:tblW w:w="0" w:type="auto"/>
        <w:jc w:val="center"/>
        <w:tblLook w:val="01E0"/>
      </w:tblPr>
      <w:tblGrid>
        <w:gridCol w:w="1138"/>
        <w:gridCol w:w="2681"/>
        <w:gridCol w:w="1375"/>
        <w:gridCol w:w="1375"/>
      </w:tblGrid>
      <w:tr w:rsidR="00782918" w:rsidTr="00302ED0">
        <w:trPr>
          <w:jc w:val="center"/>
        </w:trPr>
        <w:tc>
          <w:tcPr>
            <w:tcW w:w="1138" w:type="dxa"/>
          </w:tcPr>
          <w:p w:rsidR="00782918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</w:tc>
        <w:tc>
          <w:tcPr>
            <w:tcW w:w="2681" w:type="dxa"/>
          </w:tcPr>
          <w:p w:rsidR="00782918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 xml:space="preserve">Descripción 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Fecha de Prueba</w:t>
            </w:r>
          </w:p>
        </w:tc>
        <w:tc>
          <w:tcPr>
            <w:tcW w:w="1375" w:type="dxa"/>
          </w:tcPr>
          <w:p w:rsidR="00782918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>¿Resultado esperado?</w:t>
            </w:r>
          </w:p>
        </w:tc>
      </w:tr>
      <w:tr w:rsidR="00782918" w:rsidTr="00302ED0">
        <w:trPr>
          <w:jc w:val="center"/>
        </w:trPr>
        <w:tc>
          <w:tcPr>
            <w:tcW w:w="1138" w:type="dxa"/>
          </w:tcPr>
          <w:p w:rsidR="00782918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>P01</w:t>
            </w:r>
          </w:p>
        </w:tc>
        <w:tc>
          <w:tcPr>
            <w:tcW w:w="2681" w:type="dxa"/>
          </w:tcPr>
          <w:p w:rsidR="00782918" w:rsidRPr="004138B6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 xml:space="preserve">No se ingresara datos al formulario y se muestra el mensaje : </w:t>
            </w:r>
            <w:r w:rsidRPr="004138B6">
              <w:rPr>
                <w:szCs w:val="22"/>
              </w:rPr>
              <w:t>"No Ingreso datos"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30/05/2014</w:t>
            </w:r>
          </w:p>
        </w:tc>
        <w:tc>
          <w:tcPr>
            <w:tcW w:w="1375" w:type="dxa"/>
          </w:tcPr>
          <w:p w:rsidR="00782918" w:rsidRDefault="00782918" w:rsidP="00FE0C7F">
            <w:pPr>
              <w:ind w:left="0"/>
              <w:rPr>
                <w:szCs w:val="22"/>
              </w:rPr>
            </w:pPr>
            <w:r>
              <w:rPr>
                <w:szCs w:val="22"/>
              </w:rPr>
              <w:t>SI</w:t>
            </w:r>
          </w:p>
        </w:tc>
      </w:tr>
    </w:tbl>
    <w:p w:rsidR="00782918" w:rsidRDefault="00782918" w:rsidP="00FE0C7F">
      <w:pPr>
        <w:ind w:left="0"/>
      </w:pPr>
    </w:p>
    <w:p w:rsidR="00782918" w:rsidRDefault="00782918" w:rsidP="004138B6">
      <w:pPr>
        <w:numPr>
          <w:ilvl w:val="0"/>
          <w:numId w:val="42"/>
        </w:numPr>
      </w:pPr>
      <w:r>
        <w:t>Prueba02</w:t>
      </w:r>
    </w:p>
    <w:tbl>
      <w:tblPr>
        <w:tblStyle w:val="TableGrid"/>
        <w:tblW w:w="0" w:type="auto"/>
        <w:jc w:val="center"/>
        <w:tblLook w:val="01E0"/>
      </w:tblPr>
      <w:tblGrid>
        <w:gridCol w:w="1138"/>
        <w:gridCol w:w="2681"/>
        <w:gridCol w:w="1375"/>
        <w:gridCol w:w="1375"/>
      </w:tblGrid>
      <w:tr w:rsidR="00782918" w:rsidTr="00F100BD">
        <w:trPr>
          <w:jc w:val="center"/>
        </w:trPr>
        <w:tc>
          <w:tcPr>
            <w:tcW w:w="1138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</w:tc>
        <w:tc>
          <w:tcPr>
            <w:tcW w:w="2681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 xml:space="preserve">Descripción 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Fecha de Prueba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¿Resultado esperado?</w:t>
            </w:r>
          </w:p>
        </w:tc>
      </w:tr>
      <w:tr w:rsidR="00782918" w:rsidTr="00F100BD">
        <w:trPr>
          <w:jc w:val="center"/>
        </w:trPr>
        <w:tc>
          <w:tcPr>
            <w:tcW w:w="1138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P02</w:t>
            </w:r>
          </w:p>
        </w:tc>
        <w:tc>
          <w:tcPr>
            <w:tcW w:w="2681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El DNI  ingresado no es correcto, se mostrara el siguiente mensaje:</w:t>
            </w:r>
          </w:p>
          <w:p w:rsidR="00782918" w:rsidRPr="004138B6" w:rsidRDefault="00782918" w:rsidP="004F0C0A">
            <w:pPr>
              <w:ind w:left="0"/>
              <w:rPr>
                <w:szCs w:val="22"/>
              </w:rPr>
            </w:pPr>
            <w:r w:rsidRPr="004138B6">
              <w:rPr>
                <w:szCs w:val="22"/>
              </w:rPr>
              <w:t>“Campo DNI invalido”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30/05/2014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SI</w:t>
            </w:r>
          </w:p>
        </w:tc>
      </w:tr>
    </w:tbl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FE0C7F">
      <w:pPr>
        <w:numPr>
          <w:ilvl w:val="0"/>
          <w:numId w:val="42"/>
        </w:numPr>
      </w:pPr>
      <w:r>
        <w:t>Prueba03</w:t>
      </w:r>
    </w:p>
    <w:tbl>
      <w:tblPr>
        <w:tblStyle w:val="TableGrid"/>
        <w:tblW w:w="0" w:type="auto"/>
        <w:jc w:val="center"/>
        <w:tblLook w:val="01E0"/>
      </w:tblPr>
      <w:tblGrid>
        <w:gridCol w:w="1138"/>
        <w:gridCol w:w="2681"/>
        <w:gridCol w:w="1375"/>
        <w:gridCol w:w="1375"/>
      </w:tblGrid>
      <w:tr w:rsidR="00782918" w:rsidTr="00275757">
        <w:trPr>
          <w:jc w:val="center"/>
        </w:trPr>
        <w:tc>
          <w:tcPr>
            <w:tcW w:w="1138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</w:tc>
        <w:tc>
          <w:tcPr>
            <w:tcW w:w="2681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 xml:space="preserve">Descripción 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Fecha de Prueba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¿Resultado esperado?</w:t>
            </w:r>
          </w:p>
        </w:tc>
      </w:tr>
      <w:tr w:rsidR="00782918" w:rsidTr="00275757">
        <w:trPr>
          <w:jc w:val="center"/>
        </w:trPr>
        <w:tc>
          <w:tcPr>
            <w:tcW w:w="1138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P03</w:t>
            </w:r>
          </w:p>
        </w:tc>
        <w:tc>
          <w:tcPr>
            <w:tcW w:w="2681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 xml:space="preserve">Se ingresara todos los datos de forma correcta y se muestra el siguiente mensaje: </w:t>
            </w:r>
          </w:p>
          <w:p w:rsidR="00782918" w:rsidRPr="004138B6" w:rsidRDefault="00782918" w:rsidP="004F0C0A">
            <w:pPr>
              <w:ind w:left="0"/>
              <w:rPr>
                <w:szCs w:val="22"/>
              </w:rPr>
            </w:pPr>
            <w:r w:rsidRPr="004138B6">
              <w:rPr>
                <w:szCs w:val="22"/>
              </w:rPr>
              <w:t>Mensaje "Los datos  han sido grabados"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30/05/2014</w:t>
            </w:r>
          </w:p>
        </w:tc>
        <w:tc>
          <w:tcPr>
            <w:tcW w:w="1375" w:type="dxa"/>
          </w:tcPr>
          <w:p w:rsidR="00782918" w:rsidRDefault="00782918" w:rsidP="004F0C0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SI</w:t>
            </w:r>
          </w:p>
        </w:tc>
      </w:tr>
    </w:tbl>
    <w:p w:rsidR="00782918" w:rsidRPr="00FE0C7F" w:rsidRDefault="00782918" w:rsidP="003A43F8">
      <w:pPr>
        <w:ind w:left="0"/>
      </w:pPr>
    </w:p>
    <w:p w:rsidR="00782918" w:rsidRPr="00E0288E" w:rsidRDefault="00782918" w:rsidP="00E0288E">
      <w:pPr>
        <w:pStyle w:val="ListParagraph"/>
        <w:tabs>
          <w:tab w:val="left" w:pos="5745"/>
        </w:tabs>
        <w:spacing w:after="0" w:line="240" w:lineRule="auto"/>
        <w:rPr>
          <w:rFonts w:ascii="Arial" w:hAnsi="Arial" w:cs="Arial"/>
          <w:b/>
          <w:szCs w:val="24"/>
          <w:lang w:val="es-MX"/>
        </w:rPr>
      </w:pPr>
      <w:r>
        <w:tab/>
      </w:r>
    </w:p>
    <w:p w:rsidR="00782918" w:rsidRDefault="00782918" w:rsidP="00507B6B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Posibles problemas de Implementación.</w:t>
      </w:r>
    </w:p>
    <w:p w:rsidR="00782918" w:rsidRDefault="00782918" w:rsidP="003A43F8"/>
    <w:p w:rsidR="00782918" w:rsidRDefault="00782918" w:rsidP="003A43F8">
      <w:pPr>
        <w:numPr>
          <w:ilvl w:val="0"/>
          <w:numId w:val="42"/>
        </w:numPr>
      </w:pPr>
      <w:r>
        <w:t>La incompatibilidad entre plataformas.</w:t>
      </w:r>
    </w:p>
    <w:p w:rsidR="00782918" w:rsidRDefault="00782918" w:rsidP="003A43F8">
      <w:pPr>
        <w:numPr>
          <w:ilvl w:val="0"/>
          <w:numId w:val="42"/>
        </w:numPr>
      </w:pPr>
      <w:r>
        <w:t>Implementación  de pruebas deficientes.</w:t>
      </w:r>
    </w:p>
    <w:p w:rsidR="00782918" w:rsidRDefault="00782918" w:rsidP="003A43F8">
      <w:pPr>
        <w:numPr>
          <w:ilvl w:val="0"/>
          <w:numId w:val="42"/>
        </w:numPr>
      </w:pPr>
      <w:r>
        <w:t>Desarrollo de código fuente no optimo.</w:t>
      </w:r>
    </w:p>
    <w:p w:rsidR="00782918" w:rsidRDefault="00782918" w:rsidP="00433245">
      <w:pPr>
        <w:numPr>
          <w:ilvl w:val="0"/>
          <w:numId w:val="42"/>
        </w:numPr>
      </w:pPr>
      <w:r>
        <w:t>Poca comunicación entre el equipo de trabajo y los usuarios.</w:t>
      </w:r>
    </w:p>
    <w:p w:rsidR="00782918" w:rsidRPr="003A43F8" w:rsidRDefault="00782918" w:rsidP="003A43F8">
      <w:pPr>
        <w:numPr>
          <w:ilvl w:val="0"/>
          <w:numId w:val="42"/>
        </w:numPr>
      </w:pPr>
      <w:r>
        <w:t>Poco interés del usuario por firmar las cartas de aceptación.</w:t>
      </w:r>
    </w:p>
    <w:p w:rsidR="00782918" w:rsidRDefault="00782918" w:rsidP="006C49FB">
      <w:pPr>
        <w:ind w:left="0"/>
      </w:pPr>
    </w:p>
    <w:p w:rsidR="00782918" w:rsidRDefault="00782918" w:rsidP="004D736C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2" w:name="_Toc388364518"/>
      <w:r>
        <w:rPr>
          <w:rFonts w:cs="Arial"/>
          <w:sz w:val="24"/>
          <w:szCs w:val="24"/>
        </w:rPr>
        <w:t>Personal que complete los Procedimientos de Prueba</w:t>
      </w:r>
      <w:r w:rsidRPr="004D736C">
        <w:rPr>
          <w:rFonts w:cs="Arial"/>
          <w:sz w:val="24"/>
          <w:szCs w:val="24"/>
        </w:rPr>
        <w:t>.</w:t>
      </w:r>
      <w:bookmarkEnd w:id="2"/>
    </w:p>
    <w:p w:rsidR="00782918" w:rsidRDefault="00782918" w:rsidP="00433245"/>
    <w:p w:rsidR="00782918" w:rsidRDefault="00782918" w:rsidP="00433245">
      <w:pPr>
        <w:numPr>
          <w:ilvl w:val="0"/>
          <w:numId w:val="43"/>
        </w:numPr>
      </w:pPr>
      <w:r>
        <w:t>Líder Técnico:</w:t>
      </w:r>
    </w:p>
    <w:p w:rsidR="00782918" w:rsidRDefault="00782918" w:rsidP="00433245">
      <w:pPr>
        <w:numPr>
          <w:ilvl w:val="1"/>
          <w:numId w:val="43"/>
        </w:numPr>
      </w:pPr>
      <w:r>
        <w:t>Analizar Documentación Técnica.</w:t>
      </w:r>
    </w:p>
    <w:p w:rsidR="00782918" w:rsidRDefault="00782918" w:rsidP="00433245">
      <w:pPr>
        <w:numPr>
          <w:ilvl w:val="1"/>
          <w:numId w:val="43"/>
        </w:numPr>
      </w:pPr>
      <w:r>
        <w:t>Planificar Pruebas de Unidad</w:t>
      </w:r>
    </w:p>
    <w:p w:rsidR="00782918" w:rsidRDefault="00782918" w:rsidP="00433245">
      <w:pPr>
        <w:numPr>
          <w:ilvl w:val="0"/>
          <w:numId w:val="43"/>
        </w:numPr>
      </w:pPr>
      <w:r>
        <w:t>Diseñador:</w:t>
      </w:r>
    </w:p>
    <w:p w:rsidR="00782918" w:rsidRDefault="00782918" w:rsidP="0014295B">
      <w:pPr>
        <w:numPr>
          <w:ilvl w:val="1"/>
          <w:numId w:val="43"/>
        </w:numPr>
      </w:pPr>
      <w:r>
        <w:t>Identificar herramientas necesarias.</w:t>
      </w:r>
    </w:p>
    <w:p w:rsidR="00782918" w:rsidRDefault="00782918" w:rsidP="0014295B">
      <w:pPr>
        <w:numPr>
          <w:ilvl w:val="1"/>
          <w:numId w:val="43"/>
        </w:numPr>
      </w:pPr>
      <w:r>
        <w:t>Describir Casos de Pruebas.</w:t>
      </w:r>
    </w:p>
    <w:p w:rsidR="00782918" w:rsidRDefault="00782918" w:rsidP="00433245">
      <w:pPr>
        <w:numPr>
          <w:ilvl w:val="0"/>
          <w:numId w:val="43"/>
        </w:numPr>
      </w:pPr>
      <w:r>
        <w:t>Programadores:</w:t>
      </w:r>
    </w:p>
    <w:p w:rsidR="00782918" w:rsidRDefault="00782918" w:rsidP="00433245">
      <w:pPr>
        <w:numPr>
          <w:ilvl w:val="1"/>
          <w:numId w:val="43"/>
        </w:numPr>
      </w:pPr>
      <w:r>
        <w:t>Ejecutar Pruebas.</w:t>
      </w:r>
    </w:p>
    <w:p w:rsidR="00782918" w:rsidRDefault="00782918" w:rsidP="00402E5A">
      <w:pPr>
        <w:numPr>
          <w:ilvl w:val="1"/>
          <w:numId w:val="43"/>
        </w:numPr>
      </w:pPr>
      <w:r>
        <w:t>Documentación.</w:t>
      </w:r>
    </w:p>
    <w:p w:rsidR="00782918" w:rsidRDefault="00782918" w:rsidP="00A87362">
      <w:pPr>
        <w:ind w:left="1776"/>
      </w:pPr>
    </w:p>
    <w:p w:rsidR="00782918" w:rsidRDefault="00782918" w:rsidP="00433245">
      <w:pPr>
        <w:numPr>
          <w:ilvl w:val="0"/>
          <w:numId w:val="43"/>
        </w:numPr>
      </w:pPr>
      <w:r>
        <w:t>Gestor de Proyecto:</w:t>
      </w:r>
    </w:p>
    <w:p w:rsidR="00782918" w:rsidRDefault="00782918" w:rsidP="00402E5A">
      <w:pPr>
        <w:numPr>
          <w:ilvl w:val="1"/>
          <w:numId w:val="43"/>
        </w:numPr>
      </w:pPr>
      <w:r>
        <w:t>Gestión y Revisión de los procesos de Prueba.</w:t>
      </w:r>
    </w:p>
    <w:p w:rsidR="00782918" w:rsidRDefault="00782918" w:rsidP="00402E5A">
      <w:pPr>
        <w:numPr>
          <w:ilvl w:val="1"/>
          <w:numId w:val="43"/>
        </w:numPr>
      </w:pPr>
      <w:r>
        <w:t>Aprobación de las Pruebas:</w:t>
      </w:r>
    </w:p>
    <w:p w:rsidR="00782918" w:rsidRPr="00BE31D4" w:rsidRDefault="00782918" w:rsidP="00507B6B">
      <w:pPr>
        <w:pStyle w:val="ListParagraph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782918" w:rsidRDefault="00782918" w:rsidP="004D736C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3" w:name="_Toc388364523"/>
      <w:r>
        <w:rPr>
          <w:rFonts w:cs="Arial"/>
          <w:sz w:val="24"/>
          <w:szCs w:val="24"/>
        </w:rPr>
        <w:t>Requisitos previos</w:t>
      </w:r>
      <w:r w:rsidRPr="001C51C4">
        <w:rPr>
          <w:rFonts w:cs="Arial"/>
          <w:sz w:val="24"/>
          <w:szCs w:val="24"/>
        </w:rPr>
        <w:t>.</w:t>
      </w:r>
      <w:bookmarkEnd w:id="3"/>
    </w:p>
    <w:p w:rsidR="00782918" w:rsidRDefault="00782918" w:rsidP="00A87362"/>
    <w:p w:rsidR="00782918" w:rsidRDefault="00782918" w:rsidP="00A87362">
      <w:pPr>
        <w:numPr>
          <w:ilvl w:val="0"/>
          <w:numId w:val="44"/>
        </w:numPr>
      </w:pPr>
      <w:r>
        <w:t>El Programa completamente desarrollado y con un código fuente optimo.</w:t>
      </w:r>
    </w:p>
    <w:p w:rsidR="00782918" w:rsidRDefault="00782918" w:rsidP="00A87362">
      <w:pPr>
        <w:numPr>
          <w:ilvl w:val="0"/>
          <w:numId w:val="44"/>
        </w:numPr>
      </w:pPr>
      <w:r>
        <w:t>El programa este funcionando de manera estable, de esa forma se podrá hacer las pruebas.</w:t>
      </w:r>
    </w:p>
    <w:p w:rsidR="00782918" w:rsidRDefault="00782918" w:rsidP="00A87362">
      <w:pPr>
        <w:numPr>
          <w:ilvl w:val="0"/>
          <w:numId w:val="44"/>
        </w:numPr>
      </w:pPr>
      <w:r>
        <w:t>El hardware y software necesario para realizar las pruebas.</w:t>
      </w:r>
    </w:p>
    <w:p w:rsidR="00782918" w:rsidRDefault="00782918" w:rsidP="00A87362">
      <w:pPr>
        <w:numPr>
          <w:ilvl w:val="0"/>
          <w:numId w:val="44"/>
        </w:numPr>
      </w:pPr>
      <w:r>
        <w:t>Documentación previamente hecha y revisada.</w:t>
      </w:r>
    </w:p>
    <w:p w:rsidR="00782918" w:rsidRDefault="00782918" w:rsidP="000512A6">
      <w:pPr>
        <w:ind w:left="0"/>
      </w:pPr>
    </w:p>
    <w:p w:rsidR="00782918" w:rsidRDefault="00782918" w:rsidP="00601B6C">
      <w:pPr>
        <w:rPr>
          <w:rFonts w:ascii="Calibri Light" w:eastAsia="Times New Roman" w:hAnsi="Calibri Light" w:cs="Arial"/>
          <w:b/>
          <w:color w:val="2E74B5"/>
          <w:szCs w:val="24"/>
        </w:rPr>
      </w:pPr>
      <w:r w:rsidRPr="00E0288E">
        <w:rPr>
          <w:rFonts w:ascii="Calibri Light" w:eastAsia="Times New Roman" w:hAnsi="Calibri Light" w:cs="Arial"/>
          <w:b/>
          <w:color w:val="2E74B5"/>
          <w:szCs w:val="24"/>
        </w:rPr>
        <w:t>2.5.</w:t>
      </w:r>
      <w:r w:rsidRPr="00E0288E">
        <w:rPr>
          <w:rFonts w:ascii="Calibri Light" w:eastAsia="Times New Roman" w:hAnsi="Calibri Light" w:cs="Arial"/>
          <w:b/>
          <w:color w:val="2E74B5"/>
          <w:szCs w:val="24"/>
        </w:rPr>
        <w:tab/>
        <w:t>Pasos de Procedimiento.</w:t>
      </w:r>
    </w:p>
    <w:p w:rsidR="00782918" w:rsidRDefault="00782918" w:rsidP="00601B6C">
      <w:pPr>
        <w:rPr>
          <w:rFonts w:ascii="Calibri Light" w:eastAsia="Times New Roman" w:hAnsi="Calibri Light" w:cs="Arial"/>
          <w:b/>
          <w:color w:val="2E74B5"/>
          <w:szCs w:val="24"/>
        </w:rPr>
      </w:pPr>
    </w:p>
    <w:p w:rsidR="00782918" w:rsidRDefault="00782918" w:rsidP="00601B6C">
      <w:pPr>
        <w:numPr>
          <w:ilvl w:val="0"/>
          <w:numId w:val="44"/>
        </w:numPr>
      </w:pPr>
      <w:r w:rsidRPr="00A862E6">
        <w:t>Planeación de Pruebas:</w:t>
      </w:r>
    </w:p>
    <w:p w:rsidR="00782918" w:rsidRDefault="00782918" w:rsidP="00A862E6">
      <w:pPr>
        <w:numPr>
          <w:ilvl w:val="1"/>
          <w:numId w:val="43"/>
        </w:numPr>
      </w:pPr>
      <w:r>
        <w:t>Se analiza y planifica las pruebas que se realizaran.</w:t>
      </w:r>
    </w:p>
    <w:p w:rsidR="00782918" w:rsidRPr="00A862E6" w:rsidRDefault="00782918" w:rsidP="00A862E6">
      <w:pPr>
        <w:ind w:left="2496"/>
      </w:pPr>
    </w:p>
    <w:p w:rsidR="00782918" w:rsidRDefault="00782918" w:rsidP="00601B6C">
      <w:pPr>
        <w:numPr>
          <w:ilvl w:val="0"/>
          <w:numId w:val="44"/>
        </w:numPr>
      </w:pPr>
      <w:r w:rsidRPr="00A862E6">
        <w:t>Ejecución de</w:t>
      </w:r>
      <w:r>
        <w:t xml:space="preserve"> los casos de </w:t>
      </w:r>
      <w:r w:rsidRPr="00A862E6">
        <w:t xml:space="preserve"> Pruebas:</w:t>
      </w:r>
    </w:p>
    <w:p w:rsidR="00782918" w:rsidRDefault="00782918" w:rsidP="00A862E6">
      <w:pPr>
        <w:numPr>
          <w:ilvl w:val="1"/>
          <w:numId w:val="43"/>
        </w:numPr>
      </w:pPr>
      <w:r>
        <w:t>Se realizara las pruebas registrando los resultados en las plantillas correspondientes.</w:t>
      </w:r>
    </w:p>
    <w:p w:rsidR="00782918" w:rsidRPr="00A862E6" w:rsidRDefault="00782918" w:rsidP="00A862E6">
      <w:pPr>
        <w:ind w:left="0"/>
      </w:pPr>
    </w:p>
    <w:p w:rsidR="00782918" w:rsidRDefault="00782918" w:rsidP="00601B6C">
      <w:pPr>
        <w:numPr>
          <w:ilvl w:val="0"/>
          <w:numId w:val="44"/>
        </w:numPr>
      </w:pPr>
      <w:r w:rsidRPr="00A862E6">
        <w:t>Evaluación de los Resultados:</w:t>
      </w:r>
    </w:p>
    <w:p w:rsidR="00782918" w:rsidRDefault="00782918" w:rsidP="00A862E6">
      <w:pPr>
        <w:numPr>
          <w:ilvl w:val="1"/>
          <w:numId w:val="43"/>
        </w:numPr>
      </w:pPr>
      <w:r w:rsidRPr="00A862E6">
        <w:t>Evaluar los resultados obtenidos y analizar los errores del código encontrados.</w:t>
      </w:r>
    </w:p>
    <w:p w:rsidR="00782918" w:rsidRPr="00A862E6" w:rsidRDefault="00782918" w:rsidP="00A862E6">
      <w:pPr>
        <w:ind w:left="2496"/>
      </w:pPr>
    </w:p>
    <w:p w:rsidR="00782918" w:rsidRDefault="00782918" w:rsidP="009A61A9">
      <w:pPr>
        <w:pStyle w:val="Heading1"/>
        <w:ind w:left="0"/>
        <w:jc w:val="both"/>
        <w:rPr>
          <w:rFonts w:cs="Arial"/>
          <w:b w:val="0"/>
          <w:lang w:val="es-ES_tradnl" w:eastAsia="es-ES_tradnl"/>
        </w:rPr>
      </w:pPr>
    </w:p>
    <w:p w:rsidR="00782918" w:rsidRDefault="00782918" w:rsidP="00E82840">
      <w:pPr>
        <w:rPr>
          <w:lang w:val="es-ES_tradnl"/>
        </w:rPr>
      </w:pPr>
    </w:p>
    <w:p w:rsidR="00782918" w:rsidRDefault="00782918" w:rsidP="00E82840">
      <w:pPr>
        <w:rPr>
          <w:lang w:val="es-ES_tradnl"/>
        </w:rPr>
      </w:pPr>
    </w:p>
    <w:p w:rsidR="00782918" w:rsidRPr="00E82840" w:rsidRDefault="00782918" w:rsidP="00A862E6">
      <w:pPr>
        <w:ind w:left="0"/>
      </w:pPr>
    </w:p>
    <w:sectPr w:rsidR="00782918" w:rsidRPr="00E82840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918" w:rsidRDefault="00782918" w:rsidP="00B839E8">
      <w:pPr>
        <w:spacing w:after="0" w:line="240" w:lineRule="auto"/>
      </w:pPr>
      <w:r>
        <w:separator/>
      </w:r>
    </w:p>
  </w:endnote>
  <w:endnote w:type="continuationSeparator" w:id="0">
    <w:p w:rsidR="00782918" w:rsidRDefault="00782918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782918" w:rsidRPr="002C3DD1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82918" w:rsidRPr="002C3DD1" w:rsidRDefault="0078291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82918" w:rsidRPr="002C3DD1" w:rsidRDefault="00782918">
          <w:pPr>
            <w:pStyle w:val="Header"/>
            <w:jc w:val="right"/>
            <w:rPr>
              <w:caps/>
              <w:sz w:val="18"/>
            </w:rPr>
          </w:pPr>
        </w:p>
      </w:tc>
    </w:tr>
    <w:tr w:rsidR="00782918" w:rsidRPr="002C3DD1">
      <w:trPr>
        <w:jc w:val="center"/>
      </w:trPr>
      <w:tc>
        <w:tcPr>
          <w:tcW w:w="4686" w:type="dxa"/>
          <w:vAlign w:val="center"/>
        </w:tcPr>
        <w:p w:rsidR="00782918" w:rsidRPr="002C3DD1" w:rsidRDefault="00782918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782918" w:rsidRPr="002C3DD1" w:rsidRDefault="00782918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2C3DD1">
            <w:rPr>
              <w:caps/>
              <w:color w:val="808080"/>
              <w:sz w:val="18"/>
              <w:szCs w:val="18"/>
            </w:rPr>
            <w:fldChar w:fldCharType="begin"/>
          </w:r>
          <w:r w:rsidRPr="002C3DD1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2C3DD1">
            <w:rPr>
              <w:caps/>
              <w:color w:val="808080"/>
              <w:sz w:val="18"/>
              <w:szCs w:val="18"/>
            </w:rPr>
            <w:fldChar w:fldCharType="separate"/>
          </w:r>
          <w:r w:rsidRPr="00C10DF8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2C3DD1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782918" w:rsidRDefault="007829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918" w:rsidRDefault="00782918" w:rsidP="00B839E8">
      <w:pPr>
        <w:spacing w:after="0" w:line="240" w:lineRule="auto"/>
      </w:pPr>
      <w:r>
        <w:separator/>
      </w:r>
    </w:p>
  </w:footnote>
  <w:footnote w:type="continuationSeparator" w:id="0">
    <w:p w:rsidR="00782918" w:rsidRDefault="00782918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918" w:rsidRDefault="00782918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782918" w:rsidRPr="002C3DD1" w:rsidRDefault="00782918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2C3DD1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5FAE9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FE67D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618AE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D886A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B7AD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9CE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3AA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EA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966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7967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1">
    <w:nsid w:val="01942EE2"/>
    <w:multiLevelType w:val="multilevel"/>
    <w:tmpl w:val="0C0A001F"/>
    <w:numStyleLink w:val="111111"/>
  </w:abstractNum>
  <w:abstractNum w:abstractNumId="12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15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6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7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21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4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>
    <w:nsid w:val="269F5907"/>
    <w:multiLevelType w:val="hybridMultilevel"/>
    <w:tmpl w:val="3634EBC8"/>
    <w:lvl w:ilvl="0" w:tplc="0C0A000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56"/>
        </w:tabs>
        <w:ind w:left="7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76"/>
        </w:tabs>
        <w:ind w:left="78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96"/>
        </w:tabs>
        <w:ind w:left="8596" w:hanging="360"/>
      </w:pPr>
      <w:rPr>
        <w:rFonts w:ascii="Wingdings" w:hAnsi="Wingdings" w:hint="default"/>
      </w:rPr>
    </w:lvl>
  </w:abstractNum>
  <w:abstractNum w:abstractNumId="27">
    <w:nsid w:val="2A2B00D5"/>
    <w:multiLevelType w:val="hybridMultilevel"/>
    <w:tmpl w:val="13AC1992"/>
    <w:lvl w:ilvl="0" w:tplc="0C0A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abstractNum w:abstractNumId="28">
    <w:nsid w:val="314C7A7D"/>
    <w:multiLevelType w:val="hybridMultilevel"/>
    <w:tmpl w:val="94DC637E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9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4EF75E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31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37EF05AB"/>
    <w:multiLevelType w:val="hybridMultilevel"/>
    <w:tmpl w:val="381E46B0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5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>
    <w:nsid w:val="3F0557E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38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4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2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>
    <w:nsid w:val="78871F6F"/>
    <w:multiLevelType w:val="hybridMultilevel"/>
    <w:tmpl w:val="8CF894E0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E22C6F76">
      <w:start w:val="2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Calibri" w:eastAsia="Times New Roman" w:hAnsi="Calibri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4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21"/>
  </w:num>
  <w:num w:numId="2">
    <w:abstractNumId w:val="41"/>
  </w:num>
  <w:num w:numId="3">
    <w:abstractNumId w:val="35"/>
  </w:num>
  <w:num w:numId="4">
    <w:abstractNumId w:val="44"/>
  </w:num>
  <w:num w:numId="5">
    <w:abstractNumId w:val="15"/>
  </w:num>
  <w:num w:numId="6">
    <w:abstractNumId w:val="19"/>
  </w:num>
  <w:num w:numId="7">
    <w:abstractNumId w:val="22"/>
  </w:num>
  <w:num w:numId="8">
    <w:abstractNumId w:val="20"/>
  </w:num>
  <w:num w:numId="9">
    <w:abstractNumId w:val="12"/>
  </w:num>
  <w:num w:numId="10">
    <w:abstractNumId w:val="46"/>
  </w:num>
  <w:num w:numId="11">
    <w:abstractNumId w:val="24"/>
  </w:num>
  <w:num w:numId="12">
    <w:abstractNumId w:val="25"/>
  </w:num>
  <w:num w:numId="13">
    <w:abstractNumId w:val="16"/>
  </w:num>
  <w:num w:numId="14">
    <w:abstractNumId w:val="37"/>
  </w:num>
  <w:num w:numId="15">
    <w:abstractNumId w:val="14"/>
  </w:num>
  <w:num w:numId="16">
    <w:abstractNumId w:val="13"/>
  </w:num>
  <w:num w:numId="17">
    <w:abstractNumId w:val="18"/>
  </w:num>
  <w:num w:numId="18">
    <w:abstractNumId w:val="40"/>
  </w:num>
  <w:num w:numId="19">
    <w:abstractNumId w:val="38"/>
  </w:num>
  <w:num w:numId="20">
    <w:abstractNumId w:val="29"/>
  </w:num>
  <w:num w:numId="21">
    <w:abstractNumId w:val="17"/>
  </w:num>
  <w:num w:numId="22">
    <w:abstractNumId w:val="39"/>
  </w:num>
  <w:num w:numId="23">
    <w:abstractNumId w:val="32"/>
  </w:num>
  <w:num w:numId="24">
    <w:abstractNumId w:val="31"/>
  </w:num>
  <w:num w:numId="25">
    <w:abstractNumId w:val="42"/>
  </w:num>
  <w:num w:numId="26">
    <w:abstractNumId w:val="10"/>
  </w:num>
  <w:num w:numId="27">
    <w:abstractNumId w:val="23"/>
  </w:num>
  <w:num w:numId="28">
    <w:abstractNumId w:val="4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11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30"/>
  </w:num>
  <w:num w:numId="42">
    <w:abstractNumId w:val="28"/>
  </w:num>
  <w:num w:numId="43">
    <w:abstractNumId w:val="43"/>
  </w:num>
  <w:num w:numId="44">
    <w:abstractNumId w:val="33"/>
  </w:num>
  <w:num w:numId="45">
    <w:abstractNumId w:val="26"/>
  </w:num>
  <w:num w:numId="46">
    <w:abstractNumId w:val="27"/>
  </w:num>
  <w:num w:numId="4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12A6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6553"/>
    <w:rsid w:val="001172F8"/>
    <w:rsid w:val="00120088"/>
    <w:rsid w:val="00126505"/>
    <w:rsid w:val="0014295B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5757"/>
    <w:rsid w:val="00276EB7"/>
    <w:rsid w:val="0029630F"/>
    <w:rsid w:val="002B164F"/>
    <w:rsid w:val="002C3DD1"/>
    <w:rsid w:val="002D10CC"/>
    <w:rsid w:val="002D689E"/>
    <w:rsid w:val="00302ED0"/>
    <w:rsid w:val="00310169"/>
    <w:rsid w:val="003110C6"/>
    <w:rsid w:val="00334267"/>
    <w:rsid w:val="0034043F"/>
    <w:rsid w:val="0036460F"/>
    <w:rsid w:val="00371E0A"/>
    <w:rsid w:val="003765CC"/>
    <w:rsid w:val="00382462"/>
    <w:rsid w:val="00382AF7"/>
    <w:rsid w:val="003836E1"/>
    <w:rsid w:val="00393927"/>
    <w:rsid w:val="003A43F8"/>
    <w:rsid w:val="003A4F67"/>
    <w:rsid w:val="003C0000"/>
    <w:rsid w:val="003E0454"/>
    <w:rsid w:val="003F1732"/>
    <w:rsid w:val="003F52F1"/>
    <w:rsid w:val="00402E5A"/>
    <w:rsid w:val="004138B6"/>
    <w:rsid w:val="0041604A"/>
    <w:rsid w:val="00426E53"/>
    <w:rsid w:val="00433245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0C0A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01B6C"/>
    <w:rsid w:val="00623F9D"/>
    <w:rsid w:val="006440DD"/>
    <w:rsid w:val="006672EF"/>
    <w:rsid w:val="00670769"/>
    <w:rsid w:val="00680ACF"/>
    <w:rsid w:val="006820CF"/>
    <w:rsid w:val="006A0B97"/>
    <w:rsid w:val="006A1123"/>
    <w:rsid w:val="006B51CC"/>
    <w:rsid w:val="006C47B0"/>
    <w:rsid w:val="006C49FB"/>
    <w:rsid w:val="006F5354"/>
    <w:rsid w:val="0070063D"/>
    <w:rsid w:val="00715F14"/>
    <w:rsid w:val="00722F15"/>
    <w:rsid w:val="00741D81"/>
    <w:rsid w:val="00782918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757D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251"/>
    <w:rsid w:val="009D280E"/>
    <w:rsid w:val="009E2B2D"/>
    <w:rsid w:val="009E45CF"/>
    <w:rsid w:val="009F57E8"/>
    <w:rsid w:val="009F6BA6"/>
    <w:rsid w:val="00A25F90"/>
    <w:rsid w:val="00A70DAC"/>
    <w:rsid w:val="00A72FA2"/>
    <w:rsid w:val="00A75266"/>
    <w:rsid w:val="00A84CD4"/>
    <w:rsid w:val="00A862E6"/>
    <w:rsid w:val="00A87362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0DF8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10346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0288E"/>
    <w:rsid w:val="00E13594"/>
    <w:rsid w:val="00E2157D"/>
    <w:rsid w:val="00E44816"/>
    <w:rsid w:val="00E4656E"/>
    <w:rsid w:val="00E714AF"/>
    <w:rsid w:val="00E77436"/>
    <w:rsid w:val="00E82840"/>
    <w:rsid w:val="00E8586E"/>
    <w:rsid w:val="00EB0B34"/>
    <w:rsid w:val="00EC3DE3"/>
    <w:rsid w:val="00ED4620"/>
    <w:rsid w:val="00EF249E"/>
    <w:rsid w:val="00F100BD"/>
    <w:rsid w:val="00F22B09"/>
    <w:rsid w:val="00F345BC"/>
    <w:rsid w:val="00F41610"/>
    <w:rsid w:val="00F51AB6"/>
    <w:rsid w:val="00F86306"/>
    <w:rsid w:val="00FB0248"/>
    <w:rsid w:val="00FE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  <w:style w:type="numbering" w:styleId="111111">
    <w:name w:val="Outline List 2"/>
    <w:basedOn w:val="NoList"/>
    <w:uiPriority w:val="99"/>
    <w:semiHidden/>
    <w:unhideWhenUsed/>
    <w:rsid w:val="00E117FB"/>
    <w:pPr>
      <w:numPr>
        <w:numId w:val="4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99</TotalTime>
  <Pages>6</Pages>
  <Words>406</Words>
  <Characters>2235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jezuniga</cp:lastModifiedBy>
  <cp:revision>16</cp:revision>
  <dcterms:created xsi:type="dcterms:W3CDTF">2014-05-20T20:46:00Z</dcterms:created>
  <dcterms:modified xsi:type="dcterms:W3CDTF">2014-05-30T20:47:00Z</dcterms:modified>
</cp:coreProperties>
</file>