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7C" w:rsidRDefault="00AE527C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41856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4083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AE527C" w:rsidRPr="003D152A" w:rsidRDefault="00AE527C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3D152A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AE527C" w:rsidRPr="003D152A" w:rsidRDefault="00AE527C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3D152A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AE527C" w:rsidRDefault="00AE527C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39808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AE527C" w:rsidRPr="003D152A" w:rsidRDefault="00AE527C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3D152A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AE527C" w:rsidRPr="003D152A" w:rsidRDefault="00AE527C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3D152A">
                    <w:rPr>
                      <w:color w:val="404040"/>
                      <w:sz w:val="36"/>
                      <w:szCs w:val="36"/>
                    </w:rPr>
                    <w:t>Complejidad Ciclomática para Especificación de Caso de uso: Registrar Paciente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AE527C" w:rsidRDefault="00AE527C" w:rsidP="00C87A51">
      <w:pPr>
        <w:pStyle w:val="Heading1"/>
      </w:pPr>
    </w:p>
    <w:p w:rsidR="00AE527C" w:rsidRDefault="00AE527C" w:rsidP="00C87A51">
      <w:pPr>
        <w:pStyle w:val="Heading1"/>
      </w:pPr>
      <w:bookmarkStart w:id="0" w:name="_Toc384753481"/>
      <w:bookmarkStart w:id="1" w:name="_Toc38834484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AE527C" w:rsidRPr="003D152A" w:rsidTr="003D152A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3D152A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3D152A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3D152A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3D152A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AE527C" w:rsidRPr="003D152A" w:rsidTr="003D152A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D152A">
              <w:rPr>
                <w:bCs/>
                <w:sz w:val="22"/>
              </w:rPr>
              <w:t>19/05/2014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sz w:val="22"/>
              </w:rPr>
            </w:pPr>
            <w:r w:rsidRPr="003D152A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sz w:val="22"/>
              </w:rPr>
            </w:pPr>
            <w:r w:rsidRPr="003D152A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sz w:val="22"/>
              </w:rPr>
            </w:pPr>
            <w:r w:rsidRPr="003D152A">
              <w:rPr>
                <w:sz w:val="22"/>
              </w:rPr>
              <w:t>JPV</w:t>
            </w:r>
          </w:p>
        </w:tc>
      </w:tr>
    </w:tbl>
    <w:p w:rsidR="00AE527C" w:rsidRPr="00B839E8" w:rsidRDefault="00AE527C" w:rsidP="00B839E8"/>
    <w:p w:rsidR="00AE527C" w:rsidRDefault="00AE527C" w:rsidP="009B25DD"/>
    <w:p w:rsidR="00AE527C" w:rsidRDefault="00AE527C" w:rsidP="00C87A51">
      <w:pPr>
        <w:pStyle w:val="Heading1"/>
      </w:pPr>
    </w:p>
    <w:p w:rsidR="00AE527C" w:rsidRDefault="00AE527C" w:rsidP="009B25DD">
      <w:bookmarkStart w:id="2" w:name="_GoBack"/>
      <w:bookmarkEnd w:id="2"/>
    </w:p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Pr="00F345B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F345BC"/>
    <w:p w:rsidR="00AE527C" w:rsidRDefault="00AE527C" w:rsidP="00F345BC"/>
    <w:p w:rsidR="00AE527C" w:rsidRPr="00F345BC" w:rsidRDefault="00AE527C" w:rsidP="00F345BC"/>
    <w:p w:rsidR="00AE527C" w:rsidRPr="00097E80" w:rsidRDefault="00AE527C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AE527C" w:rsidRDefault="00AE527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527C" w:rsidRDefault="00AE527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Pr="00605233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27C" w:rsidRDefault="00AE527C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Pr="00605233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27C" w:rsidRDefault="00AE527C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Pr="00605233">
          <w:rPr>
            <w:rStyle w:val="Hyperlink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27C" w:rsidRDefault="00AE527C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Pr="00605233">
          <w:rPr>
            <w:rStyle w:val="Hyperlink"/>
            <w:noProof/>
          </w:rPr>
          <w:t>3.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27C" w:rsidRDefault="00AE527C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Pr="00605233">
          <w:rPr>
            <w:rStyle w:val="Hyperlink"/>
            <w:noProof/>
          </w:rPr>
          <w:t>4.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 xml:space="preserve">Calculo de la Complejidad </w:t>
        </w:r>
        <w:r w:rsidRPr="00605233">
          <w:rPr>
            <w:rStyle w:val="Hyperlink"/>
            <w:rFonts w:cs="Arial"/>
            <w:noProof/>
          </w:rPr>
          <w:t>Ciclomática</w:t>
        </w:r>
        <w:r w:rsidRPr="0060523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27C" w:rsidRDefault="00AE527C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Pr="00605233">
          <w:rPr>
            <w:rStyle w:val="Hyperlink"/>
            <w:noProof/>
          </w:rPr>
          <w:t>5.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27C" w:rsidRDefault="00AE527C" w:rsidP="00D2247D">
      <w:pPr>
        <w:pStyle w:val="TOC2"/>
        <w:tabs>
          <w:tab w:val="left" w:pos="660"/>
          <w:tab w:val="right" w:pos="8494"/>
        </w:tabs>
      </w:pPr>
      <w:r>
        <w:fldChar w:fldCharType="end"/>
      </w:r>
    </w:p>
    <w:p w:rsidR="00AE527C" w:rsidRDefault="00AE527C" w:rsidP="00CA41D1">
      <w:pPr>
        <w:pStyle w:val="Heading1"/>
      </w:pPr>
    </w:p>
    <w:p w:rsidR="00AE527C" w:rsidRDefault="00AE527C" w:rsidP="00CA41D1">
      <w:pPr>
        <w:pStyle w:val="Heading1"/>
      </w:pPr>
    </w:p>
    <w:p w:rsidR="00AE527C" w:rsidRDefault="00AE527C" w:rsidP="00CA41D1">
      <w:pPr>
        <w:pStyle w:val="Heading1"/>
      </w:pPr>
    </w:p>
    <w:p w:rsidR="00AE527C" w:rsidRDefault="00AE527C" w:rsidP="001A6781">
      <w:pPr>
        <w:pStyle w:val="Heading1"/>
        <w:ind w:left="0"/>
        <w:jc w:val="both"/>
      </w:pPr>
    </w:p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A137D4">
      <w:pPr>
        <w:pStyle w:val="Heading1"/>
        <w:ind w:left="0"/>
        <w:jc w:val="both"/>
      </w:pPr>
      <w:bookmarkStart w:id="3" w:name="_Toc384753482"/>
    </w:p>
    <w:p w:rsidR="00AE527C" w:rsidRPr="004414FA" w:rsidRDefault="00AE527C" w:rsidP="004414FA">
      <w:pPr>
        <w:pStyle w:val="Heading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AE527C" w:rsidRDefault="00AE527C" w:rsidP="004414FA">
      <w:pPr>
        <w:ind w:left="0"/>
      </w:pPr>
    </w:p>
    <w:p w:rsidR="00AE527C" w:rsidRDefault="00AE527C" w:rsidP="002B164F">
      <w:pPr>
        <w:pStyle w:val="Heading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AE527C" w:rsidRPr="00CE0D4B" w:rsidRDefault="00AE527C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AE527C" w:rsidRDefault="00AE527C" w:rsidP="009F6BA6">
      <w:pPr>
        <w:pStyle w:val="Heading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AE527C" w:rsidRPr="00CE0D4B" w:rsidRDefault="00AE527C" w:rsidP="009F6BA6">
      <w:pPr>
        <w:ind w:left="720"/>
        <w:rPr>
          <w:sz w:val="22"/>
          <w:lang w:val="es-ES"/>
        </w:rPr>
      </w:pP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853497">
      <w:pPr>
        <w:pStyle w:val="ListParagraph"/>
        <w:ind w:left="0"/>
        <w:rPr>
          <w:lang w:val="es-ES"/>
        </w:rPr>
      </w:pPr>
    </w:p>
    <w:p w:rsidR="00AE527C" w:rsidRDefault="00AE527C" w:rsidP="007F6692">
      <w:pPr>
        <w:pStyle w:val="ListParagraph"/>
        <w:rPr>
          <w:lang w:val="es-ES"/>
        </w:rPr>
      </w:pPr>
    </w:p>
    <w:p w:rsidR="00AE527C" w:rsidRDefault="00AE527C" w:rsidP="007F6692">
      <w:pPr>
        <w:pStyle w:val="Heading2"/>
        <w:numPr>
          <w:ilvl w:val="0"/>
          <w:numId w:val="1"/>
        </w:numPr>
      </w:pPr>
      <w:bookmarkStart w:id="8" w:name="_Toc388344844"/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3 Conector curvado" o:spid="_x0000_s1032" type="#_x0000_t38" style="position:absolute;left:0;text-align:left;margin-left:223.3pt;margin-top:141.25pt;width:120.4pt;height:371.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" adj="21785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32 Elipse" o:spid="_x0000_s1033" style="position:absolute;left:0;text-align:left;margin-left:400.5pt;margin-top:523.7pt;width:16.95pt;height:16.9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>
              <w:txbxContent>
                <w:p w:rsidR="00AE527C" w:rsidRPr="00C14D5B" w:rsidRDefault="00AE527C" w:rsidP="00CB79E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34" style="position:absolute;left:0;text-align:left;margin-left:395.2pt;margin-top:518.5pt;width:28.95pt;height:28.9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2 Conector recto de flecha" o:spid="_x0000_s1035" type="#_x0000_t32" style="position:absolute;left:0;text-align:left;margin-left:363.05pt;margin-top:533.45pt;width:33.3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1 Conector recto de flecha" o:spid="_x0000_s1036" type="#_x0000_t32" style="position:absolute;left:0;text-align:left;margin-left:297.2pt;margin-top:534.3pt;width:28.2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7" type="#_x0000_t32" style="position:absolute;left:0;text-align:left;margin-left:209.4pt;margin-top:489.4pt;width:0;height:23.6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8" type="#_x0000_t32" style="position:absolute;left:0;text-align:left;margin-left:228.45pt;margin-top:534.3pt;width:31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9" type="#_x0000_t32" style="position:absolute;left:0;text-align:left;margin-left:209.4pt;margin-top:433.45pt;width:0;height:21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30 Elipse" o:spid="_x0000_s1040" style="position:absolute;left:0;text-align:left;margin-left:324.95pt;margin-top:512.75pt;width:37.3pt;height:34.5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9 Elipse" o:spid="_x0000_s1041" style="position:absolute;left:0;text-align:left;margin-left:259.4pt;margin-top:513.15pt;width:37.3pt;height:34.5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42" style="position:absolute;left:0;text-align:left;margin-left:190.8pt;margin-top:454.95pt;width:37.3pt;height:34.55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43" style="position:absolute;left:0;text-align:left;margin-left:191.55pt;margin-top:513.2pt;width:37.3pt;height:34.5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44" type="#_x0000_t32" style="position:absolute;left:0;text-align:left;margin-left:209.4pt;margin-top:380.8pt;width:0;height:23.7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5" type="#_x0000_t32" style="position:absolute;left:0;text-align:left;margin-left:209.4pt;margin-top:327.1pt;width:0;height:24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6" type="#_x0000_t32" style="position:absolute;left:0;text-align:left;margin-left:209.4pt;margin-top:274.4pt;width:0;height:23.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7" type="#_x0000_t32" style="position:absolute;left:0;text-align:left;margin-left:209.4pt;margin-top:210pt;width:0;height:35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8" type="#_x0000_t32" style="position:absolute;left:0;text-align:left;margin-left:209.4pt;margin-top:151.9pt;width:0;height:29.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9" type="#_x0000_t32" style="position:absolute;left:0;text-align:left;margin-left:209.4pt;margin-top:96.05pt;width:0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50" style="position:absolute;left:0;text-align:left;margin-left:194.4pt;margin-top:404.4pt;width:28.95pt;height:28.9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51" style="position:absolute;left:0;text-align:left;margin-left:194.7pt;margin-top:351.6pt;width:28.95pt;height:28.95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52" style="position:absolute;left:0;text-align:left;margin-left:194.65pt;margin-top:298.35pt;width:28.95pt;height:28.9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53" style="position:absolute;left:0;text-align:left;margin-left:194.65pt;margin-top:245.1pt;width:28.95pt;height:28.9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54" style="position:absolute;left:0;text-align:left;margin-left:194.65pt;margin-top:180.45pt;width:28.95pt;height:28.9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5" style="position:absolute;left:0;text-align:left;margin-left:194.45pt;margin-top:123.15pt;width:28.95pt;height:28.9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6" style="position:absolute;left:0;text-align:left;margin-left:194.35pt;margin-top:67.65pt;width:28.95pt;height:28.9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7" type="#_x0000_t32" style="position:absolute;left:0;text-align:left;margin-left:176.1pt;margin-top:79.8pt;width:18.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8" style="position:absolute;left:0;text-align:left;margin-left:147.7pt;margin-top:67.65pt;width:28.95pt;height:28.95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9" type="#_x0000_t32" style="position:absolute;left:0;text-align:left;margin-left:128.85pt;margin-top:82.05pt;width:18.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60" type="#_x0000_t32" style="position:absolute;left:0;text-align:left;margin-left:80.4pt;margin-top:83.55pt;width:18.75pt;height:0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61" style="position:absolute;left:0;text-align:left;margin-left:98.95pt;margin-top:67.5pt;width:28.95pt;height:28.95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62" style="position:absolute;left:0;text-align:left;margin-left:51.45pt;margin-top:67.65pt;width:29pt;height:29pt;z-index:25164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Pr="007F6692">
        <w:t>Diagrama de Grafo</w:t>
      </w:r>
      <w:bookmarkEnd w:id="6"/>
      <w:bookmarkEnd w:id="8"/>
    </w:p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>
      <w:r>
        <w:rPr>
          <w:noProof/>
          <w:lang w:eastAsia="es-PE"/>
        </w:rPr>
        <w:pict>
          <v:shape id="4 Conector curvado" o:spid="_x0000_s1063" type="#_x0000_t38" style="position:absolute;left:0;text-align:left;margin-left:223.3pt;margin-top:1.8pt;width:.05pt;height:206.3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" adj="20400492" strokecolor="#5b9bd5" strokeweight=".5pt">
            <v:stroke endarrow="open" joinstyle="miter"/>
          </v:shape>
        </w:pict>
      </w:r>
    </w:p>
    <w:p w:rsidR="00AE527C" w:rsidRDefault="00AE527C" w:rsidP="007C30AA"/>
    <w:p w:rsidR="00AE527C" w:rsidRDefault="00AE527C" w:rsidP="007C30AA">
      <w:pPr>
        <w:tabs>
          <w:tab w:val="left" w:pos="6512"/>
          <w:tab w:val="left" w:pos="7200"/>
        </w:tabs>
      </w:pPr>
      <w:r>
        <w:tab/>
        <w:t>R1</w:t>
      </w:r>
      <w:r>
        <w:tab/>
        <w:t>4.1</w:t>
      </w:r>
    </w:p>
    <w:p w:rsidR="00AE527C" w:rsidRDefault="00AE527C" w:rsidP="00A70DAC"/>
    <w:p w:rsidR="00AE527C" w:rsidRDefault="00AE527C" w:rsidP="00A70DAC">
      <w:pPr>
        <w:tabs>
          <w:tab w:val="left" w:pos="5115"/>
        </w:tabs>
      </w:pPr>
      <w:r>
        <w:rPr>
          <w:noProof/>
          <w:lang w:eastAsia="es-PE"/>
        </w:rPr>
        <w:pict>
          <v:shape id="6 Conector curvado" o:spid="_x0000_s1064" type="#_x0000_t38" style="position:absolute;left:0;text-align:left;margin-left:223.3pt;margin-top:66.75pt;width:.1pt;height:99.95pt;flip:x 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" adj="-8880813" strokecolor="#5b9bd5" strokeweight=".5pt">
            <v:stroke endarrow="open" joinstyle="miter"/>
          </v:shape>
        </w:pict>
      </w:r>
      <w:r>
        <w:tab/>
        <w:t>R2  10.1</w:t>
      </w:r>
    </w:p>
    <w:p w:rsidR="00AE527C" w:rsidRPr="003A4F67" w:rsidRDefault="00AE527C" w:rsidP="003A4F67"/>
    <w:p w:rsidR="00AE527C" w:rsidRPr="003A4F67" w:rsidRDefault="00AE527C" w:rsidP="003A4F67"/>
    <w:p w:rsidR="00AE527C" w:rsidRPr="003A4F67" w:rsidRDefault="00AE527C" w:rsidP="003A4F67"/>
    <w:p w:rsidR="00AE527C" w:rsidRDefault="00AE527C" w:rsidP="003A4F67">
      <w:pPr>
        <w:tabs>
          <w:tab w:val="left" w:pos="5137"/>
        </w:tabs>
      </w:pPr>
      <w:r>
        <w:tab/>
      </w:r>
    </w:p>
    <w:p w:rsidR="00AE527C" w:rsidRDefault="00AE527C" w:rsidP="003A4F67">
      <w:pPr>
        <w:tabs>
          <w:tab w:val="center" w:pos="4606"/>
        </w:tabs>
      </w:pPr>
      <w:r>
        <w:t xml:space="preserve"> </w:t>
      </w:r>
      <w:r>
        <w:tab/>
        <w:t xml:space="preserve">                        R3     11.1</w:t>
      </w: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8E6B2F">
      <w:pPr>
        <w:tabs>
          <w:tab w:val="center" w:pos="4606"/>
        </w:tabs>
        <w:ind w:left="0"/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7E5DA2">
      <w:pPr>
        <w:pStyle w:val="Heading2"/>
        <w:numPr>
          <w:ilvl w:val="0"/>
          <w:numId w:val="1"/>
        </w:numPr>
      </w:pPr>
      <w:bookmarkStart w:id="9" w:name="_Toc388344845"/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AE527C" w:rsidRDefault="00AE527C" w:rsidP="004F72C9"/>
    <w:p w:rsidR="00AE527C" w:rsidRDefault="00AE527C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527C" w:rsidRPr="004F72C9" w:rsidRDefault="00AE527C" w:rsidP="00566157">
      <w:pPr>
        <w:pStyle w:val="ListParagraph"/>
        <w:ind w:left="1440"/>
        <w:rPr>
          <w:rFonts w:cs="Arial"/>
        </w:rPr>
      </w:pPr>
    </w:p>
    <w:p w:rsidR="00AE527C" w:rsidRDefault="00AE527C" w:rsidP="00E7743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>V (G) = A – N + 2 = 15 – 13 +2 = 4 (No se cu</w:t>
      </w:r>
      <w:r>
        <w:rPr>
          <w:rFonts w:cs="Arial"/>
        </w:rPr>
        <w:t>entan la arista de Inicio y fin)</w:t>
      </w:r>
    </w:p>
    <w:p w:rsidR="00AE527C" w:rsidRPr="00C71DA8" w:rsidRDefault="00AE527C" w:rsidP="00E77436">
      <w:pPr>
        <w:pStyle w:val="ListParagraph"/>
        <w:ind w:left="1440"/>
        <w:rPr>
          <w:rFonts w:cs="Arial"/>
        </w:rPr>
      </w:pPr>
    </w:p>
    <w:p w:rsidR="00AE527C" w:rsidRDefault="00AE527C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527C" w:rsidRPr="004F72C9" w:rsidRDefault="00AE527C" w:rsidP="001172F8">
      <w:pPr>
        <w:pStyle w:val="ListParagraph"/>
        <w:ind w:left="1440"/>
        <w:rPr>
          <w:rFonts w:cs="Arial"/>
        </w:rPr>
      </w:pPr>
    </w:p>
    <w:p w:rsidR="00AE527C" w:rsidRDefault="00AE527C" w:rsidP="00E7743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>V (G) = R + 1 = 3 + 1 =4</w:t>
      </w:r>
    </w:p>
    <w:p w:rsidR="00AE527C" w:rsidRDefault="00AE527C" w:rsidP="00E77436">
      <w:pPr>
        <w:pStyle w:val="ListParagraph"/>
        <w:ind w:left="1440"/>
        <w:rPr>
          <w:rFonts w:cs="Arial"/>
        </w:rPr>
      </w:pPr>
    </w:p>
    <w:p w:rsidR="00AE527C" w:rsidRPr="004F72C9" w:rsidRDefault="00AE527C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527C" w:rsidRPr="00566157" w:rsidRDefault="00AE527C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3 + 1 =4 </w:t>
      </w:r>
    </w:p>
    <w:p w:rsidR="00AE527C" w:rsidRPr="00C71DA8" w:rsidRDefault="00AE527C" w:rsidP="004F72C9">
      <w:pPr>
        <w:ind w:left="284"/>
        <w:rPr>
          <w:rFonts w:cs="Arial"/>
        </w:rPr>
      </w:pPr>
    </w:p>
    <w:p w:rsidR="00AE527C" w:rsidRDefault="00AE527C" w:rsidP="0017273B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AE527C" w:rsidRDefault="00AE527C" w:rsidP="003F52F1"/>
    <w:p w:rsidR="00AE527C" w:rsidRPr="00ED4620" w:rsidRDefault="00AE527C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Inicio- 1–2-3-4-5-6-7-8-9-10-11-12-13-Fin (Flujo básico)</w:t>
      </w:r>
    </w:p>
    <w:p w:rsidR="00AE527C" w:rsidRPr="00ED4620" w:rsidRDefault="00AE527C" w:rsidP="00ED4620">
      <w:pPr>
        <w:ind w:left="284"/>
        <w:rPr>
          <w:rFonts w:cs="Arial"/>
        </w:rPr>
      </w:pPr>
      <w:r>
        <w:rPr>
          <w:rFonts w:cs="Arial"/>
        </w:rPr>
        <w:t>Inicio- 1–2-3-</w:t>
      </w:r>
      <w:r w:rsidRPr="008B42E9">
        <w:rPr>
          <w:rFonts w:cs="Arial"/>
          <w:color w:val="C00000"/>
        </w:rPr>
        <w:t>4-13</w:t>
      </w:r>
      <w:r w:rsidRPr="00ED4620">
        <w:rPr>
          <w:rFonts w:cs="Arial"/>
        </w:rPr>
        <w:t>-Fin (</w:t>
      </w:r>
      <w:r>
        <w:rPr>
          <w:rFonts w:cs="Arial"/>
        </w:rPr>
        <w:t>F.A. 4.1</w:t>
      </w:r>
      <w:r w:rsidRPr="00ED4620">
        <w:rPr>
          <w:rFonts w:cs="Arial"/>
        </w:rPr>
        <w:t>)</w:t>
      </w:r>
    </w:p>
    <w:p w:rsidR="00AE527C" w:rsidRPr="00ED4620" w:rsidRDefault="00AE527C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</w:t>
      </w:r>
      <w:r w:rsidRPr="00C1296A">
        <w:rPr>
          <w:rFonts w:cs="Arial"/>
          <w:color w:val="C00000"/>
        </w:rPr>
        <w:t>6-7-8-9-10</w:t>
      </w:r>
      <w:r w:rsidRPr="00ED4620">
        <w:rPr>
          <w:rFonts w:cs="Arial"/>
        </w:rPr>
        <w:t>-11-12-13-Fin (</w:t>
      </w:r>
      <w:r>
        <w:rPr>
          <w:rFonts w:cs="Arial"/>
        </w:rPr>
        <w:t>F.A. 10.1</w:t>
      </w:r>
      <w:r w:rsidRPr="00ED4620">
        <w:rPr>
          <w:rFonts w:cs="Arial"/>
        </w:rPr>
        <w:t>)</w:t>
      </w:r>
    </w:p>
    <w:p w:rsidR="00AE527C" w:rsidRPr="00ED4620" w:rsidRDefault="00AE527C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Inicio- 1–2-3-4-5-6-7-8-9-10-11</w:t>
      </w:r>
      <w:r w:rsidRPr="00C1296A">
        <w:rPr>
          <w:rFonts w:cs="Arial"/>
          <w:color w:val="C00000"/>
        </w:rPr>
        <w:t>-9-10</w:t>
      </w:r>
      <w:r w:rsidRPr="00ED4620">
        <w:rPr>
          <w:rFonts w:cs="Arial"/>
        </w:rPr>
        <w:t>-12-13-Fin (</w:t>
      </w:r>
      <w:r>
        <w:rPr>
          <w:rFonts w:cs="Arial"/>
        </w:rPr>
        <w:t>F.A. 11.1</w:t>
      </w:r>
      <w:r w:rsidRPr="00ED4620">
        <w:rPr>
          <w:rFonts w:cs="Arial"/>
        </w:rPr>
        <w:t>)</w:t>
      </w:r>
    </w:p>
    <w:p w:rsidR="00AE527C" w:rsidRDefault="00AE527C" w:rsidP="003F52F1">
      <w:pPr>
        <w:ind w:left="284"/>
        <w:rPr>
          <w:rFonts w:cs="Arial"/>
        </w:rPr>
      </w:pPr>
    </w:p>
    <w:p w:rsidR="00AE527C" w:rsidRPr="003F52F1" w:rsidRDefault="00AE527C" w:rsidP="003F52F1"/>
    <w:sectPr w:rsidR="00AE527C" w:rsidRPr="003F52F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27C" w:rsidRDefault="00AE527C" w:rsidP="00B839E8">
      <w:pPr>
        <w:spacing w:after="0" w:line="240" w:lineRule="auto"/>
      </w:pPr>
      <w:r>
        <w:separator/>
      </w:r>
    </w:p>
  </w:endnote>
  <w:endnote w:type="continuationSeparator" w:id="0">
    <w:p w:rsidR="00AE527C" w:rsidRDefault="00AE527C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6"/>
      <w:gridCol w:w="4383"/>
    </w:tblGrid>
    <w:tr w:rsidR="00AE527C" w:rsidRPr="003D152A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527C" w:rsidRPr="003D152A" w:rsidRDefault="00AE527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527C" w:rsidRPr="003D152A" w:rsidRDefault="00AE527C">
          <w:pPr>
            <w:pStyle w:val="Header"/>
            <w:jc w:val="right"/>
            <w:rPr>
              <w:caps/>
              <w:sz w:val="18"/>
            </w:rPr>
          </w:pPr>
        </w:p>
      </w:tc>
    </w:tr>
    <w:tr w:rsidR="00AE527C" w:rsidRPr="003D152A">
      <w:trPr>
        <w:jc w:val="center"/>
      </w:trPr>
      <w:tc>
        <w:tcPr>
          <w:tcW w:w="4686" w:type="dxa"/>
          <w:vAlign w:val="center"/>
        </w:tcPr>
        <w:p w:rsidR="00AE527C" w:rsidRPr="003D152A" w:rsidRDefault="00AE527C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 w:rsidRPr="003D152A">
            <w:rPr>
              <w:caps/>
              <w:color w:val="808080"/>
              <w:sz w:val="18"/>
              <w:szCs w:val="18"/>
            </w:rPr>
            <w:t>JPV</w:t>
          </w:r>
        </w:p>
      </w:tc>
      <w:tc>
        <w:tcPr>
          <w:tcW w:w="4674" w:type="dxa"/>
          <w:vAlign w:val="center"/>
        </w:tcPr>
        <w:p w:rsidR="00AE527C" w:rsidRPr="003D152A" w:rsidRDefault="00AE527C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3D152A">
            <w:rPr>
              <w:caps/>
              <w:color w:val="808080"/>
              <w:sz w:val="18"/>
              <w:szCs w:val="18"/>
            </w:rPr>
            <w:fldChar w:fldCharType="begin"/>
          </w:r>
          <w:r w:rsidRPr="003D152A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3D152A">
            <w:rPr>
              <w:caps/>
              <w:color w:val="808080"/>
              <w:sz w:val="18"/>
              <w:szCs w:val="18"/>
            </w:rPr>
            <w:fldChar w:fldCharType="separate"/>
          </w:r>
          <w:r w:rsidRPr="007B0015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3D152A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AE527C" w:rsidRDefault="00AE52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27C" w:rsidRDefault="00AE527C" w:rsidP="00B839E8">
      <w:pPr>
        <w:spacing w:after="0" w:line="240" w:lineRule="auto"/>
      </w:pPr>
      <w:r>
        <w:separator/>
      </w:r>
    </w:p>
  </w:footnote>
  <w:footnote w:type="continuationSeparator" w:id="0">
    <w:p w:rsidR="00AE527C" w:rsidRDefault="00AE527C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7C" w:rsidRDefault="00AE527C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AE527C" w:rsidRPr="003D152A" w:rsidRDefault="00AE527C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3D152A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A6781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10169"/>
    <w:rsid w:val="00334267"/>
    <w:rsid w:val="00371E0A"/>
    <w:rsid w:val="003765CC"/>
    <w:rsid w:val="00382462"/>
    <w:rsid w:val="00382AF7"/>
    <w:rsid w:val="003836E1"/>
    <w:rsid w:val="003A4F67"/>
    <w:rsid w:val="003D152A"/>
    <w:rsid w:val="003E0454"/>
    <w:rsid w:val="003F1732"/>
    <w:rsid w:val="003F52F1"/>
    <w:rsid w:val="0041604A"/>
    <w:rsid w:val="00426E53"/>
    <w:rsid w:val="004414FA"/>
    <w:rsid w:val="00446041"/>
    <w:rsid w:val="004609EA"/>
    <w:rsid w:val="0046640E"/>
    <w:rsid w:val="00473D55"/>
    <w:rsid w:val="004A47DC"/>
    <w:rsid w:val="004C163B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7338"/>
    <w:rsid w:val="005C2421"/>
    <w:rsid w:val="005C3D78"/>
    <w:rsid w:val="0060156E"/>
    <w:rsid w:val="00605233"/>
    <w:rsid w:val="006440DD"/>
    <w:rsid w:val="006672EF"/>
    <w:rsid w:val="00670769"/>
    <w:rsid w:val="00680ACF"/>
    <w:rsid w:val="006820CF"/>
    <w:rsid w:val="006A1123"/>
    <w:rsid w:val="006B51CC"/>
    <w:rsid w:val="006C47B0"/>
    <w:rsid w:val="006F5354"/>
    <w:rsid w:val="00715F14"/>
    <w:rsid w:val="00741D81"/>
    <w:rsid w:val="00790ED0"/>
    <w:rsid w:val="007912FE"/>
    <w:rsid w:val="007B0015"/>
    <w:rsid w:val="007C30AA"/>
    <w:rsid w:val="007E5DA2"/>
    <w:rsid w:val="007F64C4"/>
    <w:rsid w:val="007F6692"/>
    <w:rsid w:val="00805BA5"/>
    <w:rsid w:val="00813002"/>
    <w:rsid w:val="00813AFE"/>
    <w:rsid w:val="00821E23"/>
    <w:rsid w:val="008434EC"/>
    <w:rsid w:val="00853497"/>
    <w:rsid w:val="00867D1A"/>
    <w:rsid w:val="008B42E9"/>
    <w:rsid w:val="008C25AC"/>
    <w:rsid w:val="008C4357"/>
    <w:rsid w:val="008D6AB2"/>
    <w:rsid w:val="008E6B2F"/>
    <w:rsid w:val="0090277B"/>
    <w:rsid w:val="00902E8E"/>
    <w:rsid w:val="00904949"/>
    <w:rsid w:val="00930E44"/>
    <w:rsid w:val="00945B3D"/>
    <w:rsid w:val="0096092F"/>
    <w:rsid w:val="00962932"/>
    <w:rsid w:val="00963A3F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137D4"/>
    <w:rsid w:val="00A25F90"/>
    <w:rsid w:val="00A37261"/>
    <w:rsid w:val="00A70DAC"/>
    <w:rsid w:val="00A75266"/>
    <w:rsid w:val="00A84CD4"/>
    <w:rsid w:val="00A976A9"/>
    <w:rsid w:val="00AD3AA8"/>
    <w:rsid w:val="00AD7114"/>
    <w:rsid w:val="00AE527C"/>
    <w:rsid w:val="00B03C7C"/>
    <w:rsid w:val="00B10D0D"/>
    <w:rsid w:val="00B11AC8"/>
    <w:rsid w:val="00B56864"/>
    <w:rsid w:val="00B705F1"/>
    <w:rsid w:val="00B839E8"/>
    <w:rsid w:val="00B91A4B"/>
    <w:rsid w:val="00BC4865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B0B34"/>
    <w:rsid w:val="00EC3DE3"/>
    <w:rsid w:val="00ED4620"/>
    <w:rsid w:val="00EF249E"/>
    <w:rsid w:val="00F22B09"/>
    <w:rsid w:val="00F345BC"/>
    <w:rsid w:val="00F41610"/>
    <w:rsid w:val="00F51AB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2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6</Pages>
  <Words>377</Words>
  <Characters>2078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jezuniga</cp:lastModifiedBy>
  <cp:revision>4</cp:revision>
  <dcterms:created xsi:type="dcterms:W3CDTF">2014-05-20T15:25:00Z</dcterms:created>
  <dcterms:modified xsi:type="dcterms:W3CDTF">2014-06-05T14:22:00Z</dcterms:modified>
</cp:coreProperties>
</file>