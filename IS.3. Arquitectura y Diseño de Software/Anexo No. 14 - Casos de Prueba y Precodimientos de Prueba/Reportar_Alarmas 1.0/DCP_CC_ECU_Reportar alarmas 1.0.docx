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DC" w:rsidRDefault="00F474DC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58752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57728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F474DC" w:rsidRPr="00BD3FE1" w:rsidRDefault="00F474DC">
                  <w:pPr>
                    <w:pStyle w:val="NoSpacing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F474DC" w:rsidRPr="00BD3FE1" w:rsidRDefault="00F474DC">
                  <w:pPr>
                    <w:pStyle w:val="NoSpacing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BD3FE1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F474DC" w:rsidRDefault="00F474DC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5670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F474DC" w:rsidRPr="00BD3FE1" w:rsidRDefault="00F474DC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BD3FE1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F474DC" w:rsidRPr="00BD3FE1" w:rsidRDefault="00F474DC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BD3FE1">
                    <w:rPr>
                      <w:color w:val="404040"/>
                      <w:sz w:val="36"/>
                      <w:szCs w:val="36"/>
                    </w:rPr>
                    <w:t xml:space="preserve">Diseño de Caso de Prueba de </w:t>
                  </w:r>
                  <w:smartTag w:uri="urn:schemas-microsoft-com:office:smarttags" w:element="PersonName">
                    <w:smartTagPr>
                      <w:attr w:name="ProductID" w:val="la Especificación"/>
                    </w:smartTagPr>
                    <w:r w:rsidRPr="00BD3FE1">
                      <w:rPr>
                        <w:color w:val="404040"/>
                        <w:sz w:val="36"/>
                        <w:szCs w:val="36"/>
                      </w:rPr>
                      <w:t>la Especificación</w:t>
                    </w:r>
                  </w:smartTag>
                  <w:r w:rsidRPr="00BD3FE1">
                    <w:rPr>
                      <w:color w:val="404040"/>
                      <w:sz w:val="36"/>
                      <w:szCs w:val="36"/>
                    </w:rPr>
                    <w:t xml:space="preserve"> de Caso de uso: </w:t>
                  </w:r>
                  <w:r>
                    <w:rPr>
                      <w:color w:val="404040"/>
                      <w:sz w:val="36"/>
                      <w:szCs w:val="36"/>
                    </w:rPr>
                    <w:t>Reportar alarmas</w:t>
                  </w:r>
                </w:p>
              </w:txbxContent>
            </v:textbox>
            <w10:wrap type="square" anchorx="page" anchory="page"/>
          </v:shape>
        </w:pict>
      </w:r>
      <w:r>
        <w:rPr>
          <w:color w:val="1F4D78"/>
          <w:szCs w:val="24"/>
        </w:rPr>
        <w:br w:type="page"/>
      </w:r>
    </w:p>
    <w:p w:rsidR="00F474DC" w:rsidRDefault="00F474DC" w:rsidP="00C87A51">
      <w:pPr>
        <w:pStyle w:val="Heading1"/>
      </w:pPr>
    </w:p>
    <w:p w:rsidR="00F474DC" w:rsidRDefault="00F474DC" w:rsidP="00C87A51">
      <w:pPr>
        <w:pStyle w:val="Heading1"/>
      </w:pPr>
      <w:bookmarkStart w:id="0" w:name="_Toc384753481"/>
      <w:bookmarkStart w:id="1" w:name="_Toc38836450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/>
      </w:tblPr>
      <w:tblGrid>
        <w:gridCol w:w="2083"/>
        <w:gridCol w:w="1816"/>
        <w:gridCol w:w="3156"/>
        <w:gridCol w:w="1665"/>
      </w:tblGrid>
      <w:tr w:rsidR="00F474DC" w:rsidRPr="00BD3FE1" w:rsidTr="00BD3FE1">
        <w:tc>
          <w:tcPr>
            <w:tcW w:w="208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BD3FE1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816" w:type="dxa"/>
            <w:tcBorders>
              <w:top w:val="single" w:sz="4" w:space="0" w:color="5B9BD5"/>
            </w:tcBorders>
            <w:shd w:val="clear" w:color="auto" w:fill="5B9BD5"/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BD3FE1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3156" w:type="dxa"/>
            <w:tcBorders>
              <w:top w:val="single" w:sz="4" w:space="0" w:color="5B9BD5"/>
            </w:tcBorders>
            <w:shd w:val="clear" w:color="auto" w:fill="5B9BD5"/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BD3FE1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65" w:type="dxa"/>
            <w:tcBorders>
              <w:top w:val="single" w:sz="4" w:space="0" w:color="5B9BD5"/>
            </w:tcBorders>
            <w:shd w:val="clear" w:color="auto" w:fill="5B9BD5"/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BD3FE1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F474DC" w:rsidRPr="00BD3FE1" w:rsidTr="00BD3FE1">
        <w:tc>
          <w:tcPr>
            <w:tcW w:w="2083" w:type="dxa"/>
            <w:tcBorders>
              <w:bottom w:val="single" w:sz="4" w:space="0" w:color="5B9BD5"/>
              <w:right w:val="nil"/>
            </w:tcBorders>
            <w:shd w:val="clear" w:color="auto" w:fill="FFFFFF"/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BD3FE1">
              <w:rPr>
                <w:bCs/>
                <w:sz w:val="22"/>
              </w:rPr>
              <w:t>30/05/2014</w:t>
            </w:r>
          </w:p>
        </w:tc>
        <w:tc>
          <w:tcPr>
            <w:tcW w:w="1816" w:type="dxa"/>
            <w:tcBorders>
              <w:bottom w:val="single" w:sz="4" w:space="0" w:color="5B9BD5"/>
            </w:tcBorders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3156" w:type="dxa"/>
            <w:tcBorders>
              <w:bottom w:val="single" w:sz="4" w:space="0" w:color="5B9BD5"/>
            </w:tcBorders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Creación del documento</w:t>
            </w:r>
            <w:r w:rsidRPr="00BD3FE1">
              <w:rPr>
                <w:sz w:val="22"/>
              </w:rPr>
              <w:t xml:space="preserve"> </w:t>
            </w:r>
          </w:p>
        </w:tc>
        <w:tc>
          <w:tcPr>
            <w:tcW w:w="1665" w:type="dxa"/>
            <w:tcBorders>
              <w:bottom w:val="single" w:sz="4" w:space="0" w:color="5B9BD5"/>
            </w:tcBorders>
          </w:tcPr>
          <w:p w:rsidR="00F474DC" w:rsidRPr="00BD3FE1" w:rsidRDefault="00F474DC" w:rsidP="00BD3FE1">
            <w:pPr>
              <w:spacing w:after="0" w:line="240" w:lineRule="auto"/>
              <w:jc w:val="center"/>
              <w:rPr>
                <w:sz w:val="22"/>
              </w:rPr>
            </w:pPr>
            <w:r w:rsidRPr="00BD3FE1">
              <w:rPr>
                <w:sz w:val="22"/>
              </w:rPr>
              <w:t>JEZ</w:t>
            </w:r>
          </w:p>
          <w:p w:rsidR="00F474DC" w:rsidRPr="00BD3FE1" w:rsidRDefault="00F474DC" w:rsidP="00BD3FE1">
            <w:pPr>
              <w:spacing w:after="0" w:line="240" w:lineRule="auto"/>
              <w:jc w:val="center"/>
              <w:rPr>
                <w:sz w:val="22"/>
              </w:rPr>
            </w:pPr>
          </w:p>
          <w:p w:rsidR="00F474DC" w:rsidRPr="00BD3FE1" w:rsidRDefault="00F474DC" w:rsidP="00BD3FE1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</w:tbl>
    <w:p w:rsidR="00F474DC" w:rsidRPr="00B839E8" w:rsidRDefault="00F474DC" w:rsidP="00B839E8"/>
    <w:p w:rsidR="00F474DC" w:rsidRDefault="00F474DC" w:rsidP="009B25DD"/>
    <w:p w:rsidR="00F474DC" w:rsidRDefault="00F474DC" w:rsidP="00C87A51">
      <w:pPr>
        <w:pStyle w:val="Heading1"/>
      </w:pPr>
    </w:p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Pr="00F345BC" w:rsidRDefault="00F474DC" w:rsidP="009B25DD">
      <w:bookmarkStart w:id="2" w:name="_GoBack"/>
      <w:bookmarkEnd w:id="2"/>
    </w:p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9B25DD"/>
    <w:p w:rsidR="00F474DC" w:rsidRDefault="00F474DC" w:rsidP="00F345BC"/>
    <w:p w:rsidR="00F474DC" w:rsidRPr="00F345BC" w:rsidRDefault="00F474DC" w:rsidP="00320DD7">
      <w:pPr>
        <w:ind w:left="0"/>
      </w:pPr>
    </w:p>
    <w:p w:rsidR="00F474DC" w:rsidRPr="00097E80" w:rsidRDefault="00F474DC" w:rsidP="00670769">
      <w:pPr>
        <w:pStyle w:val="TOCHeading"/>
        <w:jc w:val="center"/>
        <w:rPr>
          <w:lang w:val="es-ES"/>
        </w:rPr>
      </w:pPr>
      <w:r>
        <w:rPr>
          <w:lang w:val="es-ES"/>
        </w:rPr>
        <w:t>Tabla de contnido</w:t>
      </w:r>
    </w:p>
    <w:p w:rsidR="00F474DC" w:rsidRDefault="00F474DC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64500" w:history="1">
        <w:r w:rsidRPr="00B1206A">
          <w:rPr>
            <w:rStyle w:val="Hyperlink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1" w:history="1">
        <w:r w:rsidRPr="00B1206A">
          <w:rPr>
            <w:rStyle w:val="Hyperlink"/>
            <w:noProof/>
          </w:rPr>
          <w:t>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Complejidad Ciclomática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2" w:history="1">
        <w:r w:rsidRPr="00B1206A">
          <w:rPr>
            <w:rStyle w:val="Hyperlink"/>
            <w:noProof/>
          </w:rPr>
          <w:t>1.1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3" w:history="1">
        <w:r w:rsidRPr="00B1206A">
          <w:rPr>
            <w:rStyle w:val="Hyperlink"/>
            <w:noProof/>
          </w:rPr>
          <w:t>1.2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Criterios a seguir: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4" w:history="1">
        <w:r w:rsidRPr="00B1206A">
          <w:rPr>
            <w:rStyle w:val="Hyperlink"/>
            <w:noProof/>
          </w:rPr>
          <w:t>1.3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 xml:space="preserve"> Diagrama de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5" w:history="1">
        <w:r w:rsidRPr="00B1206A">
          <w:rPr>
            <w:rStyle w:val="Hyperlink"/>
            <w:noProof/>
          </w:rPr>
          <w:t>1.4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 xml:space="preserve">Calculo de la Complejidad </w:t>
        </w:r>
        <w:r w:rsidRPr="00B1206A">
          <w:rPr>
            <w:rStyle w:val="Hyperlink"/>
            <w:rFonts w:cs="Arial"/>
            <w:noProof/>
          </w:rPr>
          <w:t>Ciclomática</w:t>
        </w:r>
        <w:r w:rsidRPr="00B1206A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6" w:history="1">
        <w:r w:rsidRPr="00B1206A">
          <w:rPr>
            <w:rStyle w:val="Hyperlink"/>
            <w:noProof/>
          </w:rPr>
          <w:t>1.5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noProof/>
          </w:rPr>
          <w:t>Caminos a probar: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1"/>
        <w:tabs>
          <w:tab w:val="left" w:pos="440"/>
          <w:tab w:val="right" w:pos="8494"/>
        </w:tabs>
        <w:rPr>
          <w:noProof/>
          <w:sz w:val="22"/>
          <w:lang w:val="es-ES" w:eastAsia="es-ES"/>
        </w:rPr>
      </w:pPr>
      <w:hyperlink w:anchor="_Toc388364507" w:history="1">
        <w:r w:rsidRPr="00B1206A">
          <w:rPr>
            <w:rStyle w:val="Hyperlink"/>
            <w:rFonts w:cs="Arial"/>
            <w:noProof/>
          </w:rPr>
          <w:t>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Información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08" w:history="1">
        <w:r w:rsidRPr="00B1206A">
          <w:rPr>
            <w:rStyle w:val="Hyperlink"/>
            <w:rFonts w:cs="Arial"/>
            <w:noProof/>
          </w:rPr>
          <w:t>2.1.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Registrar Paciente satisfactoriamente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09" w:history="1">
        <w:r w:rsidRPr="00B1206A">
          <w:rPr>
            <w:rStyle w:val="Hyperlink"/>
            <w:rFonts w:cs="Arial"/>
            <w:noProof/>
          </w:rPr>
          <w:t>2.1.1.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0" w:history="1">
        <w:r w:rsidRPr="00B1206A">
          <w:rPr>
            <w:rStyle w:val="Hyperlink"/>
            <w:rFonts w:ascii="Arial" w:hAnsi="Arial" w:cs="Arial"/>
            <w:noProof/>
          </w:rPr>
          <w:t>2.1.2.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1" w:history="1">
        <w:r w:rsidRPr="00B1206A">
          <w:rPr>
            <w:rStyle w:val="Hyperlink"/>
            <w:rFonts w:ascii="Arial" w:hAnsi="Arial" w:cs="Arial"/>
            <w:noProof/>
          </w:rPr>
          <w:t>2.1.3.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2" w:history="1">
        <w:r w:rsidRPr="00B1206A">
          <w:rPr>
            <w:rStyle w:val="Hyperlink"/>
            <w:rFonts w:cs="Arial"/>
            <w:i/>
            <w:noProof/>
          </w:rPr>
          <w:t>2.1.4.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3" w:history="1">
        <w:r w:rsidRPr="00B1206A">
          <w:rPr>
            <w:rStyle w:val="Hyperlink"/>
            <w:rFonts w:cs="Arial"/>
            <w:noProof/>
          </w:rPr>
          <w:t>2.2.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Registro de Paciente ya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4" w:history="1">
        <w:r w:rsidRPr="00B1206A">
          <w:rPr>
            <w:rStyle w:val="Hyperlink"/>
            <w:rFonts w:cs="Arial"/>
            <w:i/>
            <w:noProof/>
          </w:rPr>
          <w:t>2.2.1.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5" w:history="1">
        <w:r w:rsidRPr="00B1206A">
          <w:rPr>
            <w:rStyle w:val="Hyperlink"/>
            <w:rFonts w:cs="Arial"/>
            <w:i/>
            <w:noProof/>
          </w:rPr>
          <w:t>2.2.2.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6" w:history="1">
        <w:r w:rsidRPr="00B1206A">
          <w:rPr>
            <w:rStyle w:val="Hyperlink"/>
            <w:rFonts w:cs="Arial"/>
            <w:i/>
            <w:noProof/>
          </w:rPr>
          <w:t>2.2.3.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7" w:history="1">
        <w:r w:rsidRPr="00B1206A">
          <w:rPr>
            <w:rStyle w:val="Hyperlink"/>
            <w:rFonts w:cs="Arial"/>
            <w:i/>
            <w:noProof/>
          </w:rPr>
          <w:t>2.2.4.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18" w:history="1">
        <w:r w:rsidRPr="00B1206A">
          <w:rPr>
            <w:rStyle w:val="Hyperlink"/>
            <w:rFonts w:cs="Arial"/>
            <w:noProof/>
          </w:rPr>
          <w:t>2.3.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Registrar de Paciente con campos vacíos o inválidos.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19" w:history="1">
        <w:r w:rsidRPr="00B1206A">
          <w:rPr>
            <w:rStyle w:val="Hyperlink"/>
            <w:rFonts w:cs="Arial"/>
            <w:noProof/>
          </w:rPr>
          <w:t>2.3.1.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0" w:history="1">
        <w:r w:rsidRPr="00B1206A">
          <w:rPr>
            <w:rStyle w:val="Hyperlink"/>
            <w:rFonts w:ascii="Arial" w:hAnsi="Arial" w:cs="Arial"/>
            <w:noProof/>
          </w:rPr>
          <w:t>2.3.2.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1" w:history="1">
        <w:r w:rsidRPr="00B1206A">
          <w:rPr>
            <w:rStyle w:val="Hyperlink"/>
            <w:rFonts w:ascii="Arial" w:hAnsi="Arial" w:cs="Arial"/>
            <w:noProof/>
          </w:rPr>
          <w:t>2.3.3.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2" w:history="1">
        <w:r w:rsidRPr="00B1206A">
          <w:rPr>
            <w:rStyle w:val="Hyperlink"/>
            <w:rFonts w:cs="Arial"/>
            <w:i/>
            <w:noProof/>
          </w:rPr>
          <w:t>2.3.4.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2"/>
        <w:tabs>
          <w:tab w:val="left" w:pos="880"/>
          <w:tab w:val="right" w:pos="8494"/>
        </w:tabs>
        <w:rPr>
          <w:noProof/>
          <w:sz w:val="22"/>
          <w:lang w:val="es-ES" w:eastAsia="es-ES"/>
        </w:rPr>
      </w:pPr>
      <w:hyperlink w:anchor="_Toc388364523" w:history="1">
        <w:r w:rsidRPr="00B1206A">
          <w:rPr>
            <w:rStyle w:val="Hyperlink"/>
            <w:rFonts w:cs="Arial"/>
            <w:noProof/>
          </w:rPr>
          <w:t>2.4.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noProof/>
          </w:rPr>
          <w:t>Registro de Paciente con error al grabar.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4" w:history="1">
        <w:r w:rsidRPr="00B1206A">
          <w:rPr>
            <w:rStyle w:val="Hyperlink"/>
            <w:rFonts w:cs="Arial"/>
            <w:noProof/>
          </w:rPr>
          <w:t>2.4.1.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5" w:history="1">
        <w:r w:rsidRPr="00B1206A">
          <w:rPr>
            <w:rStyle w:val="Hyperlink"/>
            <w:rFonts w:ascii="Arial" w:hAnsi="Arial" w:cs="Arial"/>
            <w:noProof/>
          </w:rPr>
          <w:t>2.4.2.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Condiciones de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6" w:history="1">
        <w:r w:rsidRPr="00B1206A">
          <w:rPr>
            <w:rStyle w:val="Hyperlink"/>
            <w:rFonts w:ascii="Arial" w:hAnsi="Arial" w:cs="Arial"/>
            <w:noProof/>
          </w:rPr>
          <w:t>2.4.3.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Procedimiento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3"/>
        <w:tabs>
          <w:tab w:val="left" w:pos="1320"/>
          <w:tab w:val="right" w:pos="8494"/>
        </w:tabs>
        <w:rPr>
          <w:noProof/>
          <w:sz w:val="22"/>
          <w:lang w:val="es-ES" w:eastAsia="es-ES"/>
        </w:rPr>
      </w:pPr>
      <w:hyperlink w:anchor="_Toc388364527" w:history="1">
        <w:r w:rsidRPr="00B1206A">
          <w:rPr>
            <w:rStyle w:val="Hyperlink"/>
            <w:rFonts w:ascii="Arial" w:hAnsi="Arial" w:cs="Arial"/>
            <w:noProof/>
          </w:rPr>
          <w:t>2.4.4.</w:t>
        </w:r>
        <w:r>
          <w:rPr>
            <w:noProof/>
            <w:sz w:val="22"/>
            <w:lang w:val="es-ES" w:eastAsia="es-ES"/>
          </w:rPr>
          <w:tab/>
        </w:r>
        <w:r w:rsidRPr="00B1206A">
          <w:rPr>
            <w:rStyle w:val="Hyperlink"/>
            <w:rFonts w:cs="Arial"/>
            <w:i/>
            <w:noProof/>
          </w:rPr>
          <w:t>Criterio(s) de Éxito / Fallo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8" w:history="1">
        <w:r w:rsidRPr="00B1206A">
          <w:rPr>
            <w:rStyle w:val="Hyperlink"/>
            <w:noProof/>
          </w:rPr>
          <w:t>Identificación de Condiciones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29" w:history="1">
        <w:r w:rsidRPr="00B1206A">
          <w:rPr>
            <w:rStyle w:val="Hyperlink"/>
            <w:noProof/>
          </w:rPr>
          <w:t>Definir clases de equivalencia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474DC" w:rsidRDefault="00F474DC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64530" w:history="1">
        <w:r w:rsidRPr="00B1206A">
          <w:rPr>
            <w:rStyle w:val="Hyperlink"/>
            <w:noProof/>
          </w:rPr>
          <w:t>Realizar los casos de pruebaç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_Toc388364530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74DC" w:rsidRPr="006A0B97" w:rsidRDefault="00F474DC" w:rsidP="005E63F7">
      <w:pPr>
        <w:pStyle w:val="TOC2"/>
        <w:tabs>
          <w:tab w:val="left" w:pos="660"/>
          <w:tab w:val="right" w:pos="8494"/>
        </w:tabs>
        <w:ind w:left="0"/>
      </w:pPr>
      <w:r>
        <w:fldChar w:fldCharType="end"/>
      </w:r>
    </w:p>
    <w:p w:rsidR="00F474DC" w:rsidRPr="004414FA" w:rsidRDefault="00F474DC" w:rsidP="006A0B97">
      <w:pPr>
        <w:pStyle w:val="Heading1"/>
        <w:numPr>
          <w:ilvl w:val="0"/>
          <w:numId w:val="30"/>
        </w:numPr>
      </w:pPr>
      <w:bookmarkStart w:id="3" w:name="_Toc388364501"/>
      <w:r w:rsidRPr="009F57E8">
        <w:t>Complejidad Ciclomática</w:t>
      </w:r>
      <w:bookmarkEnd w:id="3"/>
      <w:r>
        <w:t xml:space="preserve"> </w:t>
      </w:r>
    </w:p>
    <w:p w:rsidR="00F474DC" w:rsidRDefault="00F474DC" w:rsidP="004414FA">
      <w:pPr>
        <w:ind w:left="0"/>
      </w:pPr>
    </w:p>
    <w:p w:rsidR="00F474DC" w:rsidRDefault="00F474DC" w:rsidP="006A0B97">
      <w:pPr>
        <w:pStyle w:val="Heading2"/>
        <w:numPr>
          <w:ilvl w:val="0"/>
          <w:numId w:val="1"/>
        </w:numPr>
      </w:pPr>
      <w:r>
        <w:t xml:space="preserve"> </w:t>
      </w:r>
      <w:bookmarkStart w:id="4" w:name="_Toc388364502"/>
      <w:r>
        <w:t>Introducción</w:t>
      </w:r>
      <w:bookmarkEnd w:id="4"/>
      <w:r>
        <w:t xml:space="preserve"> </w:t>
      </w:r>
    </w:p>
    <w:p w:rsidR="00F474DC" w:rsidRPr="00CE0D4B" w:rsidRDefault="00F474DC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5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F474DC" w:rsidRDefault="00F474DC" w:rsidP="009F6BA6">
      <w:pPr>
        <w:pStyle w:val="Heading2"/>
        <w:numPr>
          <w:ilvl w:val="0"/>
          <w:numId w:val="1"/>
        </w:numPr>
      </w:pPr>
      <w:r>
        <w:t xml:space="preserve"> </w:t>
      </w:r>
      <w:bookmarkStart w:id="6" w:name="_Toc388364503"/>
      <w:r>
        <w:t>Criterios a seguir:</w:t>
      </w:r>
      <w:bookmarkEnd w:id="6"/>
    </w:p>
    <w:p w:rsidR="00F474DC" w:rsidRPr="00CE0D4B" w:rsidRDefault="00F474DC" w:rsidP="009F6BA6">
      <w:pPr>
        <w:ind w:left="720"/>
        <w:rPr>
          <w:sz w:val="22"/>
          <w:lang w:val="es-ES"/>
        </w:rPr>
      </w:pP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F474DC" w:rsidRPr="00CE0D4B" w:rsidRDefault="00F474D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F474DC" w:rsidRDefault="00F474DC" w:rsidP="007F6692">
      <w:pPr>
        <w:pStyle w:val="ListParagraph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Pr="005E63F7" w:rsidRDefault="00F474DC" w:rsidP="005E63F7">
      <w:pPr>
        <w:ind w:left="0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Default="00F474DC" w:rsidP="007F6692">
      <w:pPr>
        <w:pStyle w:val="ListParagraph"/>
        <w:rPr>
          <w:lang w:val="es-ES"/>
        </w:rPr>
      </w:pPr>
    </w:p>
    <w:p w:rsidR="00F474DC" w:rsidRPr="001B5FE7" w:rsidRDefault="00F474DC" w:rsidP="001B5FE7">
      <w:pPr>
        <w:ind w:left="0"/>
        <w:rPr>
          <w:lang w:val="es-ES"/>
        </w:rPr>
      </w:pPr>
    </w:p>
    <w:p w:rsidR="00F474DC" w:rsidRDefault="00F474DC" w:rsidP="007F6692">
      <w:pPr>
        <w:pStyle w:val="Heading2"/>
        <w:numPr>
          <w:ilvl w:val="0"/>
          <w:numId w:val="1"/>
        </w:numPr>
      </w:pPr>
      <w:bookmarkStart w:id="7" w:name="_Toc388364504"/>
      <w:r>
        <w:t xml:space="preserve"> </w:t>
      </w:r>
      <w:r w:rsidRPr="007F6692">
        <w:t>Diagrama de Grafo</w:t>
      </w:r>
      <w:bookmarkEnd w:id="5"/>
      <w:bookmarkEnd w:id="7"/>
    </w:p>
    <w:p w:rsidR="00F474DC" w:rsidRPr="007C30AA" w:rsidRDefault="00F474DC" w:rsidP="007C30AA"/>
    <w:p w:rsidR="00F474DC" w:rsidRPr="007C30AA" w:rsidRDefault="00F474DC" w:rsidP="007C30AA"/>
    <w:p w:rsidR="00F474DC" w:rsidRPr="007C30AA" w:rsidRDefault="00F474DC" w:rsidP="007C30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564pt">
            <v:imagedata r:id="rId8" o:title=""/>
          </v:shape>
        </w:pict>
      </w:r>
    </w:p>
    <w:p w:rsidR="00F474DC" w:rsidRPr="007C30AA" w:rsidRDefault="00F474DC" w:rsidP="007C30AA"/>
    <w:p w:rsidR="00F474DC" w:rsidRDefault="00F474DC" w:rsidP="001B5FE7">
      <w:pPr>
        <w:tabs>
          <w:tab w:val="center" w:pos="4606"/>
        </w:tabs>
        <w:ind w:left="0"/>
      </w:pPr>
    </w:p>
    <w:p w:rsidR="00F474DC" w:rsidRDefault="00F474DC" w:rsidP="00320DD7">
      <w:pPr>
        <w:pStyle w:val="Heading2"/>
        <w:numPr>
          <w:ilvl w:val="0"/>
          <w:numId w:val="1"/>
        </w:numPr>
      </w:pPr>
      <w:bookmarkStart w:id="8" w:name="_Toc388344845"/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  <w:bookmarkEnd w:id="8"/>
    </w:p>
    <w:p w:rsidR="00F474DC" w:rsidRDefault="00F474DC" w:rsidP="00320DD7"/>
    <w:p w:rsidR="00F474DC" w:rsidRDefault="00F474DC" w:rsidP="00320DD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F474DC" w:rsidRPr="004F72C9" w:rsidRDefault="00F474DC" w:rsidP="00320DD7">
      <w:pPr>
        <w:pStyle w:val="ListParagraph"/>
        <w:ind w:left="1440"/>
        <w:rPr>
          <w:rFonts w:cs="Arial"/>
        </w:rPr>
      </w:pPr>
    </w:p>
    <w:p w:rsidR="00F474DC" w:rsidRDefault="00F474DC" w:rsidP="00320DD7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>V (G) = A – N + 2 = 1</w:t>
      </w:r>
      <w:r>
        <w:rPr>
          <w:rFonts w:cs="Arial"/>
        </w:rPr>
        <w:t>2</w:t>
      </w:r>
      <w:r w:rsidRPr="00566157">
        <w:rPr>
          <w:rFonts w:cs="Arial"/>
        </w:rPr>
        <w:t xml:space="preserve"> – 1</w:t>
      </w:r>
      <w:r>
        <w:rPr>
          <w:rFonts w:cs="Arial"/>
        </w:rPr>
        <w:t>1</w:t>
      </w:r>
      <w:r w:rsidRPr="00566157">
        <w:rPr>
          <w:rFonts w:cs="Arial"/>
        </w:rPr>
        <w:t xml:space="preserve"> +2 = </w:t>
      </w:r>
      <w:r>
        <w:rPr>
          <w:rFonts w:cs="Arial"/>
        </w:rPr>
        <w:t xml:space="preserve">3 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F474DC" w:rsidRPr="00C71DA8" w:rsidRDefault="00F474DC" w:rsidP="00320DD7">
      <w:pPr>
        <w:pStyle w:val="ListParagraph"/>
        <w:ind w:left="1440"/>
        <w:rPr>
          <w:rFonts w:cs="Arial"/>
        </w:rPr>
      </w:pPr>
    </w:p>
    <w:p w:rsidR="00F474DC" w:rsidRDefault="00F474DC" w:rsidP="00320DD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F474DC" w:rsidRPr="004F72C9" w:rsidRDefault="00F474DC" w:rsidP="00320DD7">
      <w:pPr>
        <w:pStyle w:val="ListParagraph"/>
        <w:ind w:left="1440"/>
        <w:rPr>
          <w:rFonts w:cs="Arial"/>
        </w:rPr>
      </w:pPr>
    </w:p>
    <w:p w:rsidR="00F474DC" w:rsidRDefault="00F474DC" w:rsidP="00320DD7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 xml:space="preserve">V (G) = R + 1 = </w:t>
      </w:r>
      <w:r>
        <w:rPr>
          <w:rFonts w:cs="Arial"/>
        </w:rPr>
        <w:t>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F474DC" w:rsidRDefault="00F474DC" w:rsidP="00320DD7">
      <w:pPr>
        <w:pStyle w:val="ListParagraph"/>
        <w:ind w:left="1440"/>
        <w:rPr>
          <w:rFonts w:cs="Arial"/>
        </w:rPr>
      </w:pPr>
    </w:p>
    <w:p w:rsidR="00F474DC" w:rsidRPr="004F72C9" w:rsidRDefault="00F474DC" w:rsidP="00320DD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F474DC" w:rsidRPr="00566157" w:rsidRDefault="00F474DC" w:rsidP="00320DD7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2</w:t>
      </w:r>
      <w:r w:rsidRPr="00566157">
        <w:rPr>
          <w:rFonts w:cs="Arial"/>
        </w:rPr>
        <w:t>+ 1 =</w:t>
      </w:r>
      <w:r>
        <w:rPr>
          <w:rFonts w:cs="Arial"/>
        </w:rPr>
        <w:t>3</w:t>
      </w:r>
      <w:r w:rsidRPr="00566157">
        <w:rPr>
          <w:rFonts w:cs="Arial"/>
        </w:rPr>
        <w:t xml:space="preserve"> </w:t>
      </w:r>
    </w:p>
    <w:p w:rsidR="00F474DC" w:rsidRPr="00C71DA8" w:rsidRDefault="00F474DC" w:rsidP="00320DD7">
      <w:pPr>
        <w:ind w:left="284"/>
        <w:rPr>
          <w:rFonts w:cs="Arial"/>
        </w:rPr>
      </w:pPr>
    </w:p>
    <w:p w:rsidR="00F474DC" w:rsidRDefault="00F474DC" w:rsidP="00320DD7">
      <w:pPr>
        <w:pStyle w:val="Heading2"/>
        <w:numPr>
          <w:ilvl w:val="0"/>
          <w:numId w:val="1"/>
        </w:numPr>
      </w:pPr>
      <w:r w:rsidRPr="00204937">
        <w:t xml:space="preserve"> </w:t>
      </w:r>
      <w:bookmarkStart w:id="9" w:name="_Toc388344846"/>
      <w:r w:rsidRPr="00204937">
        <w:t>Caminos a probar</w:t>
      </w:r>
      <w:r>
        <w:t>:</w:t>
      </w:r>
      <w:bookmarkEnd w:id="9"/>
    </w:p>
    <w:p w:rsidR="00F474DC" w:rsidRDefault="00F474DC" w:rsidP="00320DD7"/>
    <w:p w:rsidR="00F474DC" w:rsidRDefault="00F474DC" w:rsidP="00320DD7">
      <w:pPr>
        <w:ind w:left="284"/>
        <w:rPr>
          <w:rFonts w:cs="Arial"/>
        </w:rPr>
      </w:pPr>
      <w:r w:rsidRPr="00ED4620">
        <w:rPr>
          <w:rFonts w:cs="Arial"/>
        </w:rPr>
        <w:t>Inicio- 1–2-3-4-5-6-7-8-9-Fin (Flujo básico)</w:t>
      </w:r>
    </w:p>
    <w:p w:rsidR="00F474DC" w:rsidRDefault="00F474DC" w:rsidP="00320DD7">
      <w:pPr>
        <w:ind w:left="284"/>
        <w:rPr>
          <w:rFonts w:cs="Arial"/>
        </w:rPr>
      </w:pPr>
      <w:r w:rsidRPr="00ED4620">
        <w:rPr>
          <w:rFonts w:cs="Arial"/>
        </w:rPr>
        <w:t>Inicio- 1–2-3-4-5</w:t>
      </w:r>
      <w:r>
        <w:rPr>
          <w:rFonts w:cs="Arial"/>
        </w:rPr>
        <w:t>-</w:t>
      </w:r>
      <w:r w:rsidRPr="003E1304">
        <w:rPr>
          <w:rFonts w:cs="Arial"/>
          <w:color w:val="FF6600"/>
        </w:rPr>
        <w:t>3-4-5</w:t>
      </w:r>
      <w:r w:rsidRPr="00ED4620">
        <w:rPr>
          <w:rFonts w:cs="Arial"/>
        </w:rPr>
        <w:t>-6-7-8-9-Fin</w:t>
      </w:r>
      <w:r>
        <w:rPr>
          <w:rFonts w:cs="Arial"/>
        </w:rPr>
        <w:t xml:space="preserve"> (F.A. 5.1)</w:t>
      </w:r>
    </w:p>
    <w:p w:rsidR="00F474DC" w:rsidRPr="00ED4620" w:rsidRDefault="00F474DC" w:rsidP="00320DD7">
      <w:pPr>
        <w:ind w:left="284"/>
        <w:rPr>
          <w:rFonts w:cs="Arial"/>
        </w:rPr>
      </w:pPr>
      <w:r w:rsidRPr="00ED4620">
        <w:rPr>
          <w:rFonts w:cs="Arial"/>
        </w:rPr>
        <w:t>Inicio- 1–2-3-4-5-6</w:t>
      </w:r>
      <w:r>
        <w:rPr>
          <w:rFonts w:cs="Arial"/>
        </w:rPr>
        <w:t>-</w:t>
      </w:r>
      <w:r w:rsidRPr="003E1304">
        <w:rPr>
          <w:rFonts w:cs="Arial"/>
          <w:color w:val="FF6600"/>
        </w:rPr>
        <w:t>4-5-6</w:t>
      </w:r>
      <w:r w:rsidRPr="00ED4620">
        <w:rPr>
          <w:rFonts w:cs="Arial"/>
        </w:rPr>
        <w:t>-7-8-9-Fin</w:t>
      </w:r>
      <w:r>
        <w:rPr>
          <w:rFonts w:cs="Arial"/>
        </w:rPr>
        <w:t xml:space="preserve"> (F.A. 6.1)</w:t>
      </w:r>
    </w:p>
    <w:p w:rsidR="00F474DC" w:rsidRDefault="00F474DC" w:rsidP="003F52F1">
      <w:pPr>
        <w:ind w:left="284"/>
        <w:rPr>
          <w:rFonts w:cs="Arial"/>
        </w:rPr>
      </w:pPr>
    </w:p>
    <w:tbl>
      <w:tblPr>
        <w:tblW w:w="915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941"/>
        <w:gridCol w:w="2155"/>
        <w:gridCol w:w="6054"/>
      </w:tblGrid>
      <w:tr w:rsidR="00F474DC" w:rsidRPr="00BD3FE1" w:rsidTr="00320DD7">
        <w:trPr>
          <w:trHeight w:val="645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Caso de prueba No.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Nombre del caso de prueba</w:t>
            </w:r>
          </w:p>
        </w:tc>
        <w:tc>
          <w:tcPr>
            <w:tcW w:w="6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b/>
                <w:bCs/>
                <w:color w:val="000000"/>
                <w:szCs w:val="24"/>
                <w:lang w:eastAsia="es-ES"/>
              </w:rPr>
              <w:t>Secuencia de eventos</w:t>
            </w:r>
          </w:p>
        </w:tc>
      </w:tr>
      <w:tr w:rsidR="00F474DC" w:rsidRPr="00BD3FE1" w:rsidTr="00320DD7">
        <w:trPr>
          <w:trHeight w:val="61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320DD7">
              <w:rPr>
                <w:rFonts w:ascii="Arial" w:hAnsi="Arial" w:cs="Arial"/>
                <w:color w:val="000000"/>
                <w:szCs w:val="24"/>
                <w:lang w:eastAsia="es-ES"/>
              </w:rPr>
              <w:t>Mensaje enviado satisfactoriamente</w:t>
            </w: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.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Default="00F474DC" w:rsidP="00320DD7">
            <w:pPr>
              <w:ind w:left="284"/>
              <w:rPr>
                <w:rFonts w:cs="Arial"/>
              </w:rPr>
            </w:pPr>
            <w:r w:rsidRPr="00ED4620">
              <w:rPr>
                <w:rFonts w:cs="Arial"/>
              </w:rPr>
              <w:t>Inicio- 1–2-3-4-5-6-7-8-9-Fin (Flujo básico)</w:t>
            </w:r>
          </w:p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</w:p>
        </w:tc>
      </w:tr>
      <w:tr w:rsidR="00F474DC" w:rsidRPr="00BD3FE1" w:rsidTr="00320DD7">
        <w:trPr>
          <w:trHeight w:val="61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320DD7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MX" w:eastAsia="es-ES"/>
              </w:rPr>
            </w:pPr>
            <w:r w:rsidRPr="00320DD7">
              <w:rPr>
                <w:rFonts w:ascii="Arial" w:hAnsi="Arial" w:cs="Arial"/>
                <w:color w:val="000000"/>
                <w:szCs w:val="24"/>
                <w:lang w:val="es-MX" w:eastAsia="es-ES"/>
              </w:rPr>
              <w:t>Campos vacíos o inválidos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474DC" w:rsidRDefault="00F474DC" w:rsidP="00320DD7">
            <w:pPr>
              <w:ind w:left="284"/>
              <w:rPr>
                <w:rFonts w:cs="Arial"/>
              </w:rPr>
            </w:pPr>
            <w:r w:rsidRPr="00ED4620">
              <w:rPr>
                <w:rFonts w:cs="Arial"/>
              </w:rPr>
              <w:t>Inicio- 1–2-3-4-5</w:t>
            </w:r>
            <w:r>
              <w:rPr>
                <w:rFonts w:cs="Arial"/>
              </w:rPr>
              <w:t>-</w:t>
            </w:r>
            <w:r w:rsidRPr="003E1304">
              <w:rPr>
                <w:rFonts w:cs="Arial"/>
                <w:color w:val="FF6600"/>
              </w:rPr>
              <w:t>3-4-5</w:t>
            </w:r>
            <w:r w:rsidRPr="00ED4620">
              <w:rPr>
                <w:rFonts w:cs="Arial"/>
              </w:rPr>
              <w:t>-6-7-8-9-Fin</w:t>
            </w:r>
            <w:r>
              <w:rPr>
                <w:rFonts w:cs="Arial"/>
              </w:rPr>
              <w:t xml:space="preserve"> (F.A. 5.1)</w:t>
            </w:r>
          </w:p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color w:val="000000"/>
                <w:szCs w:val="24"/>
                <w:lang w:val="es-ES" w:eastAsia="es-ES"/>
              </w:rPr>
            </w:pPr>
          </w:p>
        </w:tc>
      </w:tr>
      <w:tr w:rsidR="00F474DC" w:rsidRPr="00BD3FE1" w:rsidTr="00320DD7">
        <w:trPr>
          <w:trHeight w:val="645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ES" w:eastAsia="es-ES"/>
              </w:rPr>
            </w:pPr>
            <w:r w:rsidRPr="006C49FB">
              <w:rPr>
                <w:rFonts w:ascii="Arial" w:hAnsi="Arial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74DC" w:rsidRPr="006C49FB" w:rsidRDefault="00F474DC" w:rsidP="006C49FB">
            <w:pPr>
              <w:spacing w:after="0" w:line="240" w:lineRule="auto"/>
              <w:ind w:left="0"/>
              <w:jc w:val="center"/>
              <w:rPr>
                <w:rFonts w:ascii="Arial" w:hAnsi="Arial" w:cs="Arial"/>
                <w:color w:val="000000"/>
                <w:szCs w:val="24"/>
                <w:lang w:val="es-MX" w:eastAsia="es-ES"/>
              </w:rPr>
            </w:pPr>
            <w:r w:rsidRPr="00320DD7">
              <w:rPr>
                <w:rFonts w:ascii="Arial" w:hAnsi="Arial" w:cs="Arial"/>
                <w:color w:val="000000"/>
                <w:szCs w:val="24"/>
                <w:lang w:val="es-MX" w:eastAsia="es-ES"/>
              </w:rPr>
              <w:t>Mensaje no enviado, intente de nuevo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474DC" w:rsidRPr="00ED4620" w:rsidRDefault="00F474DC" w:rsidP="00320DD7">
            <w:pPr>
              <w:ind w:left="284"/>
              <w:rPr>
                <w:rFonts w:cs="Arial"/>
              </w:rPr>
            </w:pPr>
            <w:r w:rsidRPr="00ED4620">
              <w:rPr>
                <w:rFonts w:cs="Arial"/>
              </w:rPr>
              <w:t>Inicio- 1–2-3-4-5-6</w:t>
            </w:r>
            <w:r>
              <w:rPr>
                <w:rFonts w:cs="Arial"/>
              </w:rPr>
              <w:t>-</w:t>
            </w:r>
            <w:r w:rsidRPr="003E1304">
              <w:rPr>
                <w:rFonts w:cs="Arial"/>
                <w:color w:val="FF6600"/>
              </w:rPr>
              <w:t>4-5-6</w:t>
            </w:r>
            <w:r w:rsidRPr="00ED4620">
              <w:rPr>
                <w:rFonts w:cs="Arial"/>
              </w:rPr>
              <w:t>-7-8-9-Fin</w:t>
            </w:r>
            <w:r>
              <w:rPr>
                <w:rFonts w:cs="Arial"/>
              </w:rPr>
              <w:t xml:space="preserve"> (F.A. 6.1)</w:t>
            </w:r>
          </w:p>
          <w:p w:rsidR="00F474DC" w:rsidRPr="006C49FB" w:rsidRDefault="00F474DC" w:rsidP="006C49FB">
            <w:pPr>
              <w:spacing w:after="0" w:line="240" w:lineRule="auto"/>
              <w:ind w:left="0"/>
              <w:rPr>
                <w:color w:val="000000"/>
                <w:szCs w:val="24"/>
                <w:lang w:val="es-ES" w:eastAsia="es-ES"/>
              </w:rPr>
            </w:pPr>
          </w:p>
        </w:tc>
      </w:tr>
    </w:tbl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507B6B">
      <w:pPr>
        <w:pStyle w:val="Heading1"/>
        <w:keepLines w:val="0"/>
        <w:widowControl w:val="0"/>
        <w:numPr>
          <w:ilvl w:val="0"/>
          <w:numId w:val="26"/>
        </w:numPr>
        <w:spacing w:before="0" w:line="240" w:lineRule="auto"/>
        <w:jc w:val="left"/>
        <w:rPr>
          <w:rFonts w:cs="Arial"/>
          <w:szCs w:val="24"/>
        </w:rPr>
      </w:pPr>
      <w:bookmarkStart w:id="10" w:name="_Toc388364507"/>
      <w:r>
        <w:rPr>
          <w:rFonts w:cs="Arial"/>
          <w:szCs w:val="24"/>
        </w:rPr>
        <w:t>Información de Casos de Prueba</w:t>
      </w:r>
      <w:bookmarkEnd w:id="10"/>
    </w:p>
    <w:p w:rsidR="00F474DC" w:rsidRPr="00581B69" w:rsidRDefault="00F474DC" w:rsidP="00581B69"/>
    <w:p w:rsidR="00F474DC" w:rsidRPr="00581B69" w:rsidRDefault="00F474DC" w:rsidP="00581B69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11" w:name="_Toc388364508"/>
      <w:r>
        <w:rPr>
          <w:rFonts w:cs="Arial"/>
          <w:sz w:val="24"/>
          <w:szCs w:val="24"/>
        </w:rPr>
        <w:t>Mensaje enviado</w:t>
      </w:r>
      <w:r w:rsidRPr="006C49F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satisfactoriamente</w:t>
      </w:r>
      <w:bookmarkEnd w:id="11"/>
    </w:p>
    <w:p w:rsidR="00F474DC" w:rsidRDefault="00F474DC" w:rsidP="00581B6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12" w:name="_Toc199832621"/>
      <w:bookmarkStart w:id="13" w:name="_Toc388364509"/>
      <w:r>
        <w:rPr>
          <w:rFonts w:cs="Arial"/>
          <w:b w:val="0"/>
          <w:i/>
          <w:sz w:val="24"/>
        </w:rPr>
        <w:t>Descripción</w:t>
      </w:r>
      <w:bookmarkEnd w:id="12"/>
      <w:bookmarkEnd w:id="13"/>
    </w:p>
    <w:p w:rsidR="00F474DC" w:rsidRDefault="00F474DC" w:rsidP="00337329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>El objetivo de esta prueba es c</w:t>
      </w:r>
      <w:r>
        <w:rPr>
          <w:rFonts w:cs="Arial"/>
          <w:szCs w:val="24"/>
        </w:rPr>
        <w:t>omprobar el envío del mensaje satisfactoriamente.</w:t>
      </w:r>
      <w:r w:rsidRPr="00337329">
        <w:rPr>
          <w:rFonts w:cs="Arial"/>
          <w:szCs w:val="24"/>
        </w:rPr>
        <w:t xml:space="preserve"> </w:t>
      </w:r>
      <w:r w:rsidRPr="00581B69">
        <w:rPr>
          <w:rFonts w:cs="Arial"/>
          <w:szCs w:val="24"/>
        </w:rPr>
        <w:t>Se usará como información de entrada los datos</w:t>
      </w:r>
      <w:r>
        <w:rPr>
          <w:rFonts w:cs="Arial"/>
          <w:szCs w:val="24"/>
        </w:rPr>
        <w:t xml:space="preserve"> de mensaje, con este se obtendrá el envío del mensaje y un mensaje por parte del sistema: </w:t>
      </w:r>
      <w:r>
        <w:t>“Mensaje enviado satisfactoriamente”</w:t>
      </w:r>
      <w:r>
        <w:rPr>
          <w:rFonts w:cs="Arial"/>
          <w:szCs w:val="24"/>
        </w:rPr>
        <w:t>.</w:t>
      </w:r>
    </w:p>
    <w:p w:rsidR="00F474DC" w:rsidRDefault="00F474DC" w:rsidP="00581B6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</w:r>
      <w:bookmarkStart w:id="14" w:name="_Toc199832622"/>
      <w:bookmarkStart w:id="15" w:name="_Toc30445438"/>
      <w:bookmarkStart w:id="16" w:name="_Toc388364510"/>
      <w:r>
        <w:rPr>
          <w:rFonts w:cs="Arial"/>
          <w:b w:val="0"/>
          <w:i/>
          <w:sz w:val="24"/>
        </w:rPr>
        <w:t>Condiciones de ejecución</w:t>
      </w:r>
      <w:bookmarkEnd w:id="14"/>
      <w:bookmarkEnd w:id="15"/>
      <w:bookmarkEnd w:id="16"/>
    </w:p>
    <w:p w:rsidR="00F474DC" w:rsidRDefault="00F474DC" w:rsidP="00902794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Digitador se encuentre logueado en el sistema.</w:t>
      </w:r>
    </w:p>
    <w:p w:rsidR="00F474DC" w:rsidRPr="00902794" w:rsidRDefault="00F474DC" w:rsidP="00507B6B">
      <w:pPr>
        <w:pStyle w:val="ListParagraph"/>
        <w:widowControl w:val="0"/>
        <w:spacing w:after="0" w:line="240" w:lineRule="auto"/>
        <w:ind w:left="2552"/>
        <w:rPr>
          <w:rFonts w:ascii="Arial" w:hAnsi="Arial" w:cs="Arial"/>
          <w:szCs w:val="24"/>
        </w:rPr>
      </w:pPr>
    </w:p>
    <w:p w:rsidR="00F474DC" w:rsidRDefault="00F474DC" w:rsidP="00902794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bookmarkStart w:id="17" w:name="_Toc199832623"/>
      <w:bookmarkStart w:id="18" w:name="_Toc388359330"/>
      <w:bookmarkStart w:id="19" w:name="_Toc388364511"/>
      <w:r>
        <w:rPr>
          <w:rFonts w:cs="Arial"/>
          <w:b w:val="0"/>
          <w:i/>
          <w:sz w:val="24"/>
        </w:rPr>
        <w:t>Procedimiento de Prueba</w:t>
      </w:r>
      <w:bookmarkEnd w:id="17"/>
      <w:bookmarkEnd w:id="18"/>
      <w:bookmarkEnd w:id="19"/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337329">
        <w:rPr>
          <w:rFonts w:ascii="Arial" w:hAnsi="Arial" w:cs="Arial"/>
          <w:szCs w:val="24"/>
        </w:rPr>
        <w:t xml:space="preserve">Seleccionar “Contáctenos ” </w:t>
      </w:r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337329">
        <w:rPr>
          <w:rFonts w:ascii="Arial" w:hAnsi="Arial" w:cs="Arial"/>
          <w:szCs w:val="24"/>
        </w:rPr>
        <w:t xml:space="preserve"> Contáctenos”</w:t>
      </w:r>
      <w:r w:rsidRPr="00CC26DA">
        <w:rPr>
          <w:rFonts w:ascii="Arial" w:hAnsi="Arial" w:cs="Arial"/>
          <w:szCs w:val="24"/>
        </w:rPr>
        <w:t>.</w:t>
      </w:r>
    </w:p>
    <w:p w:rsidR="00F474DC" w:rsidRDefault="00F474DC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F474DC" w:rsidRDefault="00F474DC" w:rsidP="00902794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“Enviar” de la aplicación.</w:t>
      </w:r>
    </w:p>
    <w:p w:rsidR="00F474DC" w:rsidRDefault="00F474DC" w:rsidP="00507B6B">
      <w:pPr>
        <w:widowControl w:val="0"/>
        <w:spacing w:after="0" w:line="240" w:lineRule="auto"/>
        <w:ind w:left="2552"/>
        <w:jc w:val="left"/>
        <w:rPr>
          <w:rFonts w:ascii="Arial" w:hAnsi="Arial" w:cs="Arial"/>
          <w:szCs w:val="24"/>
        </w:rPr>
      </w:pPr>
    </w:p>
    <w:p w:rsidR="00F474DC" w:rsidRPr="00507B6B" w:rsidRDefault="00F474DC" w:rsidP="00507B6B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bookmarkStart w:id="20" w:name="_Toc199832624"/>
      <w:bookmarkStart w:id="21" w:name="_Toc388359331"/>
      <w:bookmarkStart w:id="22" w:name="_Toc388364512"/>
      <w:r>
        <w:rPr>
          <w:rFonts w:cs="Arial"/>
          <w:b w:val="0"/>
          <w:i/>
          <w:sz w:val="24"/>
        </w:rPr>
        <w:t>Criterio(s) de Éxito / Fallo</w:t>
      </w:r>
      <w:bookmarkEnd w:id="20"/>
      <w:bookmarkEnd w:id="21"/>
      <w:bookmarkEnd w:id="22"/>
    </w:p>
    <w:p w:rsidR="00F474DC" w:rsidRPr="00337329" w:rsidRDefault="00F474DC" w:rsidP="00337329">
      <w:pPr>
        <w:pStyle w:val="ListParagraph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El sistema enviara el mensaje.</w:t>
      </w:r>
    </w:p>
    <w:p w:rsidR="00F474DC" w:rsidRPr="00337329" w:rsidRDefault="00F474DC" w:rsidP="00337329">
      <w:pPr>
        <w:pStyle w:val="ListParagraph"/>
        <w:tabs>
          <w:tab w:val="left" w:pos="2520"/>
        </w:tabs>
        <w:spacing w:after="0" w:line="240" w:lineRule="auto"/>
        <w:ind w:left="2192"/>
        <w:rPr>
          <w:rFonts w:ascii="Arial" w:hAnsi="Arial" w:cs="Arial"/>
          <w:b/>
          <w:szCs w:val="24"/>
          <w:lang w:val="es-MX"/>
        </w:rPr>
      </w:pPr>
    </w:p>
    <w:p w:rsidR="00F474DC" w:rsidRPr="00581B69" w:rsidRDefault="00F474DC" w:rsidP="00337329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Campos vacíos o inválidos</w:t>
      </w:r>
    </w:p>
    <w:p w:rsidR="00F474DC" w:rsidRDefault="00F474DC" w:rsidP="0033732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F474DC" w:rsidRDefault="00F474DC" w:rsidP="00337329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>El objetivo de esta prueba es c</w:t>
      </w:r>
      <w:r>
        <w:rPr>
          <w:rFonts w:cs="Arial"/>
          <w:szCs w:val="24"/>
        </w:rPr>
        <w:t>omprobar el envío del mensaje no satisfactoriamente.</w:t>
      </w:r>
      <w:r w:rsidRPr="00337329">
        <w:rPr>
          <w:rFonts w:cs="Arial"/>
          <w:szCs w:val="24"/>
        </w:rPr>
        <w:t xml:space="preserve"> </w:t>
      </w:r>
      <w:r w:rsidRPr="00581B69">
        <w:rPr>
          <w:rFonts w:cs="Arial"/>
          <w:szCs w:val="24"/>
        </w:rPr>
        <w:t xml:space="preserve">Se usará como información de entrada </w:t>
      </w:r>
      <w:r>
        <w:rPr>
          <w:rFonts w:cs="Arial"/>
          <w:szCs w:val="24"/>
        </w:rPr>
        <w:t xml:space="preserve">campos vacíos, con este se obtendrá el error del envío del mensaje y un mensaje por parte del sistema: </w:t>
      </w:r>
      <w:r>
        <w:t>“</w:t>
      </w:r>
      <w:r w:rsidRPr="003D1BDF">
        <w:t>Campos vacíos</w:t>
      </w:r>
      <w:r>
        <w:t xml:space="preserve"> o</w:t>
      </w:r>
      <w:r w:rsidRPr="003D1BDF">
        <w:t xml:space="preserve"> in</w:t>
      </w:r>
      <w:r>
        <w:t>válidos”</w:t>
      </w:r>
      <w:r>
        <w:rPr>
          <w:rFonts w:cs="Arial"/>
          <w:szCs w:val="24"/>
        </w:rPr>
        <w:t>.</w:t>
      </w:r>
    </w:p>
    <w:p w:rsidR="00F474DC" w:rsidRDefault="00F474DC" w:rsidP="0033732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F474DC" w:rsidRDefault="00F474DC" w:rsidP="00337329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Digitador se encuentre logueado en el sistema.</w:t>
      </w:r>
    </w:p>
    <w:p w:rsidR="00F474DC" w:rsidRPr="00902794" w:rsidRDefault="00F474DC" w:rsidP="00337329">
      <w:pPr>
        <w:pStyle w:val="ListParagraph"/>
        <w:widowControl w:val="0"/>
        <w:spacing w:after="0" w:line="240" w:lineRule="auto"/>
        <w:ind w:left="2552"/>
        <w:rPr>
          <w:rFonts w:ascii="Arial" w:hAnsi="Arial" w:cs="Arial"/>
          <w:szCs w:val="24"/>
        </w:rPr>
      </w:pPr>
    </w:p>
    <w:p w:rsidR="00F474DC" w:rsidRDefault="00F474DC" w:rsidP="0033732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337329">
        <w:rPr>
          <w:rFonts w:ascii="Arial" w:hAnsi="Arial" w:cs="Arial"/>
          <w:szCs w:val="24"/>
        </w:rPr>
        <w:t xml:space="preserve">Seleccionar “Contáctenos ” </w:t>
      </w:r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337329">
        <w:rPr>
          <w:rFonts w:ascii="Arial" w:hAnsi="Arial" w:cs="Arial"/>
          <w:szCs w:val="24"/>
        </w:rPr>
        <w:t xml:space="preserve"> Contáctenos”</w:t>
      </w:r>
      <w:r w:rsidRPr="00CC26DA">
        <w:rPr>
          <w:rFonts w:ascii="Arial" w:hAnsi="Arial" w:cs="Arial"/>
          <w:szCs w:val="24"/>
        </w:rPr>
        <w:t>.</w:t>
      </w:r>
    </w:p>
    <w:p w:rsidR="00F474DC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F474DC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“Enviar” de la aplicación.</w:t>
      </w:r>
    </w:p>
    <w:p w:rsidR="00F474DC" w:rsidRDefault="00F474DC" w:rsidP="00337329">
      <w:pPr>
        <w:widowControl w:val="0"/>
        <w:spacing w:after="0" w:line="240" w:lineRule="auto"/>
        <w:ind w:left="2552"/>
        <w:jc w:val="left"/>
        <w:rPr>
          <w:rFonts w:ascii="Arial" w:hAnsi="Arial" w:cs="Arial"/>
          <w:szCs w:val="24"/>
        </w:rPr>
      </w:pPr>
    </w:p>
    <w:p w:rsidR="00F474DC" w:rsidRPr="00507B6B" w:rsidRDefault="00F474DC" w:rsidP="0033732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F474DC" w:rsidRPr="00337329" w:rsidRDefault="00F474DC" w:rsidP="00337329">
      <w:pPr>
        <w:pStyle w:val="ListParagraph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El sistema no enviara el mensaje.</w:t>
      </w:r>
    </w:p>
    <w:p w:rsidR="00F474DC" w:rsidRDefault="00F474DC" w:rsidP="00337329">
      <w:pPr>
        <w:pStyle w:val="ListParagraph"/>
        <w:tabs>
          <w:tab w:val="left" w:pos="2520"/>
        </w:tabs>
        <w:spacing w:after="0" w:line="240" w:lineRule="auto"/>
        <w:rPr>
          <w:rFonts w:ascii="Arial" w:hAnsi="Arial" w:cs="Arial"/>
          <w:szCs w:val="24"/>
          <w:lang w:val="es-MX"/>
        </w:rPr>
      </w:pPr>
    </w:p>
    <w:p w:rsidR="00F474DC" w:rsidRDefault="00F474DC" w:rsidP="00337329">
      <w:pPr>
        <w:pStyle w:val="ListParagraph"/>
        <w:tabs>
          <w:tab w:val="left" w:pos="2520"/>
        </w:tabs>
        <w:spacing w:after="0" w:line="240" w:lineRule="auto"/>
        <w:rPr>
          <w:rFonts w:ascii="Arial" w:hAnsi="Arial" w:cs="Arial"/>
          <w:szCs w:val="24"/>
          <w:lang w:val="es-MX"/>
        </w:rPr>
      </w:pPr>
    </w:p>
    <w:p w:rsidR="00F474DC" w:rsidRDefault="00F474DC" w:rsidP="00337329">
      <w:pPr>
        <w:pStyle w:val="ListParagraph"/>
        <w:tabs>
          <w:tab w:val="left" w:pos="2520"/>
        </w:tabs>
        <w:spacing w:after="0" w:line="240" w:lineRule="auto"/>
        <w:rPr>
          <w:rFonts w:ascii="Arial" w:hAnsi="Arial" w:cs="Arial"/>
          <w:szCs w:val="24"/>
          <w:lang w:val="es-MX"/>
        </w:rPr>
      </w:pPr>
    </w:p>
    <w:p w:rsidR="00F474DC" w:rsidRDefault="00F474DC" w:rsidP="00337329">
      <w:pPr>
        <w:pStyle w:val="ListParagraph"/>
        <w:tabs>
          <w:tab w:val="left" w:pos="2520"/>
        </w:tabs>
        <w:spacing w:after="0" w:line="240" w:lineRule="auto"/>
        <w:rPr>
          <w:rFonts w:ascii="Arial" w:hAnsi="Arial" w:cs="Arial"/>
          <w:szCs w:val="24"/>
          <w:lang w:val="es-MX"/>
        </w:rPr>
      </w:pPr>
    </w:p>
    <w:p w:rsidR="00F474DC" w:rsidRDefault="00F474DC" w:rsidP="00337329">
      <w:pPr>
        <w:pStyle w:val="Heading2"/>
        <w:keepLines w:val="0"/>
        <w:widowControl w:val="0"/>
        <w:spacing w:before="0" w:line="240" w:lineRule="auto"/>
        <w:ind w:left="698"/>
        <w:jc w:val="left"/>
        <w:rPr>
          <w:rFonts w:cs="Arial"/>
          <w:sz w:val="24"/>
          <w:szCs w:val="24"/>
        </w:rPr>
      </w:pPr>
    </w:p>
    <w:p w:rsidR="00F474DC" w:rsidRPr="00581B69" w:rsidRDefault="00F474DC" w:rsidP="00337329">
      <w:pPr>
        <w:pStyle w:val="Heading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Campos vacíos o inválidos</w:t>
      </w:r>
    </w:p>
    <w:p w:rsidR="00F474DC" w:rsidRDefault="00F474DC" w:rsidP="0033732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sz w:val="24"/>
        </w:rPr>
      </w:pPr>
      <w:r>
        <w:rPr>
          <w:rFonts w:cs="Arial"/>
          <w:b w:val="0"/>
          <w:i/>
          <w:sz w:val="24"/>
        </w:rPr>
        <w:tab/>
        <w:t>Descripción</w:t>
      </w:r>
    </w:p>
    <w:p w:rsidR="00F474DC" w:rsidRDefault="00F474DC" w:rsidP="00337329">
      <w:pPr>
        <w:spacing w:line="240" w:lineRule="auto"/>
        <w:ind w:left="2127" w:hanging="11"/>
        <w:rPr>
          <w:rFonts w:cs="Arial"/>
          <w:szCs w:val="24"/>
        </w:rPr>
      </w:pPr>
      <w:r w:rsidRPr="00581B69">
        <w:rPr>
          <w:rFonts w:cs="Arial"/>
          <w:szCs w:val="24"/>
        </w:rPr>
        <w:t>El objetivo de esta prueba es c</w:t>
      </w:r>
      <w:r>
        <w:rPr>
          <w:rFonts w:cs="Arial"/>
          <w:szCs w:val="24"/>
        </w:rPr>
        <w:t>omprobar el no envío del mensaje.</w:t>
      </w:r>
      <w:r w:rsidRPr="00337329">
        <w:rPr>
          <w:rFonts w:cs="Arial"/>
          <w:szCs w:val="24"/>
        </w:rPr>
        <w:t xml:space="preserve"> </w:t>
      </w:r>
      <w:r w:rsidRPr="00581B69">
        <w:rPr>
          <w:rFonts w:cs="Arial"/>
          <w:szCs w:val="24"/>
        </w:rPr>
        <w:t xml:space="preserve">Se usará como información de entrada </w:t>
      </w:r>
      <w:r>
        <w:rPr>
          <w:rFonts w:cs="Arial"/>
          <w:szCs w:val="24"/>
        </w:rPr>
        <w:t xml:space="preserve">los datos necesarios para enviar el mensaje, con este se obtendrá el envío del mensaje y un mensaje por parte del sistema: </w:t>
      </w:r>
      <w:r>
        <w:t>“Mensaje no enviado, intente de nuevo”</w:t>
      </w:r>
      <w:r>
        <w:rPr>
          <w:rFonts w:cs="Arial"/>
          <w:szCs w:val="24"/>
        </w:rPr>
        <w:t>.</w:t>
      </w:r>
    </w:p>
    <w:p w:rsidR="00F474DC" w:rsidRDefault="00F474DC" w:rsidP="0033732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ab/>
        <w:t>Condiciones de ejecución</w:t>
      </w:r>
    </w:p>
    <w:p w:rsidR="00F474DC" w:rsidRDefault="00F474DC" w:rsidP="00337329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255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Digitador se encuentre logueado en el sistema.</w:t>
      </w:r>
    </w:p>
    <w:p w:rsidR="00F474DC" w:rsidRPr="00902794" w:rsidRDefault="00F474DC" w:rsidP="00337329">
      <w:pPr>
        <w:pStyle w:val="ListParagraph"/>
        <w:widowControl w:val="0"/>
        <w:spacing w:after="0" w:line="240" w:lineRule="auto"/>
        <w:ind w:left="2552"/>
        <w:rPr>
          <w:rFonts w:ascii="Arial" w:hAnsi="Arial" w:cs="Arial"/>
          <w:szCs w:val="24"/>
        </w:rPr>
      </w:pPr>
    </w:p>
    <w:p w:rsidR="00F474DC" w:rsidRDefault="00F474DC" w:rsidP="0033732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ascii="Arial" w:hAnsi="Arial" w:cs="Arial"/>
          <w:sz w:val="24"/>
        </w:rPr>
      </w:pPr>
      <w:r>
        <w:rPr>
          <w:rFonts w:cs="Arial"/>
          <w:b w:val="0"/>
          <w:i/>
          <w:sz w:val="24"/>
        </w:rPr>
        <w:t>Procedimiento de Prueba</w:t>
      </w:r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337329">
        <w:rPr>
          <w:rFonts w:ascii="Arial" w:hAnsi="Arial" w:cs="Arial"/>
          <w:szCs w:val="24"/>
        </w:rPr>
        <w:t xml:space="preserve">Seleccionar “Contáctenos ” </w:t>
      </w:r>
    </w:p>
    <w:p w:rsidR="00F474DC" w:rsidRPr="00CC26DA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 w:rsidRPr="00CC26DA">
        <w:rPr>
          <w:rFonts w:ascii="Arial" w:hAnsi="Arial" w:cs="Arial"/>
          <w:szCs w:val="24"/>
        </w:rPr>
        <w:t>Aparece la interfaz "</w:t>
      </w:r>
      <w:r w:rsidRPr="00337329">
        <w:rPr>
          <w:rFonts w:ascii="Arial" w:hAnsi="Arial" w:cs="Arial"/>
          <w:szCs w:val="24"/>
        </w:rPr>
        <w:t xml:space="preserve"> Contáctenos”</w:t>
      </w:r>
      <w:r w:rsidRPr="00CC26DA">
        <w:rPr>
          <w:rFonts w:ascii="Arial" w:hAnsi="Arial" w:cs="Arial"/>
          <w:szCs w:val="24"/>
        </w:rPr>
        <w:t>.</w:t>
      </w:r>
    </w:p>
    <w:p w:rsidR="00F474DC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Introduzca ‘los datos asignados.</w:t>
      </w:r>
    </w:p>
    <w:p w:rsidR="00F474DC" w:rsidRDefault="00F474DC" w:rsidP="00337329">
      <w:pPr>
        <w:widowControl w:val="0"/>
        <w:numPr>
          <w:ilvl w:val="0"/>
          <w:numId w:val="28"/>
        </w:numPr>
        <w:spacing w:after="0" w:line="240" w:lineRule="auto"/>
        <w:ind w:left="2552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Pulse el botón “Enviar” de la aplicación.</w:t>
      </w:r>
    </w:p>
    <w:p w:rsidR="00F474DC" w:rsidRDefault="00F474DC" w:rsidP="00337329">
      <w:pPr>
        <w:widowControl w:val="0"/>
        <w:spacing w:after="0" w:line="240" w:lineRule="auto"/>
        <w:ind w:left="2552"/>
        <w:jc w:val="left"/>
        <w:rPr>
          <w:rFonts w:ascii="Arial" w:hAnsi="Arial" w:cs="Arial"/>
          <w:szCs w:val="24"/>
        </w:rPr>
      </w:pPr>
    </w:p>
    <w:p w:rsidR="00F474DC" w:rsidRPr="00507B6B" w:rsidRDefault="00F474DC" w:rsidP="00337329">
      <w:pPr>
        <w:pStyle w:val="Heading3"/>
        <w:keepLines w:val="0"/>
        <w:widowControl w:val="0"/>
        <w:numPr>
          <w:ilvl w:val="2"/>
          <w:numId w:val="26"/>
        </w:numPr>
        <w:spacing w:before="0" w:line="240" w:lineRule="auto"/>
        <w:ind w:left="2127"/>
        <w:jc w:val="left"/>
        <w:rPr>
          <w:rFonts w:cs="Arial"/>
          <w:b w:val="0"/>
          <w:i/>
          <w:sz w:val="24"/>
        </w:rPr>
      </w:pPr>
      <w:r>
        <w:rPr>
          <w:rFonts w:cs="Arial"/>
          <w:b w:val="0"/>
          <w:sz w:val="24"/>
        </w:rPr>
        <w:tab/>
      </w:r>
      <w:r>
        <w:rPr>
          <w:rFonts w:cs="Arial"/>
          <w:b w:val="0"/>
          <w:i/>
          <w:sz w:val="24"/>
        </w:rPr>
        <w:t>Criterio(s) de Éxito / Fallo</w:t>
      </w:r>
    </w:p>
    <w:p w:rsidR="00F474DC" w:rsidRPr="001C51C4" w:rsidRDefault="00F474DC" w:rsidP="00337329">
      <w:pPr>
        <w:pStyle w:val="ListParagraph"/>
        <w:numPr>
          <w:ilvl w:val="0"/>
          <w:numId w:val="29"/>
        </w:numPr>
        <w:tabs>
          <w:tab w:val="left" w:pos="2520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El sistema no enviara el mensaje.</w:t>
      </w:r>
    </w:p>
    <w:p w:rsidR="00F474DC" w:rsidRPr="001C51C4" w:rsidRDefault="00F474DC" w:rsidP="00337329">
      <w:pPr>
        <w:pStyle w:val="ListParagraph"/>
        <w:tabs>
          <w:tab w:val="left" w:pos="2520"/>
        </w:tabs>
        <w:spacing w:after="0" w:line="240" w:lineRule="auto"/>
        <w:rPr>
          <w:rFonts w:ascii="Arial" w:hAnsi="Arial" w:cs="Arial"/>
          <w:b/>
          <w:szCs w:val="24"/>
          <w:lang w:val="es-MX"/>
        </w:rPr>
      </w:pPr>
    </w:p>
    <w:p w:rsidR="00F474DC" w:rsidRPr="001C51C4" w:rsidRDefault="00F474DC" w:rsidP="00337329">
      <w:pPr>
        <w:pStyle w:val="ListParagraph"/>
        <w:tabs>
          <w:tab w:val="left" w:pos="2520"/>
        </w:tabs>
        <w:spacing w:after="0" w:line="240" w:lineRule="auto"/>
        <w:ind w:left="2192"/>
        <w:rPr>
          <w:rFonts w:ascii="Arial" w:hAnsi="Arial" w:cs="Arial"/>
          <w:b/>
          <w:szCs w:val="24"/>
          <w:lang w:val="es-MX"/>
        </w:rPr>
      </w:pPr>
    </w:p>
    <w:p w:rsidR="00F474DC" w:rsidRDefault="00F474DC" w:rsidP="009A61A9">
      <w:pPr>
        <w:pStyle w:val="Heading1"/>
        <w:ind w:left="0"/>
        <w:jc w:val="both"/>
        <w:rPr>
          <w:rFonts w:cs="Arial"/>
          <w:b w:val="0"/>
          <w:lang w:val="es-ES_tradnl" w:eastAsia="es-ES_tradnl"/>
        </w:rPr>
      </w:pPr>
    </w:p>
    <w:p w:rsidR="00F474DC" w:rsidRPr="0036460F" w:rsidRDefault="00F474DC" w:rsidP="00A72FA2">
      <w:pPr>
        <w:pStyle w:val="Heading1"/>
        <w:ind w:left="360"/>
        <w:jc w:val="both"/>
        <w:rPr>
          <w:rFonts w:cs="Arial"/>
          <w:b w:val="0"/>
          <w:lang w:val="es-ES_tradnl" w:eastAsia="es-ES_tradnl"/>
        </w:rPr>
      </w:pPr>
      <w:bookmarkStart w:id="23" w:name="_Toc388364528"/>
      <w:r w:rsidRPr="001742C2">
        <w:t>Identificación de Condiciones de Entrada</w:t>
      </w:r>
      <w:bookmarkEnd w:id="23"/>
    </w:p>
    <w:p w:rsidR="00F474DC" w:rsidRPr="00CA521A" w:rsidRDefault="00F474DC" w:rsidP="001742C2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estados de las condiciones de entrada por cada resultado esperado.</w:t>
      </w:r>
    </w:p>
    <w:p w:rsidR="00F474DC" w:rsidRDefault="00F474DC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F474DC" w:rsidRPr="00CA521A" w:rsidRDefault="00F474DC" w:rsidP="003011E4">
      <w:pPr>
        <w:spacing w:after="120"/>
        <w:ind w:left="0"/>
        <w:rPr>
          <w:rFonts w:cs="Arial"/>
          <w:lang w:val="es-ES_tradnl" w:eastAsia="es-ES_tradnl"/>
        </w:rPr>
      </w:pPr>
    </w:p>
    <w:p w:rsidR="00F474DC" w:rsidRPr="00E82840" w:rsidRDefault="00F474DC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1. Condiciones de entrada</w:t>
      </w:r>
    </w:p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6C49FB">
      <w:pPr>
        <w:ind w:left="0"/>
      </w:pPr>
    </w:p>
    <w:p w:rsidR="00F474DC" w:rsidRDefault="00F474DC" w:rsidP="003011E4">
      <w:pPr>
        <w:pStyle w:val="Heading1"/>
        <w:ind w:left="426"/>
        <w:jc w:val="left"/>
      </w:pPr>
      <w:bookmarkStart w:id="24" w:name="_Toc388364529"/>
      <w:r w:rsidRPr="00E82840">
        <w:t>Definir clases de equivalencia</w:t>
      </w:r>
      <w:bookmarkEnd w:id="24"/>
    </w:p>
    <w:p w:rsidR="00F474DC" w:rsidRPr="00CA521A" w:rsidRDefault="00F474DC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las clases de equivalencias válidas y no válidas.</w:t>
      </w:r>
    </w:p>
    <w:p w:rsidR="00F474DC" w:rsidRPr="003011E4" w:rsidRDefault="00F474DC" w:rsidP="003011E4">
      <w:pPr>
        <w:rPr>
          <w:lang w:val="es-ES_tradnl"/>
        </w:rPr>
      </w:pPr>
    </w:p>
    <w:p w:rsidR="00F474DC" w:rsidRDefault="00F474DC" w:rsidP="003011E4">
      <w:pPr>
        <w:spacing w:line="240" w:lineRule="auto"/>
        <w:ind w:left="0"/>
        <w:rPr>
          <w:rFonts w:ascii="Arial" w:hAnsi="Arial" w:cs="Arial"/>
          <w:b/>
          <w:bCs/>
          <w:szCs w:val="24"/>
          <w:lang w:val="es-ES_tradnl"/>
        </w:rPr>
      </w:pPr>
    </w:p>
    <w:p w:rsidR="00F474DC" w:rsidRDefault="00F474DC" w:rsidP="00E82840">
      <w:pPr>
        <w:spacing w:line="240" w:lineRule="auto"/>
        <w:ind w:left="2124"/>
        <w:jc w:val="center"/>
        <w:rPr>
          <w:rFonts w:ascii="Arial" w:hAnsi="Arial" w:cs="Arial"/>
          <w:b/>
          <w:bCs/>
          <w:szCs w:val="24"/>
          <w:lang w:val="es-ES_tradnl"/>
        </w:rPr>
      </w:pPr>
      <w:r>
        <w:rPr>
          <w:rFonts w:ascii="Arial" w:hAnsi="Arial" w:cs="Arial"/>
          <w:b/>
          <w:bCs/>
          <w:szCs w:val="24"/>
          <w:lang w:val="es-ES_tradnl"/>
        </w:rPr>
        <w:t>Tabla 2. Clases de equivalencia válidas y No Válidas</w:t>
      </w:r>
    </w:p>
    <w:p w:rsidR="00F474DC" w:rsidRPr="00E82840" w:rsidRDefault="00F474DC" w:rsidP="003011E4">
      <w:pPr>
        <w:ind w:left="0"/>
        <w:rPr>
          <w:lang w:val="es-ES_tradnl"/>
        </w:rPr>
      </w:pPr>
    </w:p>
    <w:p w:rsidR="00F474DC" w:rsidRDefault="00F474DC" w:rsidP="003011E4">
      <w:pPr>
        <w:pStyle w:val="Heading1"/>
        <w:ind w:left="426"/>
        <w:jc w:val="left"/>
      </w:pPr>
      <w:bookmarkStart w:id="25" w:name="_Toc388364530"/>
      <w:r w:rsidRPr="00E82840">
        <w:t>Realizar los casos de prueba</w:t>
      </w:r>
      <w:bookmarkEnd w:id="25"/>
    </w:p>
    <w:p w:rsidR="00F474DC" w:rsidRPr="00CA521A" w:rsidRDefault="00F474DC" w:rsidP="003011E4">
      <w:pPr>
        <w:spacing w:after="120"/>
        <w:ind w:left="284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Se adjunta</w:t>
      </w:r>
      <w:r w:rsidRPr="00CA521A">
        <w:rPr>
          <w:rFonts w:cs="Arial"/>
          <w:lang w:val="es-ES_tradnl" w:eastAsia="es-ES_tradnl"/>
        </w:rPr>
        <w:t xml:space="preserve"> una</w:t>
      </w:r>
      <w:r>
        <w:rPr>
          <w:rFonts w:cs="Arial"/>
          <w:lang w:val="es-ES_tradnl" w:eastAsia="es-ES_tradnl"/>
        </w:rPr>
        <w:t xml:space="preserve"> archivo “.xls”con una</w:t>
      </w:r>
      <w:r w:rsidRPr="00CA521A">
        <w:rPr>
          <w:rFonts w:cs="Arial"/>
          <w:lang w:val="es-ES_tradnl" w:eastAsia="es-ES_tradnl"/>
        </w:rPr>
        <w:t xml:space="preserve"> tabla con </w:t>
      </w:r>
      <w:r>
        <w:rPr>
          <w:rFonts w:cs="Arial"/>
          <w:lang w:val="es-ES_tradnl" w:eastAsia="es-ES_tradnl"/>
        </w:rPr>
        <w:t>los casos de prueba.</w:t>
      </w:r>
    </w:p>
    <w:p w:rsidR="00F474DC" w:rsidRPr="003011E4" w:rsidRDefault="00F474DC" w:rsidP="003011E4">
      <w:pPr>
        <w:rPr>
          <w:lang w:val="es-ES_tradnl"/>
        </w:rPr>
      </w:pPr>
    </w:p>
    <w:p w:rsidR="00F474DC" w:rsidRDefault="00F474DC" w:rsidP="003011E4">
      <w:pPr>
        <w:ind w:left="426"/>
        <w:jc w:val="left"/>
      </w:pPr>
    </w:p>
    <w:p w:rsidR="00F474DC" w:rsidRPr="00E82840" w:rsidRDefault="00F474DC" w:rsidP="003011E4">
      <w:pPr>
        <w:spacing w:line="240" w:lineRule="auto"/>
        <w:ind w:left="426"/>
        <w:jc w:val="center"/>
        <w:rPr>
          <w:rFonts w:ascii="Arial" w:hAnsi="Arial" w:cs="Arial"/>
          <w:b/>
          <w:bCs/>
          <w:szCs w:val="24"/>
          <w:lang w:val="es-ES_tradnl"/>
        </w:rPr>
      </w:pPr>
      <w:r w:rsidRPr="00E82840">
        <w:rPr>
          <w:rFonts w:ascii="Arial" w:hAnsi="Arial" w:cs="Arial"/>
          <w:b/>
          <w:bCs/>
          <w:szCs w:val="24"/>
          <w:lang w:val="es-ES_tradnl"/>
        </w:rPr>
        <w:t>Tabla 3. Casos de prueba</w:t>
      </w:r>
    </w:p>
    <w:p w:rsidR="00F474DC" w:rsidRPr="00E82840" w:rsidRDefault="00F474DC" w:rsidP="00E82840"/>
    <w:sectPr w:rsidR="00F474DC" w:rsidRPr="00E82840" w:rsidSect="00B839E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4DC" w:rsidRDefault="00F474DC" w:rsidP="00B839E8">
      <w:pPr>
        <w:spacing w:after="0" w:line="240" w:lineRule="auto"/>
      </w:pPr>
      <w:r>
        <w:separator/>
      </w:r>
    </w:p>
  </w:endnote>
  <w:endnote w:type="continuationSeparator" w:id="0">
    <w:p w:rsidR="00F474DC" w:rsidRDefault="00F474DC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/>
    </w:tblPr>
    <w:tblGrid>
      <w:gridCol w:w="4235"/>
      <w:gridCol w:w="4384"/>
    </w:tblGrid>
    <w:tr w:rsidR="00F474DC" w:rsidRPr="00BD3FE1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F474DC" w:rsidRPr="00BD3FE1" w:rsidRDefault="00F474D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F474DC" w:rsidRPr="00BD3FE1" w:rsidRDefault="00F474DC">
          <w:pPr>
            <w:pStyle w:val="Header"/>
            <w:jc w:val="right"/>
            <w:rPr>
              <w:caps/>
              <w:sz w:val="18"/>
            </w:rPr>
          </w:pPr>
        </w:p>
      </w:tc>
    </w:tr>
    <w:tr w:rsidR="00F474DC" w:rsidRPr="00BD3FE1">
      <w:trPr>
        <w:jc w:val="center"/>
      </w:trPr>
      <w:tc>
        <w:tcPr>
          <w:tcW w:w="4686" w:type="dxa"/>
          <w:vAlign w:val="center"/>
        </w:tcPr>
        <w:p w:rsidR="00F474DC" w:rsidRPr="00BD3FE1" w:rsidRDefault="00F474DC" w:rsidP="008434EC">
          <w:pPr>
            <w:pStyle w:val="Footer"/>
            <w:ind w:left="0"/>
            <w:rPr>
              <w:caps/>
              <w:color w:val="808080"/>
              <w:sz w:val="18"/>
              <w:szCs w:val="18"/>
            </w:rPr>
          </w:pPr>
          <w:r w:rsidRPr="00BD3FE1">
            <w:rPr>
              <w:caps/>
              <w:color w:val="808080"/>
              <w:sz w:val="18"/>
              <w:szCs w:val="18"/>
            </w:rPr>
            <w:t>J</w:t>
          </w:r>
          <w:r>
            <w:rPr>
              <w:caps/>
              <w:color w:val="808080"/>
              <w:sz w:val="18"/>
              <w:szCs w:val="18"/>
            </w:rPr>
            <w:t>EZ</w:t>
          </w:r>
        </w:p>
      </w:tc>
      <w:tc>
        <w:tcPr>
          <w:tcW w:w="4674" w:type="dxa"/>
          <w:vAlign w:val="center"/>
        </w:tcPr>
        <w:p w:rsidR="00F474DC" w:rsidRPr="00BD3FE1" w:rsidRDefault="00F474DC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BD3FE1">
            <w:rPr>
              <w:caps/>
              <w:color w:val="808080"/>
              <w:sz w:val="18"/>
              <w:szCs w:val="18"/>
            </w:rPr>
            <w:fldChar w:fldCharType="begin"/>
          </w:r>
          <w:r w:rsidRPr="00BD3FE1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BD3FE1">
            <w:rPr>
              <w:caps/>
              <w:color w:val="808080"/>
              <w:sz w:val="18"/>
              <w:szCs w:val="18"/>
            </w:rPr>
            <w:fldChar w:fldCharType="separate"/>
          </w:r>
          <w:r w:rsidRPr="00337329">
            <w:rPr>
              <w:caps/>
              <w:noProof/>
              <w:color w:val="808080"/>
              <w:sz w:val="18"/>
              <w:szCs w:val="18"/>
              <w:lang w:val="es-ES"/>
            </w:rPr>
            <w:t>7</w:t>
          </w:r>
          <w:r w:rsidRPr="00BD3FE1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F474DC" w:rsidRDefault="00F474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4DC" w:rsidRDefault="00F474DC" w:rsidP="00B839E8">
      <w:pPr>
        <w:spacing w:after="0" w:line="240" w:lineRule="auto"/>
      </w:pPr>
      <w:r>
        <w:separator/>
      </w:r>
    </w:p>
  </w:footnote>
  <w:footnote w:type="continuationSeparator" w:id="0">
    <w:p w:rsidR="00F474DC" w:rsidRDefault="00F474DC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4DC" w:rsidRDefault="00F474DC">
    <w:pPr>
      <w:pStyle w:val="Header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251656192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F474DC" w:rsidRPr="00BD3FE1" w:rsidRDefault="00F474DC">
                <w:pPr>
                  <w:pStyle w:val="Header"/>
                  <w:jc w:val="center"/>
                  <w:rPr>
                    <w:caps/>
                    <w:color w:val="FFFFFF"/>
                  </w:rPr>
                </w:pPr>
                <w:r w:rsidRPr="00BD3FE1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CF0"/>
    <w:multiLevelType w:val="multilevel"/>
    <w:tmpl w:val="3A122912"/>
    <w:lvl w:ilvl="0">
      <w:start w:val="2"/>
      <w:numFmt w:val="decimal"/>
      <w:lvlText w:val="%1."/>
      <w:lvlJc w:val="left"/>
      <w:pPr>
        <w:ind w:left="1874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4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5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54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4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052" w:hanging="2160"/>
      </w:pPr>
      <w:rPr>
        <w:rFonts w:cs="Times New Roman" w:hint="default"/>
      </w:rPr>
    </w:lvl>
  </w:abstractNum>
  <w:abstractNum w:abstractNumId="1">
    <w:nsid w:val="01942EE2"/>
    <w:multiLevelType w:val="hybridMultilevel"/>
    <w:tmpl w:val="AD4E199E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5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6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7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1">
    <w:nsid w:val="1297646A"/>
    <w:multiLevelType w:val="multilevel"/>
    <w:tmpl w:val="77BE4F66"/>
    <w:lvl w:ilvl="0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2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22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5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6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27"/>
  </w:num>
  <w:num w:numId="5">
    <w:abstractNumId w:val="5"/>
  </w:num>
  <w:num w:numId="6">
    <w:abstractNumId w:val="9"/>
  </w:num>
  <w:num w:numId="7">
    <w:abstractNumId w:val="12"/>
  </w:num>
  <w:num w:numId="8">
    <w:abstractNumId w:val="10"/>
  </w:num>
  <w:num w:numId="9">
    <w:abstractNumId w:val="2"/>
  </w:num>
  <w:num w:numId="10">
    <w:abstractNumId w:val="29"/>
  </w:num>
  <w:num w:numId="11">
    <w:abstractNumId w:val="14"/>
  </w:num>
  <w:num w:numId="12">
    <w:abstractNumId w:val="15"/>
  </w:num>
  <w:num w:numId="13">
    <w:abstractNumId w:val="6"/>
  </w:num>
  <w:num w:numId="14">
    <w:abstractNumId w:val="21"/>
  </w:num>
  <w:num w:numId="15">
    <w:abstractNumId w:val="4"/>
  </w:num>
  <w:num w:numId="16">
    <w:abstractNumId w:val="3"/>
  </w:num>
  <w:num w:numId="17">
    <w:abstractNumId w:val="8"/>
  </w:num>
  <w:num w:numId="18">
    <w:abstractNumId w:val="24"/>
  </w:num>
  <w:num w:numId="19">
    <w:abstractNumId w:val="22"/>
  </w:num>
  <w:num w:numId="20">
    <w:abstractNumId w:val="16"/>
  </w:num>
  <w:num w:numId="21">
    <w:abstractNumId w:val="7"/>
  </w:num>
  <w:num w:numId="22">
    <w:abstractNumId w:val="23"/>
  </w:num>
  <w:num w:numId="23">
    <w:abstractNumId w:val="18"/>
  </w:num>
  <w:num w:numId="24">
    <w:abstractNumId w:val="17"/>
  </w:num>
  <w:num w:numId="25">
    <w:abstractNumId w:val="26"/>
  </w:num>
  <w:num w:numId="26">
    <w:abstractNumId w:val="0"/>
  </w:num>
  <w:num w:numId="27">
    <w:abstractNumId w:val="13"/>
  </w:num>
  <w:num w:numId="28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A51"/>
    <w:rsid w:val="000108C1"/>
    <w:rsid w:val="00012D38"/>
    <w:rsid w:val="00056B77"/>
    <w:rsid w:val="00070890"/>
    <w:rsid w:val="00096459"/>
    <w:rsid w:val="00097E80"/>
    <w:rsid w:val="000C2520"/>
    <w:rsid w:val="000C2766"/>
    <w:rsid w:val="000C6DAF"/>
    <w:rsid w:val="000F765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2C2"/>
    <w:rsid w:val="0017493F"/>
    <w:rsid w:val="0018048A"/>
    <w:rsid w:val="001A6781"/>
    <w:rsid w:val="001B29E2"/>
    <w:rsid w:val="001B5FE7"/>
    <w:rsid w:val="001C51C4"/>
    <w:rsid w:val="001E698B"/>
    <w:rsid w:val="00204937"/>
    <w:rsid w:val="00234015"/>
    <w:rsid w:val="00245322"/>
    <w:rsid w:val="0026454D"/>
    <w:rsid w:val="00276EB7"/>
    <w:rsid w:val="0029630F"/>
    <w:rsid w:val="002B164F"/>
    <w:rsid w:val="002D10CC"/>
    <w:rsid w:val="002D689E"/>
    <w:rsid w:val="003011E4"/>
    <w:rsid w:val="00310169"/>
    <w:rsid w:val="00320DD7"/>
    <w:rsid w:val="00334267"/>
    <w:rsid w:val="00337329"/>
    <w:rsid w:val="0034043F"/>
    <w:rsid w:val="0036460F"/>
    <w:rsid w:val="00371E0A"/>
    <w:rsid w:val="003765CC"/>
    <w:rsid w:val="00382462"/>
    <w:rsid w:val="00382AF7"/>
    <w:rsid w:val="003836E1"/>
    <w:rsid w:val="003A4F67"/>
    <w:rsid w:val="003C0000"/>
    <w:rsid w:val="003D1BDF"/>
    <w:rsid w:val="003E0454"/>
    <w:rsid w:val="003E1304"/>
    <w:rsid w:val="003F1732"/>
    <w:rsid w:val="003F52F1"/>
    <w:rsid w:val="0041604A"/>
    <w:rsid w:val="00426E53"/>
    <w:rsid w:val="004414FA"/>
    <w:rsid w:val="00446041"/>
    <w:rsid w:val="004609EA"/>
    <w:rsid w:val="0046640E"/>
    <w:rsid w:val="00473D55"/>
    <w:rsid w:val="004A47DC"/>
    <w:rsid w:val="004C163B"/>
    <w:rsid w:val="004D66F6"/>
    <w:rsid w:val="004D736C"/>
    <w:rsid w:val="004E0E46"/>
    <w:rsid w:val="004E7EDD"/>
    <w:rsid w:val="004F310D"/>
    <w:rsid w:val="004F56E3"/>
    <w:rsid w:val="004F72C9"/>
    <w:rsid w:val="00507B6B"/>
    <w:rsid w:val="005144F9"/>
    <w:rsid w:val="00521704"/>
    <w:rsid w:val="005379BF"/>
    <w:rsid w:val="00550043"/>
    <w:rsid w:val="0055435B"/>
    <w:rsid w:val="00566157"/>
    <w:rsid w:val="00572225"/>
    <w:rsid w:val="005812D3"/>
    <w:rsid w:val="00581B69"/>
    <w:rsid w:val="005911C0"/>
    <w:rsid w:val="005A13BB"/>
    <w:rsid w:val="005B7338"/>
    <w:rsid w:val="005B77F5"/>
    <w:rsid w:val="005C2421"/>
    <w:rsid w:val="005C3D78"/>
    <w:rsid w:val="005E63F7"/>
    <w:rsid w:val="0060156E"/>
    <w:rsid w:val="00623F9D"/>
    <w:rsid w:val="006440DD"/>
    <w:rsid w:val="006672EF"/>
    <w:rsid w:val="00670769"/>
    <w:rsid w:val="00680ACF"/>
    <w:rsid w:val="006820CF"/>
    <w:rsid w:val="006A0B97"/>
    <w:rsid w:val="006A1123"/>
    <w:rsid w:val="006A44A1"/>
    <w:rsid w:val="006B51CC"/>
    <w:rsid w:val="006C47B0"/>
    <w:rsid w:val="006C49FB"/>
    <w:rsid w:val="006F5354"/>
    <w:rsid w:val="0070063D"/>
    <w:rsid w:val="00715F14"/>
    <w:rsid w:val="00722F15"/>
    <w:rsid w:val="00741D81"/>
    <w:rsid w:val="00790ED0"/>
    <w:rsid w:val="007912FE"/>
    <w:rsid w:val="007A7D5B"/>
    <w:rsid w:val="007C30AA"/>
    <w:rsid w:val="007E5DA2"/>
    <w:rsid w:val="007F64C4"/>
    <w:rsid w:val="007F6692"/>
    <w:rsid w:val="00805BA5"/>
    <w:rsid w:val="00813002"/>
    <w:rsid w:val="00813AFE"/>
    <w:rsid w:val="00821E23"/>
    <w:rsid w:val="008241E0"/>
    <w:rsid w:val="008434EC"/>
    <w:rsid w:val="00867D1A"/>
    <w:rsid w:val="008B42E9"/>
    <w:rsid w:val="008C25AC"/>
    <w:rsid w:val="008C4357"/>
    <w:rsid w:val="008D6AB2"/>
    <w:rsid w:val="008E6B2F"/>
    <w:rsid w:val="0090277B"/>
    <w:rsid w:val="00902794"/>
    <w:rsid w:val="00902E8E"/>
    <w:rsid w:val="00904949"/>
    <w:rsid w:val="00930E44"/>
    <w:rsid w:val="00945B3D"/>
    <w:rsid w:val="00962932"/>
    <w:rsid w:val="00963A3F"/>
    <w:rsid w:val="00984A94"/>
    <w:rsid w:val="00991F75"/>
    <w:rsid w:val="0099264D"/>
    <w:rsid w:val="00996D91"/>
    <w:rsid w:val="009A61A9"/>
    <w:rsid w:val="009B25DD"/>
    <w:rsid w:val="009C2251"/>
    <w:rsid w:val="009E2B2D"/>
    <w:rsid w:val="009E45CF"/>
    <w:rsid w:val="009F57E8"/>
    <w:rsid w:val="009F6BA6"/>
    <w:rsid w:val="00A25F90"/>
    <w:rsid w:val="00A70DAC"/>
    <w:rsid w:val="00A72FA2"/>
    <w:rsid w:val="00A75266"/>
    <w:rsid w:val="00A84CD4"/>
    <w:rsid w:val="00A87B04"/>
    <w:rsid w:val="00A92F9F"/>
    <w:rsid w:val="00A976A9"/>
    <w:rsid w:val="00AA4797"/>
    <w:rsid w:val="00AD3AA8"/>
    <w:rsid w:val="00AD7114"/>
    <w:rsid w:val="00B03C7C"/>
    <w:rsid w:val="00B10D0D"/>
    <w:rsid w:val="00B11AC8"/>
    <w:rsid w:val="00B1206A"/>
    <w:rsid w:val="00B56864"/>
    <w:rsid w:val="00B705F1"/>
    <w:rsid w:val="00B839E8"/>
    <w:rsid w:val="00B91A4B"/>
    <w:rsid w:val="00BC4865"/>
    <w:rsid w:val="00BD3FE1"/>
    <w:rsid w:val="00BE31D4"/>
    <w:rsid w:val="00BE4760"/>
    <w:rsid w:val="00BF1CF5"/>
    <w:rsid w:val="00BF36C2"/>
    <w:rsid w:val="00BF5B66"/>
    <w:rsid w:val="00C1296A"/>
    <w:rsid w:val="00C14D5B"/>
    <w:rsid w:val="00C21480"/>
    <w:rsid w:val="00C36282"/>
    <w:rsid w:val="00C50069"/>
    <w:rsid w:val="00C60168"/>
    <w:rsid w:val="00C64E35"/>
    <w:rsid w:val="00C6780F"/>
    <w:rsid w:val="00C71DA8"/>
    <w:rsid w:val="00C87A51"/>
    <w:rsid w:val="00CA41D1"/>
    <w:rsid w:val="00CA521A"/>
    <w:rsid w:val="00CB79EE"/>
    <w:rsid w:val="00CC26DA"/>
    <w:rsid w:val="00CD3957"/>
    <w:rsid w:val="00CE0D4B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2157D"/>
    <w:rsid w:val="00E44816"/>
    <w:rsid w:val="00E4656E"/>
    <w:rsid w:val="00E714AF"/>
    <w:rsid w:val="00E77436"/>
    <w:rsid w:val="00E82840"/>
    <w:rsid w:val="00EB0B34"/>
    <w:rsid w:val="00EC3DE3"/>
    <w:rsid w:val="00ED02B1"/>
    <w:rsid w:val="00ED4620"/>
    <w:rsid w:val="00EF249E"/>
    <w:rsid w:val="00F22B09"/>
    <w:rsid w:val="00F345BC"/>
    <w:rsid w:val="00F41610"/>
    <w:rsid w:val="00F474DC"/>
    <w:rsid w:val="00F51AB6"/>
    <w:rsid w:val="00F86306"/>
    <w:rsid w:val="00FB0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ListParagraph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839E8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Header">
    <w:name w:val="header"/>
    <w:basedOn w:val="Normal"/>
    <w:link w:val="Head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839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DefaultParagraphFont"/>
    <w:uiPriority w:val="99"/>
    <w:semiHidden/>
    <w:rsid w:val="00B839E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39E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ListTable3Accent1">
    <w:name w:val="List Table 3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5B9BD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ListTable2Accent1">
    <w:name w:val="List Table 2 Accent 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/>
      </w:tcPr>
    </w:tblStylePr>
    <w:tblStylePr w:type="band1Horz">
      <w:rPr>
        <w:rFonts w:cs="Times New Roman"/>
      </w:rPr>
      <w:tblPr/>
      <w:tcPr>
        <w:shd w:val="clear" w:color="auto" w:fill="DEEAF6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097E80"/>
    <w:rPr>
      <w:rFonts w:cs="Times New Roman"/>
      <w:color w:val="0563C1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Strong">
    <w:name w:val="Strong"/>
    <w:basedOn w:val="DefaultParagraphFont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9F57E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60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</TotalTime>
  <Pages>9</Pages>
  <Words>1118</Words>
  <Characters>6153</Characters>
  <Application>Microsoft Office Outlook</Application>
  <DocSecurity>0</DocSecurity>
  <Lines>0</Lines>
  <Paragraphs>0</Paragraphs>
  <ScaleCrop>false</ScaleCrop>
  <Company>ConSony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Diseño de Caso de Prueba de la Especificación de Caso de uso: Registrar Paciente</dc:subject>
  <dc:creator>JPV</dc:creator>
  <cp:keywords/>
  <dc:description/>
  <cp:lastModifiedBy>jezuniga</cp:lastModifiedBy>
  <cp:revision>10</cp:revision>
  <dcterms:created xsi:type="dcterms:W3CDTF">2014-05-20T20:46:00Z</dcterms:created>
  <dcterms:modified xsi:type="dcterms:W3CDTF">2014-06-05T21:34:00Z</dcterms:modified>
</cp:coreProperties>
</file>