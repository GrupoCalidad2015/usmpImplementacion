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39E" w:rsidRDefault="0010139E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251619328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51618304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10139E" w:rsidRPr="00F97528" w:rsidRDefault="0010139E">
                  <w:pPr>
                    <w:pStyle w:val="NoSpacing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 w:rsidRPr="00F97528">
                    <w:rPr>
                      <w:color w:val="5B9BD5"/>
                      <w:sz w:val="28"/>
                      <w:szCs w:val="28"/>
                      <w:lang w:val="es-ES"/>
                    </w:rPr>
                    <w:t>Versión 1.0</w:t>
                  </w:r>
                </w:p>
                <w:p w:rsidR="0010139E" w:rsidRPr="00F97528" w:rsidRDefault="0010139E">
                  <w:pPr>
                    <w:pStyle w:val="NoSpacing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F97528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10139E" w:rsidRDefault="0010139E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251617280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10139E" w:rsidRPr="00F97528" w:rsidRDefault="0010139E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F97528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10139E" w:rsidRPr="00F97528" w:rsidRDefault="0010139E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F97528">
                    <w:rPr>
                      <w:color w:val="404040"/>
                      <w:sz w:val="36"/>
                      <w:szCs w:val="36"/>
                    </w:rPr>
                    <w:t xml:space="preserve">Complejidad Ciclomática para Especificación de Caso de uso: </w:t>
                  </w:r>
                  <w:r>
                    <w:rPr>
                      <w:color w:val="404040"/>
                      <w:sz w:val="36"/>
                      <w:szCs w:val="36"/>
                    </w:rPr>
                    <w:t>Mantener Paciente</w:t>
                  </w:r>
                </w:p>
              </w:txbxContent>
            </v:textbox>
            <w10:wrap type="square" anchorx="page" anchory="page"/>
          </v:shape>
        </w:pict>
      </w:r>
      <w:r>
        <w:rPr>
          <w:color w:val="1F4D78"/>
          <w:szCs w:val="24"/>
        </w:rPr>
        <w:br w:type="page"/>
      </w:r>
    </w:p>
    <w:p w:rsidR="0010139E" w:rsidRDefault="0010139E" w:rsidP="00C87A51">
      <w:pPr>
        <w:pStyle w:val="Heading1"/>
      </w:pPr>
    </w:p>
    <w:p w:rsidR="0010139E" w:rsidRDefault="0010139E" w:rsidP="00C87A51">
      <w:pPr>
        <w:pStyle w:val="Heading1"/>
      </w:pPr>
      <w:bookmarkStart w:id="0" w:name="_Toc384753481"/>
      <w:bookmarkStart w:id="1" w:name="_Toc38834484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/>
      </w:tblPr>
      <w:tblGrid>
        <w:gridCol w:w="1986"/>
        <w:gridCol w:w="1742"/>
        <w:gridCol w:w="3348"/>
        <w:gridCol w:w="1644"/>
      </w:tblGrid>
      <w:tr w:rsidR="0010139E" w:rsidRPr="00F97528" w:rsidTr="00F97528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10139E" w:rsidRPr="00F97528" w:rsidRDefault="0010139E" w:rsidP="00F9752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F97528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10139E" w:rsidRPr="00F97528" w:rsidRDefault="0010139E" w:rsidP="00F9752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F97528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10139E" w:rsidRPr="00F97528" w:rsidRDefault="0010139E" w:rsidP="00F9752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F97528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10139E" w:rsidRPr="00F97528" w:rsidRDefault="0010139E" w:rsidP="00F97528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F97528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10139E" w:rsidRPr="00F97528" w:rsidTr="00F97528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10139E" w:rsidRPr="00F97528" w:rsidRDefault="0010139E" w:rsidP="00F9752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>03/06</w:t>
            </w:r>
            <w:r w:rsidRPr="00F97528">
              <w:rPr>
                <w:bCs/>
                <w:sz w:val="22"/>
              </w:rPr>
              <w:t>/2014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10139E" w:rsidRPr="00F97528" w:rsidRDefault="0010139E" w:rsidP="00F97528">
            <w:pPr>
              <w:spacing w:after="0" w:line="240" w:lineRule="auto"/>
              <w:jc w:val="center"/>
            </w:pPr>
            <w:r w:rsidRPr="00F97528">
              <w:rPr>
                <w:sz w:val="22"/>
              </w:rPr>
              <w:t>1.0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10139E" w:rsidRPr="00F97528" w:rsidRDefault="0010139E" w:rsidP="00F97528">
            <w:pPr>
              <w:spacing w:after="0" w:line="240" w:lineRule="auto"/>
              <w:jc w:val="center"/>
            </w:pPr>
            <w:r w:rsidRPr="00F97528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10139E" w:rsidRDefault="0010139E" w:rsidP="00F97528">
            <w:pPr>
              <w:spacing w:after="0" w:line="240" w:lineRule="auto"/>
              <w:jc w:val="center"/>
              <w:rPr>
                <w:sz w:val="22"/>
              </w:rPr>
            </w:pPr>
            <w:r w:rsidRPr="00F97528">
              <w:rPr>
                <w:sz w:val="22"/>
              </w:rPr>
              <w:t>J</w:t>
            </w:r>
            <w:r>
              <w:rPr>
                <w:sz w:val="22"/>
              </w:rPr>
              <w:t>EZ</w:t>
            </w:r>
          </w:p>
          <w:p w:rsidR="0010139E" w:rsidRPr="00F97528" w:rsidRDefault="0010139E" w:rsidP="00F97528">
            <w:pPr>
              <w:spacing w:after="0" w:line="240" w:lineRule="auto"/>
              <w:jc w:val="center"/>
            </w:pPr>
          </w:p>
        </w:tc>
      </w:tr>
    </w:tbl>
    <w:p w:rsidR="0010139E" w:rsidRPr="00B839E8" w:rsidRDefault="0010139E" w:rsidP="00B839E8"/>
    <w:p w:rsidR="0010139E" w:rsidRDefault="0010139E" w:rsidP="009B25DD"/>
    <w:p w:rsidR="0010139E" w:rsidRDefault="0010139E" w:rsidP="00C87A51">
      <w:pPr>
        <w:pStyle w:val="Heading1"/>
      </w:pPr>
    </w:p>
    <w:p w:rsidR="0010139E" w:rsidRDefault="0010139E" w:rsidP="009B25DD">
      <w:bookmarkStart w:id="2" w:name="_GoBack"/>
      <w:bookmarkEnd w:id="2"/>
    </w:p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Pr="00F345BC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9B25DD"/>
    <w:p w:rsidR="0010139E" w:rsidRDefault="0010139E" w:rsidP="00F345BC"/>
    <w:p w:rsidR="0010139E" w:rsidRDefault="0010139E" w:rsidP="00F345BC"/>
    <w:p w:rsidR="0010139E" w:rsidRPr="00F345BC" w:rsidRDefault="0010139E" w:rsidP="00F345BC"/>
    <w:p w:rsidR="0010139E" w:rsidRPr="00097E80" w:rsidRDefault="0010139E" w:rsidP="00670769">
      <w:pPr>
        <w:pStyle w:val="TOCHeading"/>
        <w:jc w:val="center"/>
        <w:rPr>
          <w:lang w:val="es-ES"/>
        </w:rPr>
      </w:pPr>
      <w:r>
        <w:rPr>
          <w:lang w:val="es-ES"/>
        </w:rPr>
        <w:t>Tabla de contnido</w:t>
      </w:r>
    </w:p>
    <w:p w:rsidR="0010139E" w:rsidRDefault="0010139E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44840" w:history="1">
        <w:r w:rsidRPr="00605233">
          <w:rPr>
            <w:rStyle w:val="Hyperlink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139E" w:rsidRDefault="0010139E">
      <w:pPr>
        <w:pStyle w:val="TOC1"/>
        <w:tabs>
          <w:tab w:val="right" w:pos="8494"/>
        </w:tabs>
        <w:rPr>
          <w:noProof/>
          <w:sz w:val="22"/>
          <w:lang w:val="es-ES" w:eastAsia="es-ES"/>
        </w:rPr>
      </w:pPr>
      <w:hyperlink w:anchor="_Toc388344841" w:history="1">
        <w:r w:rsidRPr="00605233">
          <w:rPr>
            <w:rStyle w:val="Hyperlink"/>
            <w:noProof/>
          </w:rPr>
          <w:t>Complejidad Ciclomática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139E" w:rsidRDefault="0010139E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2" w:history="1">
        <w:r w:rsidRPr="00605233">
          <w:rPr>
            <w:rStyle w:val="Hyperlink"/>
            <w:noProof/>
          </w:rPr>
          <w:t>1.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139E" w:rsidRDefault="0010139E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3" w:history="1">
        <w:r w:rsidRPr="00605233">
          <w:rPr>
            <w:rStyle w:val="Hyperlink"/>
            <w:noProof/>
          </w:rPr>
          <w:t>2.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Criterios a seguir: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139E" w:rsidRDefault="0010139E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4" w:history="1">
        <w:r w:rsidRPr="00605233">
          <w:rPr>
            <w:rStyle w:val="Hyperlink"/>
            <w:noProof/>
          </w:rPr>
          <w:t>3.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Diagrama de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139E" w:rsidRDefault="0010139E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5" w:history="1">
        <w:r w:rsidRPr="00605233">
          <w:rPr>
            <w:rStyle w:val="Hyperlink"/>
            <w:noProof/>
          </w:rPr>
          <w:t>4.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 xml:space="preserve">Calculo de la Complejidad </w:t>
        </w:r>
        <w:r w:rsidRPr="00605233">
          <w:rPr>
            <w:rStyle w:val="Hyperlink"/>
            <w:rFonts w:cs="Arial"/>
            <w:noProof/>
          </w:rPr>
          <w:t>Ciclomática</w:t>
        </w:r>
        <w:r w:rsidRPr="0060523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139E" w:rsidRDefault="0010139E">
      <w:pPr>
        <w:pStyle w:val="TO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6" w:history="1">
        <w:r w:rsidRPr="00605233">
          <w:rPr>
            <w:rStyle w:val="Hyperlink"/>
            <w:noProof/>
          </w:rPr>
          <w:t>5.</w:t>
        </w:r>
        <w:r>
          <w:rPr>
            <w:noProof/>
            <w:sz w:val="22"/>
            <w:lang w:val="es-ES" w:eastAsia="es-ES"/>
          </w:rPr>
          <w:tab/>
        </w:r>
        <w:r w:rsidRPr="00605233">
          <w:rPr>
            <w:rStyle w:val="Hyperlink"/>
            <w:noProof/>
          </w:rPr>
          <w:t>Caminos a probar: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139E" w:rsidRDefault="0010139E" w:rsidP="00D2247D">
      <w:pPr>
        <w:pStyle w:val="TOC2"/>
        <w:tabs>
          <w:tab w:val="left" w:pos="660"/>
          <w:tab w:val="right" w:pos="8494"/>
        </w:tabs>
      </w:pPr>
      <w:r>
        <w:fldChar w:fldCharType="end"/>
      </w:r>
    </w:p>
    <w:p w:rsidR="0010139E" w:rsidRDefault="0010139E" w:rsidP="00CA41D1">
      <w:pPr>
        <w:pStyle w:val="Heading1"/>
      </w:pPr>
    </w:p>
    <w:p w:rsidR="0010139E" w:rsidRDefault="0010139E" w:rsidP="00CA41D1">
      <w:pPr>
        <w:pStyle w:val="Heading1"/>
      </w:pPr>
    </w:p>
    <w:p w:rsidR="0010139E" w:rsidRDefault="0010139E" w:rsidP="00CA41D1">
      <w:pPr>
        <w:pStyle w:val="Heading1"/>
      </w:pPr>
    </w:p>
    <w:p w:rsidR="0010139E" w:rsidRDefault="0010139E" w:rsidP="001A6781">
      <w:pPr>
        <w:pStyle w:val="Heading1"/>
        <w:ind w:left="0"/>
        <w:jc w:val="both"/>
      </w:pPr>
    </w:p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5C3D78"/>
    <w:p w:rsidR="0010139E" w:rsidRDefault="0010139E" w:rsidP="004414FA">
      <w:pPr>
        <w:pStyle w:val="Heading1"/>
      </w:pPr>
      <w:bookmarkStart w:id="3" w:name="_Toc384753482"/>
    </w:p>
    <w:p w:rsidR="0010139E" w:rsidRPr="004414FA" w:rsidRDefault="0010139E" w:rsidP="004414FA">
      <w:pPr>
        <w:pStyle w:val="Heading1"/>
      </w:pPr>
      <w:bookmarkStart w:id="4" w:name="_Toc388344841"/>
      <w:bookmarkEnd w:id="3"/>
      <w:r w:rsidRPr="009F57E8">
        <w:t>Complejidad Ciclomática</w:t>
      </w:r>
      <w:bookmarkEnd w:id="4"/>
      <w:r>
        <w:t xml:space="preserve"> </w:t>
      </w:r>
    </w:p>
    <w:p w:rsidR="0010139E" w:rsidRDefault="0010139E" w:rsidP="004414FA">
      <w:pPr>
        <w:ind w:left="0"/>
      </w:pPr>
    </w:p>
    <w:p w:rsidR="0010139E" w:rsidRDefault="0010139E" w:rsidP="002B164F">
      <w:pPr>
        <w:pStyle w:val="Heading2"/>
        <w:numPr>
          <w:ilvl w:val="0"/>
          <w:numId w:val="1"/>
        </w:numPr>
      </w:pPr>
      <w:bookmarkStart w:id="5" w:name="_Toc388344842"/>
      <w:r>
        <w:t>Introducción</w:t>
      </w:r>
      <w:bookmarkEnd w:id="5"/>
      <w:r>
        <w:t xml:space="preserve"> </w:t>
      </w:r>
    </w:p>
    <w:p w:rsidR="0010139E" w:rsidRPr="00CE0D4B" w:rsidRDefault="0010139E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6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10139E" w:rsidRDefault="0010139E" w:rsidP="009F6BA6">
      <w:pPr>
        <w:pStyle w:val="Heading2"/>
        <w:numPr>
          <w:ilvl w:val="0"/>
          <w:numId w:val="1"/>
        </w:numPr>
      </w:pPr>
      <w:bookmarkStart w:id="7" w:name="_Toc388344843"/>
      <w:r>
        <w:t>Criterios a seguir:</w:t>
      </w:r>
      <w:bookmarkEnd w:id="7"/>
    </w:p>
    <w:p w:rsidR="0010139E" w:rsidRPr="00CE0D4B" w:rsidRDefault="0010139E" w:rsidP="009F6BA6">
      <w:pPr>
        <w:ind w:left="720"/>
        <w:rPr>
          <w:sz w:val="22"/>
          <w:lang w:val="es-ES"/>
        </w:rPr>
      </w:pP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10139E" w:rsidRPr="00CE0D4B" w:rsidRDefault="0010139E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ListParagraph"/>
        <w:rPr>
          <w:lang w:val="es-ES"/>
        </w:rPr>
      </w:pPr>
    </w:p>
    <w:p w:rsidR="0010139E" w:rsidRDefault="0010139E" w:rsidP="007F6692">
      <w:pPr>
        <w:pStyle w:val="Heading2"/>
        <w:numPr>
          <w:ilvl w:val="0"/>
          <w:numId w:val="1"/>
        </w:numPr>
      </w:pPr>
      <w:bookmarkStart w:id="8" w:name="_Toc388344844"/>
      <w:r>
        <w:rPr>
          <w:noProof/>
          <w:lang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 Conector recto de flecha" o:spid="_x0000_s1032" type="#_x0000_t32" style="position:absolute;left:0;text-align:left;margin-left:297.2pt;margin-top:534.3pt;width:28.25pt;height:0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2 Conector recto de flecha" o:spid="_x0000_s1033" type="#_x0000_t32" style="position:absolute;left:0;text-align:left;margin-left:209.4pt;margin-top:489.4pt;width:0;height:23.6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3 Conector recto de flecha" o:spid="_x0000_s1034" type="#_x0000_t32" style="position:absolute;left:0;text-align:left;margin-left:228.45pt;margin-top:534.3pt;width:31.5pt;height:0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1 Conector recto de flecha" o:spid="_x0000_s1035" type="#_x0000_t32" style="position:absolute;left:0;text-align:left;margin-left:209.4pt;margin-top:433.45pt;width:0;height:21.55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30 Elipse" o:spid="_x0000_s1036" style="position:absolute;left:0;text-align:left;margin-left:324.95pt;margin-top:512.75pt;width:37.3pt;height:34.55pt;z-index:2516346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" fillcolor="#5b9bd5" strokecolor="#1f4d78" strokeweight="1pt">
            <v:stroke joinstyle="miter"/>
            <v:textbox style="mso-next-textbox:#30 Elipse">
              <w:txbxContent>
                <w:p w:rsidR="0010139E" w:rsidRPr="00151093" w:rsidRDefault="0010139E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9 Elipse" o:spid="_x0000_s1037" style="position:absolute;left:0;text-align:left;margin-left:259.4pt;margin-top:513.15pt;width:37.3pt;height:34.55pt;z-index:251633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" fillcolor="#5b9bd5" strokecolor="#1f4d78" strokeweight="1pt">
            <v:stroke joinstyle="miter"/>
            <v:textbox style="mso-next-textbox:#29 Elipse">
              <w:txbxContent>
                <w:p w:rsidR="0010139E" w:rsidRPr="00151093" w:rsidRDefault="0010139E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6 Elipse" o:spid="_x0000_s1038" style="position:absolute;left:0;text-align:left;margin-left:190.8pt;margin-top:454.95pt;width:37.3pt;height:34.55pt;z-index:251630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" fillcolor="#5b9bd5" strokecolor="#1f4d78" strokeweight="1pt">
            <v:stroke joinstyle="miter"/>
            <v:textbox style="mso-next-textbox:#26 Elipse">
              <w:txbxContent>
                <w:p w:rsidR="0010139E" w:rsidRPr="00151093" w:rsidRDefault="0010139E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8 Elipse" o:spid="_x0000_s1039" style="position:absolute;left:0;text-align:left;margin-left:191.55pt;margin-top:513.2pt;width:37.3pt;height:34.55pt;z-index:251632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" fillcolor="#5b9bd5" strokecolor="#1f4d78" strokeweight="1pt">
            <v:stroke joinstyle="miter"/>
            <v:textbox style="mso-next-textbox:#28 Elipse">
              <w:txbxContent>
                <w:p w:rsidR="0010139E" w:rsidRPr="00151093" w:rsidRDefault="0010139E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40 Conector recto de flecha" o:spid="_x0000_s1040" type="#_x0000_t32" style="position:absolute;left:0;text-align:left;margin-left:209.4pt;margin-top:380.8pt;width:0;height:23.7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9 Conector recto de flecha" o:spid="_x0000_s1041" type="#_x0000_t32" style="position:absolute;left:0;text-align:left;margin-left:209.4pt;margin-top:327.1pt;width:0;height:24.8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8 Conector recto de flecha" o:spid="_x0000_s1042" type="#_x0000_t32" style="position:absolute;left:0;text-align:left;margin-left:209.4pt;margin-top:274.4pt;width:0;height:23.7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7 Conector recto de flecha" o:spid="_x0000_s1043" type="#_x0000_t32" style="position:absolute;left:0;text-align:left;margin-left:209.4pt;margin-top:210pt;width:0;height:35.45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6 Conector recto de flecha" o:spid="_x0000_s1044" type="#_x0000_t32" style="position:absolute;left:0;text-align:left;margin-left:209.4pt;margin-top:151.9pt;width:0;height:29.1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5 Conector recto de flecha" o:spid="_x0000_s1045" type="#_x0000_t32" style="position:absolute;left:0;text-align:left;margin-left:209.4pt;margin-top:96.05pt;width:0;height:27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5 Elipse" o:spid="_x0000_s1046" style="position:absolute;left:0;text-align:left;margin-left:194.4pt;margin-top:404.4pt;width:28.95pt;height:28.95pt;z-index:2516295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HMdwIAAEw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" fillcolor="#5b9bd5" strokecolor="#1f4d78" strokeweight="1pt">
            <v:stroke joinstyle="miter"/>
            <v:textbox style="mso-next-textbox:#25 Elipse">
              <w:txbxContent>
                <w:p w:rsidR="0010139E" w:rsidRPr="00C14D5B" w:rsidRDefault="0010139E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4 Elipse" o:spid="_x0000_s1047" style="position:absolute;left:0;text-align:left;margin-left:194.7pt;margin-top:351.6pt;width:28.95pt;height:28.95pt;z-index:2516285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o5eAIAAEw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" fillcolor="#5b9bd5" strokecolor="#1f4d78" strokeweight="1pt">
            <v:stroke joinstyle="miter"/>
            <v:textbox style="mso-next-textbox:#24 Elipse">
              <w:txbxContent>
                <w:p w:rsidR="0010139E" w:rsidRPr="00C14D5B" w:rsidRDefault="0010139E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3 Elipse" o:spid="_x0000_s1048" style="position:absolute;left:0;text-align:left;margin-left:194.65pt;margin-top:298.35pt;width:28.95pt;height:28.95pt;z-index:251627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" fillcolor="#5b9bd5" strokecolor="#1f4d78" strokeweight="1pt">
            <v:stroke joinstyle="miter"/>
            <v:textbox style="mso-next-textbox:#23 Elipse">
              <w:txbxContent>
                <w:p w:rsidR="0010139E" w:rsidRPr="00C14D5B" w:rsidRDefault="0010139E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2 Elipse" o:spid="_x0000_s1049" style="position:absolute;left:0;text-align:left;margin-left:194.65pt;margin-top:245.1pt;width:28.95pt;height:28.95pt;z-index:251626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" fillcolor="#5b9bd5" strokecolor="#1f4d78" strokeweight="1pt">
            <v:stroke joinstyle="miter"/>
            <v:textbox style="mso-next-textbox:#22 Elipse">
              <w:txbxContent>
                <w:p w:rsidR="0010139E" w:rsidRPr="00C14D5B" w:rsidRDefault="0010139E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1 Elipse" o:spid="_x0000_s1050" style="position:absolute;left:0;text-align:left;margin-left:194.65pt;margin-top:180.45pt;width:28.95pt;height:28.95pt;z-index: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" fillcolor="#5b9bd5" strokecolor="#1f4d78" strokeweight="1pt">
            <v:stroke joinstyle="miter"/>
            <v:textbox style="mso-next-textbox:#21 Elipse">
              <w:txbxContent>
                <w:p w:rsidR="0010139E" w:rsidRPr="00C14D5B" w:rsidRDefault="0010139E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0 Elipse" o:spid="_x0000_s1051" style="position:absolute;left:0;text-align:left;margin-left:194.45pt;margin-top:123.15pt;width:28.95pt;height:28.95pt;z-index:251624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" fillcolor="#5b9bd5" strokecolor="#1f4d78" strokeweight="1pt">
            <v:stroke joinstyle="miter"/>
            <v:textbox style="mso-next-textbox:#20 Elipse">
              <w:txbxContent>
                <w:p w:rsidR="0010139E" w:rsidRPr="00C14D5B" w:rsidRDefault="0010139E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9 Elipse" o:spid="_x0000_s1052" style="position:absolute;left:0;text-align:left;margin-left:194.35pt;margin-top:67.65pt;width:28.95pt;height:28.95pt;z-index: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6geAIAAE0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" fillcolor="#5b9bd5" strokecolor="#1f4d78" strokeweight="1pt">
            <v:stroke joinstyle="miter"/>
            <v:textbox style="mso-next-textbox:#19 Elipse">
              <w:txbxContent>
                <w:p w:rsidR="0010139E" w:rsidRPr="00C14D5B" w:rsidRDefault="0010139E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4 Conector recto de flecha" o:spid="_x0000_s1053" type="#_x0000_t32" style="position:absolute;left:0;text-align:left;margin-left:176.1pt;margin-top:79.8pt;width:18.7pt;height:0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8 Elipse" o:spid="_x0000_s1054" style="position:absolute;left:0;text-align:left;margin-left:147.7pt;margin-top:67.65pt;width:28.95pt;height:28.95pt;z-index:251622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SIdwIAAE0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" fillcolor="#5b9bd5" strokecolor="#1f4d78" strokeweight="1pt">
            <v:stroke joinstyle="miter"/>
            <v:textbox style="mso-next-textbox:#18 Elipse">
              <w:txbxContent>
                <w:p w:rsidR="0010139E" w:rsidRPr="00C14D5B" w:rsidRDefault="0010139E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3 Conector recto de flecha" o:spid="_x0000_s1055" type="#_x0000_t32" style="position:absolute;left:0;text-align:left;margin-left:128.85pt;margin-top:82.05pt;width:18.7pt;height:0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27 Conector recto de flecha" o:spid="_x0000_s1056" type="#_x0000_t32" style="position:absolute;left:0;text-align:left;margin-left:80.4pt;margin-top:83.55pt;width:18.75pt;height:0;z-index:25163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7 Elipse" o:spid="_x0000_s1057" style="position:absolute;left:0;text-align:left;margin-left:98.95pt;margin-top:67.5pt;width:28.95pt;height:28.95pt;z-index:2516213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" fillcolor="#5b9bd5" strokecolor="#1f4d78" strokeweight="1pt">
            <v:stroke joinstyle="miter"/>
            <v:textbox style="mso-next-textbox:#17 Elipse">
              <w:txbxContent>
                <w:p w:rsidR="0010139E" w:rsidRPr="00C14D5B" w:rsidRDefault="0010139E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6 Elipse" o:spid="_x0000_s1058" style="position:absolute;left:0;text-align:left;margin-left:51.45pt;margin-top:67.65pt;width:29pt;height:29pt;z-index:251620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" fillcolor="black" strokeweight="1pt">
            <v:stroke joinstyle="miter"/>
            <v:textbox style="mso-next-textbox:#16 Elipse">
              <w:txbxContent>
                <w:p w:rsidR="0010139E" w:rsidRPr="00C14D5B" w:rsidRDefault="0010139E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 w:rsidRPr="007F6692">
        <w:t>Diagrama de Grafo</w:t>
      </w:r>
      <w:bookmarkEnd w:id="6"/>
      <w:bookmarkEnd w:id="8"/>
      <w:r>
        <w:t>:</w:t>
      </w:r>
    </w:p>
    <w:p w:rsidR="0010139E" w:rsidRDefault="0010139E" w:rsidP="009752B1">
      <w:r>
        <w:t>Agregar:</w:t>
      </w:r>
    </w:p>
    <w:p w:rsidR="0010139E" w:rsidRPr="007C30AA" w:rsidRDefault="0010139E" w:rsidP="007C30AA"/>
    <w:p w:rsidR="0010139E" w:rsidRPr="007C30AA" w:rsidRDefault="0010139E" w:rsidP="007C30AA">
      <w:r>
        <w:rPr>
          <w:noProof/>
          <w:lang w:eastAsia="es-PE"/>
        </w:rPr>
      </w:r>
      <w:r>
        <w:pict>
          <v:group id="_x0000_s1059" editas="canvas" style="width:423pt;height:252pt;mso-position-horizontal-relative:char;mso-position-vertical-relative:line" coordorigin="2281,4598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2281;top:4598;width:7200;height:4320" o:preferrelative="f">
              <v:fill o:detectmouseclick="t"/>
              <v:path o:extrusionok="t" o:connecttype="none"/>
              <o:lock v:ext="edit" text="t"/>
            </v:shape>
            <v:shape id="_x0000_s1061" style="position:absolute;left:5651;top:5832;width:580;height:2006" coordsize="900,2642" path="m30,2642hdc120,2637,210,2636,300,2627v46,-4,107,-56,135,-75c488,2516,547,2498,600,2462v22,-34,37,-72,60,-105c697,2305,747,2264,780,2207v33,-58,45,-120,75,-180c875,1906,890,1810,900,1682v-5,-215,-6,-430,-15,-645c883,984,852,924,840,872,812,745,791,663,720,557v-9,-13,-5,-33,-15,-45c689,493,664,483,645,467,554,387,487,287,390,212,327,163,273,149,210,107,159,31,207,83,135,47,42,,147,17,,17e" filled="f">
              <v:path arrowok="t"/>
            </v:shape>
            <v:shape id="_x0000_s1062" type="#_x0000_t202" style="position:absolute;left:6417;top:6141;width:919;height:463">
              <v:textbox style="mso-next-textbox:#_x0000_s1062">
                <w:txbxContent>
                  <w:p w:rsidR="0010139E" w:rsidRDefault="0010139E">
                    <w:pPr>
                      <w:ind w:left="0"/>
                    </w:pPr>
                    <w:r>
                      <w:t>R 6.1</w:t>
                    </w:r>
                  </w:p>
                </w:txbxContent>
              </v:textbox>
            </v:shape>
            <w10:anchorlock/>
          </v:group>
        </w:pict>
      </w:r>
    </w:p>
    <w:p w:rsidR="0010139E" w:rsidRPr="007C30AA" w:rsidRDefault="0010139E" w:rsidP="007C30AA"/>
    <w:p w:rsidR="0010139E" w:rsidRPr="007C30AA" w:rsidRDefault="0010139E" w:rsidP="007C30AA"/>
    <w:p w:rsidR="0010139E" w:rsidRPr="007C30AA" w:rsidRDefault="0010139E" w:rsidP="007C30AA"/>
    <w:p w:rsidR="0010139E" w:rsidRPr="007C30AA" w:rsidRDefault="0010139E" w:rsidP="007C30AA"/>
    <w:p w:rsidR="0010139E" w:rsidRPr="007C30AA" w:rsidRDefault="0010139E" w:rsidP="007C30AA"/>
    <w:p w:rsidR="0010139E" w:rsidRPr="007C30AA" w:rsidRDefault="0010139E" w:rsidP="007C30AA">
      <w:r>
        <w:rPr>
          <w:noProof/>
          <w:lang w:eastAsia="es-PE"/>
        </w:rPr>
        <w:pict>
          <v:oval id="32 Elipse" o:spid="_x0000_s1064" style="position:absolute;left:0;text-align:left;margin-left:117pt;margin-top:158.5pt;width:16.95pt;height:16.95pt;z-index:251636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" strokecolor="#70ad47" strokeweight="1pt">
            <v:stroke joinstyle="miter"/>
            <v:textbox style="mso-next-textbox:#32 Elipse">
              <w:txbxContent>
                <w:p w:rsidR="0010139E" w:rsidRPr="00C14D5B" w:rsidRDefault="0010139E" w:rsidP="00CB79E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_x0000_s1065" style="position:absolute;left:0;text-align:left;margin-left:3in;margin-top:12.25pt;width:126pt;height:56.25pt;z-index:251657216" coordsize="2412,429" path="m2412,402hdc2285,323,2162,212,2022,162,1885,113,1743,62,1602,27,1010,39,1070,,747,72,644,95,546,129,447,162v-39,13,-120,30,-120,30c312,207,301,227,282,237v-63,35,-121,36,-180,75c92,327,85,344,72,357,,429,46,348,12,417e" filled="f">
            <v:path arrowok="t"/>
          </v:shape>
        </w:pict>
      </w:r>
      <w:r>
        <w:rPr>
          <w:noProof/>
          <w:lang w:eastAsia="es-PE"/>
        </w:rPr>
        <w:pict>
          <v:shape id="_x0000_s1066" type="#_x0000_t32" style="position:absolute;left:0;text-align:left;margin-left:342pt;margin-top:104.45pt;width:9pt;height:54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31 Elipse" o:spid="_x0000_s1067" style="position:absolute;left:0;text-align:left;margin-left:108pt;margin-top:149.5pt;width:28.95pt;height:28.95pt;z-index:251635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" fillcolor="black" strokeweight="1pt">
            <v:stroke joinstyle="miter"/>
            <v:textbox style="mso-next-textbox:#31 Elipse">
              <w:txbxContent>
                <w:p w:rsidR="0010139E" w:rsidRPr="00C14D5B" w:rsidRDefault="0010139E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_x0000_s1068" type="#_x0000_t32" style="position:absolute;left:0;text-align:left;margin-left:2in;margin-top:167.5pt;width:54pt;height:9pt;flip:x y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69" type="#_x0000_t32" style="position:absolute;left:0;text-align:left;margin-left:234pt;margin-top:167.5pt;width:36pt;height:9pt;flip:x y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70" type="#_x0000_t32" style="position:absolute;left:0;text-align:left;margin-left:306pt;margin-top:167.5pt;width:27pt;height:9pt;flip:x y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_x0000_s1071" style="position:absolute;left:0;text-align:left;margin-left:198pt;margin-top:158.5pt;width:37.3pt;height:34.55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" fillcolor="#5b9bd5" strokecolor="#1f4d78" strokeweight="1pt">
            <v:stroke joinstyle="miter"/>
            <v:textbox style="mso-next-textbox:#_x0000_s1071">
              <w:txbxContent>
                <w:p w:rsidR="0010139E" w:rsidRPr="00151093" w:rsidRDefault="0010139E" w:rsidP="00E051D1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b/>
                      <w:sz w:val="20"/>
                      <w:szCs w:val="20"/>
                      <w:lang w:val="es-ES"/>
                    </w:rPr>
                    <w:t>1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72" style="position:absolute;left:0;text-align:left;margin-left:270pt;margin-top:158.5pt;width:37.3pt;height:34.5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" fillcolor="#5b9bd5" strokecolor="#1f4d78" strokeweight="1pt">
            <v:stroke joinstyle="miter"/>
            <v:textbox style="mso-next-textbox:#_x0000_s1072">
              <w:txbxContent>
                <w:p w:rsidR="0010139E" w:rsidRPr="00151093" w:rsidRDefault="0010139E" w:rsidP="00E051D1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b/>
                      <w:sz w:val="20"/>
                      <w:szCs w:val="20"/>
                      <w:lang w:val="es-ES"/>
                    </w:rPr>
                    <w:t>1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73" style="position:absolute;left:0;text-align:left;margin-left:333pt;margin-top:158.5pt;width:37.3pt;height:34.55pt;z-index:251651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" fillcolor="#5b9bd5" strokecolor="#1f4d78" strokeweight="1pt">
            <v:stroke joinstyle="miter"/>
            <v:textbox style="mso-next-textbox:#_x0000_s1073">
              <w:txbxContent>
                <w:p w:rsidR="0010139E" w:rsidRPr="00151093" w:rsidRDefault="0010139E" w:rsidP="00E051D1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b/>
                      <w:sz w:val="20"/>
                      <w:szCs w:val="20"/>
                      <w:lang w:val="es-ES"/>
                    </w:rPr>
                    <w:t>1</w:t>
                  </w:r>
                  <w:r>
                    <w:rPr>
                      <w:b/>
                      <w:sz w:val="20"/>
                      <w:szCs w:val="20"/>
                      <w:lang w:val="es-ES"/>
                    </w:rPr>
                    <w:t>4</w:t>
                  </w:r>
                </w:p>
              </w:txbxContent>
            </v:textbox>
          </v:oval>
        </w:pict>
      </w:r>
      <w:r>
        <w:t xml:space="preserve">                                                                          R13.1</w:t>
      </w:r>
    </w:p>
    <w:p w:rsidR="0010139E" w:rsidRPr="007C30AA" w:rsidRDefault="0010139E" w:rsidP="007C30AA">
      <w:r>
        <w:rPr>
          <w:noProof/>
          <w:lang w:eastAsia="es-PE"/>
        </w:rPr>
        <w:pict>
          <v:shape id="_x0000_s1074" style="position:absolute;left:0;text-align:left;margin-left:279pt;margin-top:8.7pt;width:140.05pt;height:141pt;z-index:251658240;mso-position-horizontal:absolute;mso-position-vertical:absolute" coordsize="2801,2820" path="m39,705hdc119,584,,772,114,525,150,448,226,379,279,315v12,-14,16,-33,30,-45c381,207,404,208,489,180v17,-6,28,-23,45,-30c593,127,661,125,714,90,797,35,901,16,999,v153,8,315,4,465,45c1501,55,1606,80,1644,105v15,10,28,24,45,30c1728,149,1770,152,1809,165v36,12,69,33,105,45c1979,232,2065,231,2124,270v49,32,86,73,135,105c2304,443,2338,499,2394,555v22,65,60,120,90,180c2491,749,2491,766,2499,780v18,32,49,56,60,90c2564,885,2566,901,2574,915v18,32,60,90,60,90c2697,1445,2801,1955,2544,2340v-24,97,4,28,-60,105c2418,2524,2362,2584,2259,2610v-63,63,-110,84,-195,105c2049,2725,2033,2733,2019,2745v-16,14,-26,35,-45,45c1946,2805,1884,2820,1884,2820e" filled="f">
            <v:path arrowok="t"/>
          </v:shape>
        </w:pict>
      </w:r>
    </w:p>
    <w:p w:rsidR="0010139E" w:rsidRPr="007C30AA" w:rsidRDefault="0010139E" w:rsidP="007C30AA">
      <w:r>
        <w:t xml:space="preserve">                                                                                                                                    R 14.1</w:t>
      </w:r>
    </w:p>
    <w:p w:rsidR="0010139E" w:rsidRDefault="0010139E" w:rsidP="007C30AA"/>
    <w:p w:rsidR="0010139E" w:rsidRDefault="0010139E" w:rsidP="007C30AA">
      <w:pPr>
        <w:tabs>
          <w:tab w:val="left" w:pos="6512"/>
          <w:tab w:val="left" w:pos="7200"/>
        </w:tabs>
      </w:pPr>
      <w:r>
        <w:tab/>
      </w:r>
    </w:p>
    <w:p w:rsidR="0010139E" w:rsidRDefault="0010139E" w:rsidP="00A70DAC"/>
    <w:p w:rsidR="0010139E" w:rsidRDefault="0010139E" w:rsidP="00A70DAC">
      <w:pPr>
        <w:tabs>
          <w:tab w:val="left" w:pos="5115"/>
        </w:tabs>
      </w:pPr>
      <w:r>
        <w:tab/>
      </w:r>
    </w:p>
    <w:p w:rsidR="0010139E" w:rsidRPr="003A4F67" w:rsidRDefault="0010139E" w:rsidP="003A4F67"/>
    <w:p w:rsidR="0010139E" w:rsidRDefault="0010139E" w:rsidP="0084267B">
      <w:pPr>
        <w:tabs>
          <w:tab w:val="left" w:pos="5137"/>
        </w:tabs>
        <w:ind w:left="0"/>
      </w:pPr>
    </w:p>
    <w:p w:rsidR="0010139E" w:rsidRDefault="0010139E" w:rsidP="0084267B">
      <w:pPr>
        <w:tabs>
          <w:tab w:val="left" w:pos="5137"/>
        </w:tabs>
        <w:ind w:left="0"/>
      </w:pPr>
      <w:r>
        <w:t xml:space="preserve">                    </w:t>
      </w:r>
    </w:p>
    <w:p w:rsidR="0010139E" w:rsidRDefault="0010139E" w:rsidP="0084267B">
      <w:pPr>
        <w:tabs>
          <w:tab w:val="left" w:pos="5137"/>
        </w:tabs>
        <w:ind w:left="0"/>
      </w:pPr>
      <w:r>
        <w:t xml:space="preserve">       Eliminar:</w:t>
      </w:r>
    </w:p>
    <w:p w:rsidR="0010139E" w:rsidRDefault="0010139E" w:rsidP="0084267B">
      <w:pPr>
        <w:tabs>
          <w:tab w:val="left" w:pos="5137"/>
        </w:tabs>
        <w:ind w:left="0"/>
      </w:pPr>
      <w:r>
        <w:t xml:space="preserve">  </w:t>
      </w:r>
    </w:p>
    <w:p w:rsidR="0010139E" w:rsidRDefault="0010139E" w:rsidP="0084267B">
      <w:pPr>
        <w:tabs>
          <w:tab w:val="left" w:pos="5137"/>
        </w:tabs>
        <w:ind w:left="0"/>
      </w:pPr>
    </w:p>
    <w:p w:rsidR="0010139E" w:rsidRDefault="0010139E" w:rsidP="003A4F67">
      <w:pPr>
        <w:tabs>
          <w:tab w:val="center" w:pos="4606"/>
        </w:tabs>
      </w:pPr>
    </w:p>
    <w:p w:rsidR="0010139E" w:rsidRDefault="0010139E" w:rsidP="003A4F67">
      <w:pPr>
        <w:tabs>
          <w:tab w:val="center" w:pos="4606"/>
        </w:tabs>
      </w:pPr>
      <w:r>
        <w:rPr>
          <w:noProof/>
          <w:lang w:eastAsia="es-PE"/>
        </w:rPr>
        <w:pict>
          <v:shape id="_x0000_s1075" type="#_x0000_t32" style="position:absolute;left:0;text-align:left;margin-left:221.4pt;margin-top:259.65pt;width:0;height:24.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76" type="#_x0000_t32" style="position:absolute;left:0;text-align:left;margin-left:221.4pt;margin-top:206.95pt;width:0;height:23.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77" type="#_x0000_t32" style="position:absolute;left:0;text-align:left;margin-left:221.4pt;margin-top:142.55pt;width:0;height:35.4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78" type="#_x0000_t32" style="position:absolute;left:0;text-align:left;margin-left:221.4pt;margin-top:84.45pt;width:0;height:29.1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79" type="#_x0000_t32" style="position:absolute;left:0;text-align:left;margin-left:221.4pt;margin-top:28.6pt;width:0;height:27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80" type="#_x0000_t32" style="position:absolute;left:0;text-align:left;margin-left:188.1pt;margin-top:12.35pt;width:18.7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81" type="#_x0000_t32" style="position:absolute;left:0;text-align:left;margin-left:140.85pt;margin-top:14.6pt;width:18.7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82" type="#_x0000_t32" style="position:absolute;left:0;text-align:left;margin-left:92.4pt;margin-top:16.1pt;width:18.7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_x0000_s1083" style="position:absolute;left:0;text-align:left;margin-left:206.65pt;margin-top:230.9pt;width:28.95pt;height:28.9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" fillcolor="#5b9bd5" strokecolor="#1f4d78" strokeweight="1pt">
            <v:stroke joinstyle="miter"/>
            <v:textbox style="mso-next-textbox:#_x0000_s1083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84" style="position:absolute;left:0;text-align:left;margin-left:206.65pt;margin-top:177.65pt;width:28.95pt;height:28.9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" fillcolor="#5b9bd5" strokecolor="#1f4d78" strokeweight="1pt">
            <v:stroke joinstyle="miter"/>
            <v:textbox style="mso-next-textbox:#_x0000_s1084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85" style="position:absolute;left:0;text-align:left;margin-left:206.65pt;margin-top:113pt;width:28.95pt;height:28.9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" fillcolor="#5b9bd5" strokecolor="#1f4d78" strokeweight="1pt">
            <v:stroke joinstyle="miter"/>
            <v:textbox style="mso-next-textbox:#_x0000_s1085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86" style="position:absolute;left:0;text-align:left;margin-left:206.45pt;margin-top:55.7pt;width:28.95pt;height:28.9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" fillcolor="#5b9bd5" strokecolor="#1f4d78" strokeweight="1pt">
            <v:stroke joinstyle="miter"/>
            <v:textbox style="mso-next-textbox:#_x0000_s1086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87" style="position:absolute;left:0;text-align:left;margin-left:206.35pt;margin-top:.2pt;width:28.95pt;height:28.9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6geAIAAE0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" fillcolor="#5b9bd5" strokecolor="#1f4d78" strokeweight="1pt">
            <v:stroke joinstyle="miter"/>
            <v:textbox style="mso-next-textbox:#_x0000_s1087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88" style="position:absolute;left:0;text-align:left;margin-left:159.7pt;margin-top:.2pt;width:28.95pt;height:28.9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SIdwIAAE0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" fillcolor="#5b9bd5" strokecolor="#1f4d78" strokeweight="1pt">
            <v:stroke joinstyle="miter"/>
            <v:textbox style="mso-next-textbox:#_x0000_s1088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89" style="position:absolute;left:0;text-align:left;margin-left:110.95pt;margin-top:.05pt;width:28.95pt;height:28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" fillcolor="#5b9bd5" strokecolor="#1f4d78" strokeweight="1pt">
            <v:stroke joinstyle="miter"/>
            <v:textbox style="mso-next-textbox:#_x0000_s1089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90" style="position:absolute;left:0;text-align:left;margin-left:63.45pt;margin-top:.2pt;width:29pt;height:2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" fillcolor="black" strokeweight="1pt">
            <v:stroke joinstyle="miter"/>
            <v:textbox style="mso-next-textbox:#_x0000_s1090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tab/>
      </w:r>
      <w:r>
        <w:tab/>
      </w:r>
      <w:r>
        <w:tab/>
        <w:t>R 4.1</w:t>
      </w:r>
    </w:p>
    <w:p w:rsidR="0010139E" w:rsidRDefault="0010139E" w:rsidP="003A4F67">
      <w:pPr>
        <w:tabs>
          <w:tab w:val="center" w:pos="4606"/>
        </w:tabs>
      </w:pPr>
    </w:p>
    <w:p w:rsidR="0010139E" w:rsidRDefault="0010139E" w:rsidP="008E6B2F">
      <w:pPr>
        <w:tabs>
          <w:tab w:val="center" w:pos="4606"/>
        </w:tabs>
        <w:ind w:left="0"/>
      </w:pPr>
    </w:p>
    <w:p w:rsidR="0010139E" w:rsidRDefault="0010139E" w:rsidP="003A4F67">
      <w:pPr>
        <w:tabs>
          <w:tab w:val="center" w:pos="4606"/>
        </w:tabs>
      </w:pPr>
    </w:p>
    <w:p w:rsidR="0010139E" w:rsidRDefault="0010139E" w:rsidP="00E051D1">
      <w:pPr>
        <w:pStyle w:val="Heading2"/>
        <w:ind w:left="360"/>
      </w:pPr>
      <w:bookmarkStart w:id="9" w:name="_Toc388344845"/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>
      <w:r>
        <w:rPr>
          <w:noProof/>
          <w:lang w:eastAsia="es-PE"/>
        </w:rPr>
        <w:pict>
          <v:shape id="_x0000_s1091" style="position:absolute;left:0;text-align:left;margin-left:235.95pt;margin-top:6.65pt;width:26.25pt;height:59.8pt;z-index:251697152" coordsize="525,1196" path="m,14hdc120,19,243,,360,29v,,75,113,90,135c460,179,480,209,480,209v5,20,9,40,15,60c504,299,525,359,525,359v-5,190,-2,380,-15,570c503,1030,467,1028,390,1079v-175,117,-94,90,-360,90e" filled="f">
            <v:path arrowok="t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 7.1</w: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>
      <w:r>
        <w:rPr>
          <w:noProof/>
          <w:lang w:eastAsia="es-PE"/>
        </w:rPr>
        <w:pict>
          <v:oval id="_x0000_s1092" style="position:absolute;left:0;text-align:left;margin-left:207pt;margin-top:4.7pt;width:28.95pt;height:28.9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" fillcolor="black" strokeweight="1pt">
            <v:stroke joinstyle="miter"/>
            <v:textbox style="mso-next-textbox:#_x0000_s1092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>
      <w:r>
        <w:rPr>
          <w:noProof/>
          <w:lang w:eastAsia="es-PE"/>
        </w:rPr>
        <w:pict>
          <v:shape id="_x0000_s1093" style="position:absolute;left:0;text-align:left;margin-left:172.95pt;margin-top:-396.9pt;width:90.5pt;height:93pt;z-index:251696128" coordsize="1810,1860" path="m,420hdc10,375,12,328,30,285v8,-20,35,-26,45,-45c121,156,78,124,180,90,246,24,292,21,375,v215,5,430,2,645,15c1243,29,1377,297,1515,435v32,97,-10,-8,60,90c1674,663,1533,513,1650,630v24,72,41,142,75,210c1792,1175,1810,744,1755,1500v-6,88,-20,84,-75,120c1661,1648,1636,1693,1605,1710v-28,15,-64,12,-90,30c1500,1750,1486,1762,1470,1770v-14,7,-31,7,-45,15c1372,1814,1338,1860,1275,1860e" filled="f">
            <v:path arrowok="t"/>
          </v:shape>
        </w:pic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>
      <w:r>
        <w:t>Modificar:</w:t>
      </w:r>
    </w:p>
    <w:p w:rsidR="0010139E" w:rsidRDefault="0010139E" w:rsidP="00E051D1"/>
    <w:p w:rsidR="0010139E" w:rsidRDefault="0010139E" w:rsidP="00E051D1">
      <w:r>
        <w:rPr>
          <w:noProof/>
          <w:lang w:eastAsia="es-PE"/>
        </w:rPr>
        <w:pict>
          <v:shape id="_x0000_s1094" style="position:absolute;left:0;text-align:left;margin-left:168.45pt;margin-top:5.3pt;width:135.75pt;height:174.2pt;z-index:251695104" coordsize="2715,3484" path="m,900hdc5,885,14,871,15,855,24,755,11,653,30,555,46,471,171,398,240,375v33,-33,54,-48,75,-90c322,271,322,254,330,240v26,-47,60,-90,90,-135c438,79,480,85,510,75,602,44,699,19,795,v260,5,520,6,780,15c1694,19,1816,63,1935,75v57,19,112,29,165,60c2171,176,2228,240,2280,300v70,80,103,96,195,165c2489,476,2495,495,2505,510v11,16,63,81,75,105c2610,675,2632,738,2670,795v13,163,5,337,45,495c2710,1500,2709,1710,2700,1920v-9,216,-89,408,-135,615c2545,2627,2533,2734,2490,2820v-18,36,-42,69,-60,105c2423,2939,2424,2957,2415,2970v-26,38,-62,68,-90,105c2305,3134,2287,3160,2235,3195v-95,142,-261,215,-420,255c1781,3459,1746,3478,1710,3480v-75,4,-150,,-225,e" filled="f">
            <v:path arrowok="t"/>
          </v:shape>
        </w:pict>
      </w:r>
    </w:p>
    <w:p w:rsidR="0010139E" w:rsidRDefault="0010139E" w:rsidP="00E051D1">
      <w:r>
        <w:tab/>
      </w:r>
      <w:r>
        <w:tab/>
      </w:r>
      <w:r>
        <w:tab/>
      </w:r>
      <w:r>
        <w:tab/>
      </w:r>
      <w:r>
        <w:tab/>
      </w:r>
      <w:r>
        <w:tab/>
        <w:t>R 4.1</w:t>
      </w:r>
    </w:p>
    <w:p w:rsidR="0010139E" w:rsidRDefault="0010139E" w:rsidP="00E051D1">
      <w:r>
        <w:rPr>
          <w:noProof/>
          <w:lang w:eastAsia="es-PE"/>
        </w:rPr>
        <w:pict>
          <v:shape id="_x0000_s1095" type="#_x0000_t32" style="position:absolute;left:0;text-align:left;margin-left:221.4pt;margin-top:259.65pt;width:0;height:24.8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96" type="#_x0000_t32" style="position:absolute;left:0;text-align:left;margin-left:221.4pt;margin-top:206.95pt;width:0;height:23.7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97" type="#_x0000_t32" style="position:absolute;left:0;text-align:left;margin-left:221.4pt;margin-top:142.55pt;width:0;height:35.4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98" type="#_x0000_t32" style="position:absolute;left:0;text-align:left;margin-left:221.4pt;margin-top:84.45pt;width:0;height:29.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099" type="#_x0000_t32" style="position:absolute;left:0;text-align:left;margin-left:221.4pt;margin-top:28.6pt;width:0;height:27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100" type="#_x0000_t32" style="position:absolute;left:0;text-align:left;margin-left:188.1pt;margin-top:12.35pt;width:18.7pt;height:0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101" type="#_x0000_t32" style="position:absolute;left:0;text-align:left;margin-left:140.85pt;margin-top:14.6pt;width:18.7pt;height:0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_x0000_s1102" type="#_x0000_t32" style="position:absolute;left:0;text-align:left;margin-left:92.4pt;margin-top:16.1pt;width:18.75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_x0000_s1103" style="position:absolute;left:0;text-align:left;margin-left:206.65pt;margin-top:230.9pt;width:28.95pt;height:28.95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" fillcolor="#5b9bd5" strokecolor="#1f4d78" strokeweight="1pt">
            <v:stroke joinstyle="miter"/>
            <v:textbox style="mso-next-textbox:#_x0000_s1103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104" style="position:absolute;left:0;text-align:left;margin-left:206.65pt;margin-top:177.65pt;width:28.95pt;height:28.9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" fillcolor="#5b9bd5" strokecolor="#1f4d78" strokeweight="1pt">
            <v:stroke joinstyle="miter"/>
            <v:textbox style="mso-next-textbox:#_x0000_s1104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105" style="position:absolute;left:0;text-align:left;margin-left:206.65pt;margin-top:113pt;width:28.95pt;height:28.9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" fillcolor="#5b9bd5" strokecolor="#1f4d78" strokeweight="1pt">
            <v:stroke joinstyle="miter"/>
            <v:textbox style="mso-next-textbox:#_x0000_s1105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106" style="position:absolute;left:0;text-align:left;margin-left:206.45pt;margin-top:55.7pt;width:28.95pt;height:28.9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" fillcolor="#5b9bd5" strokecolor="#1f4d78" strokeweight="1pt">
            <v:stroke joinstyle="miter"/>
            <v:textbox style="mso-next-textbox:#_x0000_s1106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107" style="position:absolute;left:0;text-align:left;margin-left:206.35pt;margin-top:.2pt;width:28.95pt;height:28.9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6geAIAAE0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" fillcolor="#5b9bd5" strokecolor="#1f4d78" strokeweight="1pt">
            <v:stroke joinstyle="miter"/>
            <v:textbox style="mso-next-textbox:#_x0000_s1107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108" style="position:absolute;left:0;text-align:left;margin-left:159.7pt;margin-top:.2pt;width:28.95pt;height:28.9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SIdwIAAE0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" fillcolor="#5b9bd5" strokecolor="#1f4d78" strokeweight="1pt">
            <v:stroke joinstyle="miter"/>
            <v:textbox style="mso-next-textbox:#_x0000_s1108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109" style="position:absolute;left:0;text-align:left;margin-left:110.95pt;margin-top:.05pt;width:28.95pt;height:28.9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" fillcolor="#5b9bd5" strokecolor="#1f4d78" strokeweight="1pt">
            <v:stroke joinstyle="miter"/>
            <v:textbox style="mso-next-textbox:#_x0000_s1109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110" style="position:absolute;left:0;text-align:left;margin-left:63.45pt;margin-top:.2pt;width:29pt;height:29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" fillcolor="black" strokeweight="1pt">
            <v:stroke joinstyle="miter"/>
            <v:textbox style="mso-next-textbox:#_x0000_s1110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t xml:space="preserve">                                                                                                     R 5.1</w: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>
      <w:r>
        <w:rPr>
          <w:noProof/>
          <w:lang w:eastAsia="es-PE"/>
        </w:rPr>
        <w:pict>
          <v:oval id="_x0000_s1111" style="position:absolute;left:0;text-align:left;margin-left:207pt;margin-top:23.15pt;width:28.95pt;height:28.9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" fillcolor="black" strokeweight="1pt">
            <v:stroke joinstyle="miter"/>
            <v:textbox style="mso-next-textbox:#_x0000_s1111">
              <w:txbxContent>
                <w:p w:rsidR="0010139E" w:rsidRPr="00C14D5B" w:rsidRDefault="0010139E" w:rsidP="0084267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/>
    <w:p w:rsidR="0010139E" w:rsidRDefault="0010139E" w:rsidP="00E051D1">
      <w:r>
        <w:rPr>
          <w:noProof/>
          <w:lang w:eastAsia="es-PE"/>
        </w:rPr>
        <w:pict>
          <v:shape id="_x0000_s1112" style="position:absolute;left:0;text-align:left;margin-left:172.2pt;margin-top:-396.3pt;width:78.8pt;height:79.55pt;z-index:251694080" coordsize="1576,1591" path="m,301hdc15,291,34,285,45,271,74,234,85,183,120,151v23,-21,60,-20,90,-30c330,81,216,105,315,61,344,48,405,31,405,31,1017,44,896,,1200,76v50,33,97,41,135,90c1357,194,1375,226,1395,256v10,15,30,45,30,45c1439,370,1447,409,1485,466v91,366,43,133,15,960c1499,1442,1496,1460,1485,1471v-95,95,-60,37,-135,75c1287,1577,1274,1591,1200,1591e" filled="f">
            <v:path arrowok="t"/>
          </v:shape>
        </w:pict>
      </w:r>
    </w:p>
    <w:p w:rsidR="0010139E" w:rsidRDefault="0010139E" w:rsidP="00E051D1"/>
    <w:p w:rsidR="0010139E" w:rsidRDefault="0010139E" w:rsidP="00E051D1"/>
    <w:p w:rsidR="0010139E" w:rsidRDefault="0010139E" w:rsidP="00E051D1"/>
    <w:p w:rsidR="0010139E" w:rsidRPr="00E051D1" w:rsidRDefault="0010139E" w:rsidP="00E051D1"/>
    <w:p w:rsidR="0010139E" w:rsidRDefault="0010139E" w:rsidP="00E051D1">
      <w:pPr>
        <w:pStyle w:val="Heading2"/>
        <w:ind w:left="0"/>
      </w:pPr>
    </w:p>
    <w:p w:rsidR="0010139E" w:rsidRDefault="0010139E" w:rsidP="0084267B"/>
    <w:p w:rsidR="0010139E" w:rsidRDefault="0010139E" w:rsidP="0084267B"/>
    <w:p w:rsidR="0010139E" w:rsidRPr="0084267B" w:rsidRDefault="0010139E" w:rsidP="0084267B"/>
    <w:p w:rsidR="0010139E" w:rsidRDefault="0010139E" w:rsidP="0090476F">
      <w:pPr>
        <w:pStyle w:val="Heading2"/>
        <w:numPr>
          <w:ilvl w:val="0"/>
          <w:numId w:val="1"/>
        </w:numPr>
      </w:pPr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  <w:bookmarkEnd w:id="9"/>
    </w:p>
    <w:p w:rsidR="0010139E" w:rsidRDefault="0010139E" w:rsidP="004F72C9">
      <w:r>
        <w:t>Agregar:</w:t>
      </w:r>
    </w:p>
    <w:p w:rsidR="0010139E" w:rsidRDefault="0010139E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10139E" w:rsidRPr="004F72C9" w:rsidRDefault="0010139E" w:rsidP="00566157">
      <w:pPr>
        <w:pStyle w:val="ListParagraph"/>
        <w:ind w:left="1440"/>
        <w:rPr>
          <w:rFonts w:cs="Arial"/>
        </w:rPr>
      </w:pPr>
    </w:p>
    <w:p w:rsidR="0010139E" w:rsidRDefault="0010139E" w:rsidP="00E77436">
      <w:pPr>
        <w:pStyle w:val="ListParagraph"/>
        <w:ind w:left="1440"/>
        <w:rPr>
          <w:rFonts w:cs="Arial"/>
        </w:rPr>
      </w:pPr>
      <w:r>
        <w:rPr>
          <w:rFonts w:cs="Arial"/>
        </w:rPr>
        <w:t>V (G) = A – N + 2 = 11 – 9</w:t>
      </w:r>
      <w:r w:rsidRPr="00566157">
        <w:rPr>
          <w:rFonts w:cs="Arial"/>
        </w:rPr>
        <w:t xml:space="preserve"> +2 = 4 (No se cu</w:t>
      </w:r>
      <w:r>
        <w:rPr>
          <w:rFonts w:cs="Arial"/>
        </w:rPr>
        <w:t>entan la arista de Inicio y fin)</w:t>
      </w:r>
    </w:p>
    <w:p w:rsidR="0010139E" w:rsidRPr="00C71DA8" w:rsidRDefault="0010139E" w:rsidP="00E77436">
      <w:pPr>
        <w:pStyle w:val="ListParagraph"/>
        <w:ind w:left="1440"/>
        <w:rPr>
          <w:rFonts w:cs="Arial"/>
        </w:rPr>
      </w:pPr>
    </w:p>
    <w:p w:rsidR="0010139E" w:rsidRDefault="0010139E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10139E" w:rsidRPr="004F72C9" w:rsidRDefault="0010139E" w:rsidP="001172F8">
      <w:pPr>
        <w:pStyle w:val="ListParagraph"/>
        <w:ind w:left="1440"/>
        <w:rPr>
          <w:rFonts w:cs="Arial"/>
        </w:rPr>
      </w:pPr>
    </w:p>
    <w:p w:rsidR="0010139E" w:rsidRDefault="0010139E" w:rsidP="00E77436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>V (G) = R + 1 = 3 + 1 =4</w:t>
      </w:r>
    </w:p>
    <w:p w:rsidR="0010139E" w:rsidRDefault="0010139E" w:rsidP="00E77436">
      <w:pPr>
        <w:pStyle w:val="ListParagraph"/>
        <w:ind w:left="1440"/>
        <w:rPr>
          <w:rFonts w:cs="Arial"/>
        </w:rPr>
      </w:pPr>
    </w:p>
    <w:p w:rsidR="0010139E" w:rsidRPr="004F72C9" w:rsidRDefault="0010139E" w:rsidP="00566157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10139E" w:rsidRDefault="0010139E" w:rsidP="00566157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3 + 1 =4 </w:t>
      </w:r>
    </w:p>
    <w:p w:rsidR="0010139E" w:rsidRDefault="0010139E" w:rsidP="000A0F2E">
      <w:pPr>
        <w:ind w:left="720"/>
        <w:rPr>
          <w:rFonts w:cs="Arial"/>
        </w:rPr>
      </w:pPr>
    </w:p>
    <w:p w:rsidR="0010139E" w:rsidRDefault="0010139E" w:rsidP="000A0F2E">
      <w:pPr>
        <w:ind w:left="720"/>
        <w:rPr>
          <w:rFonts w:cs="Arial"/>
        </w:rPr>
      </w:pPr>
      <w:r>
        <w:rPr>
          <w:rFonts w:cs="Arial"/>
        </w:rPr>
        <w:t>Modificar:</w:t>
      </w:r>
    </w:p>
    <w:p w:rsidR="0010139E" w:rsidRDefault="0010139E" w:rsidP="000A0F2E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10139E" w:rsidRPr="004F72C9" w:rsidRDefault="0010139E" w:rsidP="000A0F2E">
      <w:pPr>
        <w:pStyle w:val="ListParagraph"/>
        <w:ind w:left="1440"/>
        <w:rPr>
          <w:rFonts w:cs="Arial"/>
        </w:rPr>
      </w:pPr>
    </w:p>
    <w:p w:rsidR="0010139E" w:rsidRDefault="0010139E" w:rsidP="000A0F2E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 xml:space="preserve">V (G) = A – N + 2 = </w:t>
      </w:r>
      <w:r>
        <w:rPr>
          <w:rFonts w:cs="Arial"/>
        </w:rPr>
        <w:t>11</w:t>
      </w:r>
      <w:r w:rsidRPr="00566157">
        <w:rPr>
          <w:rFonts w:cs="Arial"/>
        </w:rPr>
        <w:t xml:space="preserve"> – </w:t>
      </w:r>
      <w:r>
        <w:rPr>
          <w:rFonts w:cs="Arial"/>
        </w:rPr>
        <w:t>9</w:t>
      </w:r>
      <w:r w:rsidRPr="00566157">
        <w:rPr>
          <w:rFonts w:cs="Arial"/>
        </w:rPr>
        <w:t xml:space="preserve"> +2 = </w:t>
      </w:r>
      <w:r>
        <w:rPr>
          <w:rFonts w:cs="Arial"/>
        </w:rPr>
        <w:t>3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10139E" w:rsidRPr="00C71DA8" w:rsidRDefault="0010139E" w:rsidP="000A0F2E">
      <w:pPr>
        <w:pStyle w:val="ListParagraph"/>
        <w:ind w:left="1440"/>
        <w:rPr>
          <w:rFonts w:cs="Arial"/>
        </w:rPr>
      </w:pPr>
    </w:p>
    <w:p w:rsidR="0010139E" w:rsidRDefault="0010139E" w:rsidP="000A0F2E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10139E" w:rsidRPr="004F72C9" w:rsidRDefault="0010139E" w:rsidP="000A0F2E">
      <w:pPr>
        <w:pStyle w:val="ListParagraph"/>
        <w:ind w:left="1440"/>
        <w:rPr>
          <w:rFonts w:cs="Arial"/>
        </w:rPr>
      </w:pPr>
    </w:p>
    <w:p w:rsidR="0010139E" w:rsidRDefault="0010139E" w:rsidP="000A0F2E">
      <w:pPr>
        <w:pStyle w:val="ListParagraph"/>
        <w:ind w:left="1440"/>
        <w:rPr>
          <w:rFonts w:cs="Arial"/>
        </w:rPr>
      </w:pPr>
      <w:r>
        <w:rPr>
          <w:rFonts w:cs="Arial"/>
        </w:rPr>
        <w:t>V (G) = R + 1 = 2 + 1 =3</w:t>
      </w:r>
    </w:p>
    <w:p w:rsidR="0010139E" w:rsidRDefault="0010139E" w:rsidP="000A0F2E">
      <w:pPr>
        <w:pStyle w:val="ListParagraph"/>
        <w:ind w:left="1440"/>
        <w:rPr>
          <w:rFonts w:cs="Arial"/>
        </w:rPr>
      </w:pPr>
    </w:p>
    <w:p w:rsidR="0010139E" w:rsidRPr="004F72C9" w:rsidRDefault="0010139E" w:rsidP="000A0F2E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10139E" w:rsidRPr="00566157" w:rsidRDefault="0010139E" w:rsidP="000A0F2E">
      <w:pPr>
        <w:ind w:left="1080"/>
        <w:rPr>
          <w:rFonts w:cs="Arial"/>
        </w:rPr>
      </w:pPr>
      <w:r>
        <w:rPr>
          <w:rFonts w:cs="Arial"/>
        </w:rPr>
        <w:t xml:space="preserve">     V (G) = NP + 1 = 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10139E" w:rsidRDefault="0010139E" w:rsidP="00566157">
      <w:pPr>
        <w:ind w:left="1080"/>
        <w:rPr>
          <w:rFonts w:cs="Arial"/>
        </w:rPr>
      </w:pPr>
    </w:p>
    <w:p w:rsidR="0010139E" w:rsidRDefault="0010139E" w:rsidP="000A0F2E">
      <w:pPr>
        <w:ind w:left="720"/>
        <w:rPr>
          <w:rFonts w:cs="Arial"/>
        </w:rPr>
      </w:pPr>
      <w:r>
        <w:rPr>
          <w:rFonts w:cs="Arial"/>
        </w:rPr>
        <w:t>Eliminar:</w:t>
      </w:r>
    </w:p>
    <w:p w:rsidR="0010139E" w:rsidRDefault="0010139E" w:rsidP="000A0F2E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10139E" w:rsidRPr="004F72C9" w:rsidRDefault="0010139E" w:rsidP="000A0F2E">
      <w:pPr>
        <w:pStyle w:val="ListParagraph"/>
        <w:ind w:left="1440"/>
        <w:rPr>
          <w:rFonts w:cs="Arial"/>
        </w:rPr>
      </w:pPr>
    </w:p>
    <w:p w:rsidR="0010139E" w:rsidRDefault="0010139E" w:rsidP="000A0F2E">
      <w:pPr>
        <w:pStyle w:val="ListParagraph"/>
        <w:ind w:left="1440"/>
        <w:rPr>
          <w:rFonts w:cs="Arial"/>
        </w:rPr>
      </w:pPr>
      <w:r w:rsidRPr="00566157">
        <w:rPr>
          <w:rFonts w:cs="Arial"/>
        </w:rPr>
        <w:t xml:space="preserve">V (G) = A – N + 2 = 15 – 13 +2 = </w:t>
      </w:r>
      <w:r>
        <w:rPr>
          <w:rFonts w:cs="Arial"/>
        </w:rPr>
        <w:t>3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10139E" w:rsidRPr="00C71DA8" w:rsidRDefault="0010139E" w:rsidP="000A0F2E">
      <w:pPr>
        <w:pStyle w:val="ListParagraph"/>
        <w:ind w:left="1440"/>
        <w:rPr>
          <w:rFonts w:cs="Arial"/>
        </w:rPr>
      </w:pPr>
    </w:p>
    <w:p w:rsidR="0010139E" w:rsidRDefault="0010139E" w:rsidP="000A0F2E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10139E" w:rsidRPr="004F72C9" w:rsidRDefault="0010139E" w:rsidP="000A0F2E">
      <w:pPr>
        <w:pStyle w:val="ListParagraph"/>
        <w:ind w:left="1440"/>
        <w:rPr>
          <w:rFonts w:cs="Arial"/>
        </w:rPr>
      </w:pPr>
    </w:p>
    <w:p w:rsidR="0010139E" w:rsidRDefault="0010139E" w:rsidP="000A0F2E">
      <w:pPr>
        <w:pStyle w:val="ListParagraph"/>
        <w:ind w:left="1440"/>
        <w:rPr>
          <w:rFonts w:cs="Arial"/>
        </w:rPr>
      </w:pPr>
      <w:r>
        <w:rPr>
          <w:rFonts w:cs="Arial"/>
        </w:rPr>
        <w:t>V (G) = R + 1 = 2+ 1 =3</w:t>
      </w:r>
    </w:p>
    <w:p w:rsidR="0010139E" w:rsidRDefault="0010139E" w:rsidP="000A0F2E">
      <w:pPr>
        <w:pStyle w:val="ListParagraph"/>
        <w:ind w:left="1440"/>
        <w:rPr>
          <w:rFonts w:cs="Arial"/>
        </w:rPr>
      </w:pPr>
    </w:p>
    <w:p w:rsidR="0010139E" w:rsidRPr="004F72C9" w:rsidRDefault="0010139E" w:rsidP="000A0F2E">
      <w:pPr>
        <w:pStyle w:val="ListParagraph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10139E" w:rsidRPr="00566157" w:rsidRDefault="0010139E" w:rsidP="000A0F2E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10139E" w:rsidRDefault="0010139E" w:rsidP="00566157">
      <w:pPr>
        <w:ind w:left="1080"/>
        <w:rPr>
          <w:rFonts w:cs="Arial"/>
        </w:rPr>
      </w:pPr>
    </w:p>
    <w:p w:rsidR="0010139E" w:rsidRPr="00C71DA8" w:rsidRDefault="0010139E" w:rsidP="008C2B18">
      <w:pPr>
        <w:ind w:left="0"/>
        <w:rPr>
          <w:rFonts w:cs="Arial"/>
        </w:rPr>
      </w:pPr>
    </w:p>
    <w:p w:rsidR="0010139E" w:rsidRDefault="0010139E" w:rsidP="0017273B">
      <w:pPr>
        <w:pStyle w:val="Heading2"/>
        <w:numPr>
          <w:ilvl w:val="0"/>
          <w:numId w:val="1"/>
        </w:numPr>
      </w:pPr>
      <w:r w:rsidRPr="00204937">
        <w:t xml:space="preserve"> </w:t>
      </w:r>
      <w:bookmarkStart w:id="10" w:name="_Toc388344846"/>
      <w:r w:rsidRPr="00204937">
        <w:t>Caminos a probar</w:t>
      </w:r>
      <w:r>
        <w:t>:</w:t>
      </w:r>
      <w:bookmarkEnd w:id="10"/>
    </w:p>
    <w:p w:rsidR="0010139E" w:rsidRDefault="0010139E" w:rsidP="003F52F1"/>
    <w:p w:rsidR="0010139E" w:rsidRDefault="0010139E" w:rsidP="003F52F1">
      <w:r>
        <w:t>Agregar: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Inicio- 1–2-3-4-5-6-7-8-9-10-11-12-13-</w:t>
      </w:r>
      <w:r>
        <w:rPr>
          <w:rFonts w:cs="Arial"/>
        </w:rPr>
        <w:t>14-15-16-</w:t>
      </w:r>
      <w:r w:rsidRPr="00ED4620">
        <w:rPr>
          <w:rFonts w:cs="Arial"/>
        </w:rPr>
        <w:t>Fin (Flujo básico)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</w:t>
      </w:r>
      <w:r w:rsidRPr="008C2B18">
        <w:rPr>
          <w:rFonts w:cs="Arial"/>
        </w:rPr>
        <w:t>-4-5-6</w:t>
      </w:r>
      <w:r w:rsidRPr="00ED4620">
        <w:rPr>
          <w:rFonts w:cs="Arial"/>
        </w:rPr>
        <w:t>-</w:t>
      </w:r>
      <w:r w:rsidRPr="008C2B18">
        <w:rPr>
          <w:rFonts w:cs="Arial"/>
          <w:color w:val="FF6600"/>
        </w:rPr>
        <w:t>4-5-6</w:t>
      </w:r>
      <w:r w:rsidRPr="00ED4620">
        <w:rPr>
          <w:rFonts w:cs="Arial"/>
        </w:rPr>
        <w:t>-7-8-9-10-11-12-13-</w:t>
      </w:r>
      <w:r>
        <w:rPr>
          <w:rFonts w:cs="Arial"/>
        </w:rPr>
        <w:t>14-15-16-</w:t>
      </w:r>
      <w:r w:rsidRPr="00ED4620">
        <w:rPr>
          <w:rFonts w:cs="Arial"/>
        </w:rPr>
        <w:t>Fin (</w:t>
      </w:r>
      <w:r>
        <w:rPr>
          <w:rFonts w:cs="Arial"/>
        </w:rPr>
        <w:t>FA 6.1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</w:t>
      </w:r>
      <w:r>
        <w:rPr>
          <w:rFonts w:cs="Arial"/>
        </w:rPr>
        <w:t>-</w:t>
      </w:r>
      <w:r w:rsidRPr="008C2B18">
        <w:rPr>
          <w:rFonts w:cs="Arial"/>
        </w:rPr>
        <w:t>12-13</w:t>
      </w:r>
      <w:r w:rsidRPr="008C2B18">
        <w:rPr>
          <w:rFonts w:cs="Arial"/>
          <w:color w:val="FF6600"/>
        </w:rPr>
        <w:t>-11-12-13</w:t>
      </w:r>
      <w:r w:rsidRPr="00ED4620">
        <w:rPr>
          <w:rFonts w:cs="Arial"/>
        </w:rPr>
        <w:t>-</w:t>
      </w:r>
      <w:r>
        <w:rPr>
          <w:rFonts w:cs="Arial"/>
        </w:rPr>
        <w:t>14-15-16-</w:t>
      </w:r>
      <w:r w:rsidRPr="00ED4620">
        <w:rPr>
          <w:rFonts w:cs="Arial"/>
        </w:rPr>
        <w:t>Fin (</w:t>
      </w:r>
      <w:r>
        <w:rPr>
          <w:rFonts w:cs="Arial"/>
        </w:rPr>
        <w:t>FA 13.1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Inicio- 1–2-3-4-5-6-7-8-9-10-11-12-13-</w:t>
      </w:r>
      <w:r>
        <w:rPr>
          <w:rFonts w:cs="Arial"/>
        </w:rPr>
        <w:t>14-</w:t>
      </w:r>
      <w:r w:rsidRPr="008C2B18">
        <w:rPr>
          <w:rFonts w:cs="Arial"/>
          <w:color w:val="FF6600"/>
        </w:rPr>
        <w:t>12-13-14</w:t>
      </w:r>
      <w:r>
        <w:rPr>
          <w:rFonts w:cs="Arial"/>
        </w:rPr>
        <w:t>-15-16-</w:t>
      </w:r>
      <w:r w:rsidRPr="00ED4620">
        <w:rPr>
          <w:rFonts w:cs="Arial"/>
        </w:rPr>
        <w:t>Fin (</w:t>
      </w:r>
      <w:r>
        <w:rPr>
          <w:rFonts w:cs="Arial"/>
        </w:rPr>
        <w:t>FA 14.1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rPr>
          <w:rFonts w:cs="Arial"/>
        </w:rPr>
      </w:pPr>
    </w:p>
    <w:p w:rsidR="0010139E" w:rsidRDefault="0010139E" w:rsidP="00DF524B">
      <w:pPr>
        <w:tabs>
          <w:tab w:val="left" w:pos="7125"/>
        </w:tabs>
        <w:rPr>
          <w:rFonts w:cs="Arial"/>
        </w:rPr>
      </w:pPr>
      <w:r>
        <w:rPr>
          <w:rFonts w:cs="Arial"/>
        </w:rPr>
        <w:t>Modificar: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Sub</w:t>
      </w:r>
      <w:r w:rsidRPr="00ED4620">
        <w:rPr>
          <w:rFonts w:cs="Arial"/>
        </w:rPr>
        <w:t>Flujo)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</w:t>
      </w:r>
      <w:r w:rsidRPr="00ED4620">
        <w:rPr>
          <w:rFonts w:cs="Arial"/>
        </w:rPr>
        <w:t>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4.1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rPr>
          <w:rFonts w:cs="Arial"/>
        </w:rPr>
      </w:pPr>
      <w:r w:rsidRPr="00ED4620">
        <w:rPr>
          <w:rFonts w:cs="Arial"/>
        </w:rPr>
        <w:t>Inicio- 1–2-3-4-5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2-3-4-5</w:t>
      </w:r>
      <w:r w:rsidRPr="00ED4620">
        <w:rPr>
          <w:rFonts w:cs="Arial"/>
        </w:rPr>
        <w:t>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5.1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rPr>
          <w:rFonts w:cs="Arial"/>
        </w:rPr>
      </w:pPr>
    </w:p>
    <w:p w:rsidR="0010139E" w:rsidRDefault="0010139E" w:rsidP="00DF524B">
      <w:pPr>
        <w:tabs>
          <w:tab w:val="left" w:pos="7125"/>
        </w:tabs>
        <w:rPr>
          <w:rFonts w:cs="Arial"/>
        </w:rPr>
      </w:pPr>
      <w:r>
        <w:rPr>
          <w:rFonts w:cs="Arial"/>
        </w:rPr>
        <w:t>Eliminar: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Sub</w:t>
      </w:r>
      <w:r w:rsidRPr="00ED4620">
        <w:rPr>
          <w:rFonts w:cs="Arial"/>
        </w:rPr>
        <w:t>Flujo)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2-3-4</w:t>
      </w:r>
      <w:r w:rsidRPr="00ED4620">
        <w:rPr>
          <w:rFonts w:cs="Arial"/>
        </w:rPr>
        <w:t>-5-6-7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4.1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ind w:left="1416"/>
        <w:rPr>
          <w:rFonts w:cs="Arial"/>
        </w:rPr>
      </w:pPr>
      <w:r w:rsidRPr="00ED4620">
        <w:rPr>
          <w:rFonts w:cs="Arial"/>
        </w:rPr>
        <w:t>Inicio- 1–2-3-4-5-6-7</w:t>
      </w:r>
      <w:r>
        <w:rPr>
          <w:rFonts w:cs="Arial"/>
        </w:rPr>
        <w:t>-</w:t>
      </w:r>
      <w:r w:rsidRPr="00DF524B">
        <w:rPr>
          <w:rFonts w:cs="Arial"/>
          <w:color w:val="FF6600"/>
        </w:rPr>
        <w:t>6-7</w:t>
      </w:r>
      <w:r>
        <w:rPr>
          <w:rFonts w:cs="Arial"/>
        </w:rPr>
        <w:t>-</w:t>
      </w:r>
      <w:r w:rsidRPr="00ED4620">
        <w:rPr>
          <w:rFonts w:cs="Arial"/>
        </w:rPr>
        <w:t>Fin (</w:t>
      </w:r>
      <w:r>
        <w:rPr>
          <w:rFonts w:cs="Arial"/>
        </w:rPr>
        <w:t>FA 7.1</w:t>
      </w:r>
      <w:r w:rsidRPr="00ED4620">
        <w:rPr>
          <w:rFonts w:cs="Arial"/>
        </w:rPr>
        <w:t>)</w:t>
      </w:r>
    </w:p>
    <w:p w:rsidR="0010139E" w:rsidRDefault="0010139E" w:rsidP="00DF524B">
      <w:pPr>
        <w:tabs>
          <w:tab w:val="left" w:pos="7125"/>
        </w:tabs>
        <w:rPr>
          <w:rFonts w:cs="Arial"/>
        </w:rPr>
      </w:pPr>
    </w:p>
    <w:p w:rsidR="0010139E" w:rsidRPr="003F52F1" w:rsidRDefault="0010139E" w:rsidP="003F52F1"/>
    <w:sectPr w:rsidR="0010139E" w:rsidRPr="003F52F1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39E" w:rsidRDefault="0010139E" w:rsidP="00B839E8">
      <w:pPr>
        <w:spacing w:after="0" w:line="240" w:lineRule="auto"/>
      </w:pPr>
      <w:r>
        <w:separator/>
      </w:r>
    </w:p>
  </w:endnote>
  <w:endnote w:type="continuationSeparator" w:id="0">
    <w:p w:rsidR="0010139E" w:rsidRDefault="0010139E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/>
    </w:tblPr>
    <w:tblGrid>
      <w:gridCol w:w="4235"/>
      <w:gridCol w:w="4384"/>
    </w:tblGrid>
    <w:tr w:rsidR="0010139E" w:rsidRPr="00F97528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10139E" w:rsidRPr="00F97528" w:rsidRDefault="0010139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10139E" w:rsidRPr="00F97528" w:rsidRDefault="0010139E">
          <w:pPr>
            <w:pStyle w:val="Header"/>
            <w:jc w:val="right"/>
            <w:rPr>
              <w:caps/>
              <w:sz w:val="18"/>
            </w:rPr>
          </w:pPr>
        </w:p>
      </w:tc>
    </w:tr>
    <w:tr w:rsidR="0010139E" w:rsidRPr="00F97528">
      <w:trPr>
        <w:jc w:val="center"/>
      </w:trPr>
      <w:tc>
        <w:tcPr>
          <w:tcW w:w="4686" w:type="dxa"/>
          <w:vAlign w:val="center"/>
        </w:tcPr>
        <w:p w:rsidR="0010139E" w:rsidRPr="00F97528" w:rsidRDefault="0010139E" w:rsidP="008434EC">
          <w:pPr>
            <w:pStyle w:val="Footer"/>
            <w:ind w:left="0"/>
            <w:rPr>
              <w:caps/>
              <w:color w:val="808080"/>
              <w:sz w:val="18"/>
              <w:szCs w:val="18"/>
            </w:rPr>
          </w:pPr>
          <w:r>
            <w:rPr>
              <w:caps/>
              <w:color w:val="808080"/>
              <w:sz w:val="18"/>
              <w:szCs w:val="18"/>
            </w:rPr>
            <w:t>JEZ</w:t>
          </w:r>
        </w:p>
      </w:tc>
      <w:tc>
        <w:tcPr>
          <w:tcW w:w="4674" w:type="dxa"/>
          <w:vAlign w:val="center"/>
        </w:tcPr>
        <w:p w:rsidR="0010139E" w:rsidRPr="00F97528" w:rsidRDefault="0010139E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F97528">
            <w:rPr>
              <w:caps/>
              <w:color w:val="808080"/>
              <w:sz w:val="18"/>
              <w:szCs w:val="18"/>
            </w:rPr>
            <w:fldChar w:fldCharType="begin"/>
          </w:r>
          <w:r w:rsidRPr="00F97528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F97528">
            <w:rPr>
              <w:caps/>
              <w:color w:val="808080"/>
              <w:sz w:val="18"/>
              <w:szCs w:val="18"/>
            </w:rPr>
            <w:fldChar w:fldCharType="separate"/>
          </w:r>
          <w:r w:rsidRPr="0034783D">
            <w:rPr>
              <w:caps/>
              <w:noProof/>
              <w:color w:val="808080"/>
              <w:sz w:val="18"/>
              <w:szCs w:val="18"/>
              <w:lang w:val="es-ES"/>
            </w:rPr>
            <w:t>4</w:t>
          </w:r>
          <w:r w:rsidRPr="00F97528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10139E" w:rsidRDefault="001013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39E" w:rsidRDefault="0010139E" w:rsidP="00B839E8">
      <w:pPr>
        <w:spacing w:after="0" w:line="240" w:lineRule="auto"/>
      </w:pPr>
      <w:r>
        <w:separator/>
      </w:r>
    </w:p>
  </w:footnote>
  <w:footnote w:type="continuationSeparator" w:id="0">
    <w:p w:rsidR="0010139E" w:rsidRDefault="0010139E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39E" w:rsidRDefault="0010139E">
    <w:pPr>
      <w:pStyle w:val="Header"/>
    </w:pPr>
    <w:r>
      <w:rPr>
        <w:noProof/>
        <w:lang w:eastAsia="es-PE"/>
      </w:rPr>
      <w:pict>
        <v:rect id="Rectángulo 197" o:spid="_x0000_s2050" style="position:absolute;left:0;text-align:left;margin-left:0;margin-top:37.85pt;width:425.2pt;height:22.7pt;z-index:-251654144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10139E" w:rsidRPr="00F97528" w:rsidRDefault="0010139E">
                <w:pPr>
                  <w:pStyle w:val="Header"/>
                  <w:jc w:val="center"/>
                  <w:rPr>
                    <w:caps/>
                    <w:color w:val="FFFFFF"/>
                  </w:rPr>
                </w:pPr>
                <w:r w:rsidRPr="00F97528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3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5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9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18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1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2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23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24"/>
  </w:num>
  <w:num w:numId="11">
    <w:abstractNumId w:val="11"/>
  </w:num>
  <w:num w:numId="12">
    <w:abstractNumId w:val="12"/>
  </w:num>
  <w:num w:numId="13">
    <w:abstractNumId w:val="4"/>
  </w:num>
  <w:num w:numId="14">
    <w:abstractNumId w:val="17"/>
  </w:num>
  <w:num w:numId="15">
    <w:abstractNumId w:val="2"/>
  </w:num>
  <w:num w:numId="16">
    <w:abstractNumId w:val="1"/>
  </w:num>
  <w:num w:numId="17">
    <w:abstractNumId w:val="6"/>
  </w:num>
  <w:num w:numId="18">
    <w:abstractNumId w:val="20"/>
  </w:num>
  <w:num w:numId="19">
    <w:abstractNumId w:val="18"/>
  </w:num>
  <w:num w:numId="20">
    <w:abstractNumId w:val="13"/>
  </w:num>
  <w:num w:numId="21">
    <w:abstractNumId w:val="5"/>
  </w:num>
  <w:num w:numId="22">
    <w:abstractNumId w:val="19"/>
  </w:num>
  <w:num w:numId="23">
    <w:abstractNumId w:val="15"/>
  </w:num>
  <w:num w:numId="24">
    <w:abstractNumId w:val="1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7A51"/>
    <w:rsid w:val="000108C1"/>
    <w:rsid w:val="00012D38"/>
    <w:rsid w:val="00027037"/>
    <w:rsid w:val="00056B77"/>
    <w:rsid w:val="00070890"/>
    <w:rsid w:val="00096459"/>
    <w:rsid w:val="00097E80"/>
    <w:rsid w:val="000A0F2E"/>
    <w:rsid w:val="000B18DB"/>
    <w:rsid w:val="000C2520"/>
    <w:rsid w:val="000C2766"/>
    <w:rsid w:val="000C6DAF"/>
    <w:rsid w:val="000F785D"/>
    <w:rsid w:val="0010139E"/>
    <w:rsid w:val="00105A65"/>
    <w:rsid w:val="001172F8"/>
    <w:rsid w:val="00120088"/>
    <w:rsid w:val="00126505"/>
    <w:rsid w:val="00151093"/>
    <w:rsid w:val="0016056E"/>
    <w:rsid w:val="001664CC"/>
    <w:rsid w:val="0017273B"/>
    <w:rsid w:val="0017493F"/>
    <w:rsid w:val="0018048A"/>
    <w:rsid w:val="001A6781"/>
    <w:rsid w:val="001E698B"/>
    <w:rsid w:val="00204937"/>
    <w:rsid w:val="00234015"/>
    <w:rsid w:val="00245322"/>
    <w:rsid w:val="0026454D"/>
    <w:rsid w:val="00276EB7"/>
    <w:rsid w:val="0029630F"/>
    <w:rsid w:val="002B164F"/>
    <w:rsid w:val="002D10CC"/>
    <w:rsid w:val="002D689E"/>
    <w:rsid w:val="00310169"/>
    <w:rsid w:val="00334267"/>
    <w:rsid w:val="0034783D"/>
    <w:rsid w:val="00371E0A"/>
    <w:rsid w:val="003765CC"/>
    <w:rsid w:val="00382462"/>
    <w:rsid w:val="00382AF7"/>
    <w:rsid w:val="003836E1"/>
    <w:rsid w:val="003A4F67"/>
    <w:rsid w:val="003E0454"/>
    <w:rsid w:val="003F1732"/>
    <w:rsid w:val="003F52F1"/>
    <w:rsid w:val="0041604A"/>
    <w:rsid w:val="00426E53"/>
    <w:rsid w:val="004414FA"/>
    <w:rsid w:val="00442FF9"/>
    <w:rsid w:val="00446041"/>
    <w:rsid w:val="004609EA"/>
    <w:rsid w:val="0046640E"/>
    <w:rsid w:val="00473D55"/>
    <w:rsid w:val="004A47DC"/>
    <w:rsid w:val="004C06DB"/>
    <w:rsid w:val="004C163B"/>
    <w:rsid w:val="004D66F6"/>
    <w:rsid w:val="004E0E46"/>
    <w:rsid w:val="004E7EDD"/>
    <w:rsid w:val="004F310D"/>
    <w:rsid w:val="004F72C9"/>
    <w:rsid w:val="005144F9"/>
    <w:rsid w:val="00521704"/>
    <w:rsid w:val="005379BF"/>
    <w:rsid w:val="00550043"/>
    <w:rsid w:val="0055435B"/>
    <w:rsid w:val="00566157"/>
    <w:rsid w:val="00572225"/>
    <w:rsid w:val="005812D3"/>
    <w:rsid w:val="005911C0"/>
    <w:rsid w:val="005B2CDE"/>
    <w:rsid w:val="005B7338"/>
    <w:rsid w:val="005C2421"/>
    <w:rsid w:val="005C3D78"/>
    <w:rsid w:val="005F0AC5"/>
    <w:rsid w:val="0060156E"/>
    <w:rsid w:val="006040EC"/>
    <w:rsid w:val="00605233"/>
    <w:rsid w:val="006440DD"/>
    <w:rsid w:val="00654203"/>
    <w:rsid w:val="006672EF"/>
    <w:rsid w:val="00670769"/>
    <w:rsid w:val="00680ACF"/>
    <w:rsid w:val="006820CF"/>
    <w:rsid w:val="006A1123"/>
    <w:rsid w:val="006B51CC"/>
    <w:rsid w:val="006C3F63"/>
    <w:rsid w:val="006C47B0"/>
    <w:rsid w:val="006F5354"/>
    <w:rsid w:val="00715F14"/>
    <w:rsid w:val="00741D81"/>
    <w:rsid w:val="00790ED0"/>
    <w:rsid w:val="007912FE"/>
    <w:rsid w:val="007C30AA"/>
    <w:rsid w:val="007E5DA2"/>
    <w:rsid w:val="007F64C4"/>
    <w:rsid w:val="007F6692"/>
    <w:rsid w:val="00805BA5"/>
    <w:rsid w:val="00813002"/>
    <w:rsid w:val="00813AFE"/>
    <w:rsid w:val="00821E23"/>
    <w:rsid w:val="0084267B"/>
    <w:rsid w:val="008434EC"/>
    <w:rsid w:val="00867D1A"/>
    <w:rsid w:val="008B42E9"/>
    <w:rsid w:val="008C25AC"/>
    <w:rsid w:val="008C2B18"/>
    <w:rsid w:val="008C4357"/>
    <w:rsid w:val="008D6AB2"/>
    <w:rsid w:val="008E6B2F"/>
    <w:rsid w:val="0090277B"/>
    <w:rsid w:val="00902E8E"/>
    <w:rsid w:val="0090476F"/>
    <w:rsid w:val="00904949"/>
    <w:rsid w:val="00904DC2"/>
    <w:rsid w:val="00930E44"/>
    <w:rsid w:val="00945B3D"/>
    <w:rsid w:val="00962932"/>
    <w:rsid w:val="00963A3F"/>
    <w:rsid w:val="009752B1"/>
    <w:rsid w:val="00984A94"/>
    <w:rsid w:val="00991F75"/>
    <w:rsid w:val="0099264D"/>
    <w:rsid w:val="00996D91"/>
    <w:rsid w:val="009B25DD"/>
    <w:rsid w:val="009C2251"/>
    <w:rsid w:val="009E2B2D"/>
    <w:rsid w:val="009F57E8"/>
    <w:rsid w:val="009F6BA6"/>
    <w:rsid w:val="00A25F90"/>
    <w:rsid w:val="00A70DAC"/>
    <w:rsid w:val="00A75266"/>
    <w:rsid w:val="00A84CD4"/>
    <w:rsid w:val="00A92498"/>
    <w:rsid w:val="00A976A9"/>
    <w:rsid w:val="00AD3AA8"/>
    <w:rsid w:val="00AD7114"/>
    <w:rsid w:val="00B03C7C"/>
    <w:rsid w:val="00B10D0D"/>
    <w:rsid w:val="00B11AC8"/>
    <w:rsid w:val="00B56864"/>
    <w:rsid w:val="00B705F1"/>
    <w:rsid w:val="00B839E8"/>
    <w:rsid w:val="00B91A4B"/>
    <w:rsid w:val="00BC4865"/>
    <w:rsid w:val="00BE4760"/>
    <w:rsid w:val="00BF1CF5"/>
    <w:rsid w:val="00BF36C2"/>
    <w:rsid w:val="00BF5B66"/>
    <w:rsid w:val="00C1296A"/>
    <w:rsid w:val="00C14D5B"/>
    <w:rsid w:val="00C21480"/>
    <w:rsid w:val="00C50069"/>
    <w:rsid w:val="00C60168"/>
    <w:rsid w:val="00C64E35"/>
    <w:rsid w:val="00C71DA8"/>
    <w:rsid w:val="00C87A51"/>
    <w:rsid w:val="00CA41D1"/>
    <w:rsid w:val="00CB3FDB"/>
    <w:rsid w:val="00CB79EE"/>
    <w:rsid w:val="00CD3957"/>
    <w:rsid w:val="00CE0D4B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24B"/>
    <w:rsid w:val="00DF5EFB"/>
    <w:rsid w:val="00DF6613"/>
    <w:rsid w:val="00E051D1"/>
    <w:rsid w:val="00E11B95"/>
    <w:rsid w:val="00E2157D"/>
    <w:rsid w:val="00E44816"/>
    <w:rsid w:val="00E4656E"/>
    <w:rsid w:val="00E714AF"/>
    <w:rsid w:val="00E77436"/>
    <w:rsid w:val="00EB0B34"/>
    <w:rsid w:val="00EC3DE3"/>
    <w:rsid w:val="00ED4620"/>
    <w:rsid w:val="00EE130C"/>
    <w:rsid w:val="00EF249E"/>
    <w:rsid w:val="00F22B09"/>
    <w:rsid w:val="00F345BC"/>
    <w:rsid w:val="00F41610"/>
    <w:rsid w:val="00F51AB6"/>
    <w:rsid w:val="00F55289"/>
    <w:rsid w:val="00F97528"/>
    <w:rsid w:val="00FB0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ListParagraph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B839E8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Header">
    <w:name w:val="header"/>
    <w:basedOn w:val="Normal"/>
    <w:link w:val="Head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839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DefaultParagraphFont"/>
    <w:uiPriority w:val="99"/>
    <w:semiHidden/>
    <w:rsid w:val="00B839E8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B839E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1">
    <w:name w:val="List Table 2 Accent 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097E80"/>
    <w:rPr>
      <w:rFonts w:cs="Times New Roman"/>
      <w:color w:val="0563C1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Strong">
    <w:name w:val="Strong"/>
    <w:basedOn w:val="DefaultParagraphFont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9F57E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9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82</TotalTime>
  <Pages>9</Pages>
  <Words>588</Words>
  <Characters>3234</Characters>
  <Application>Microsoft Office Outlook</Application>
  <DocSecurity>0</DocSecurity>
  <Lines>0</Lines>
  <Paragraphs>0</Paragraphs>
  <ScaleCrop>false</ScaleCrop>
  <Company>ConSony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Complejidad Ciclomática para Especificación de Caso de uso: Registrar Paciente</dc:subject>
  <dc:creator>JPV</dc:creator>
  <cp:keywords/>
  <dc:description/>
  <cp:lastModifiedBy>jezuniga</cp:lastModifiedBy>
  <cp:revision>11</cp:revision>
  <dcterms:created xsi:type="dcterms:W3CDTF">2014-05-20T15:25:00Z</dcterms:created>
  <dcterms:modified xsi:type="dcterms:W3CDTF">2014-06-05T22:03:00Z</dcterms:modified>
</cp:coreProperties>
</file>