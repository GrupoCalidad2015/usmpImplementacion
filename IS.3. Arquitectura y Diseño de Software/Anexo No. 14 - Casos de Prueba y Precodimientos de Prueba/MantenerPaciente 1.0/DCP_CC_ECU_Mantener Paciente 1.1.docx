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5C" w:rsidRDefault="00AE405C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251658752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51657728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AE405C" w:rsidRPr="00855D9B" w:rsidRDefault="00AE405C">
                  <w:pPr>
                    <w:pStyle w:val="NoSpacing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>
                    <w:rPr>
                      <w:color w:val="5B9BD5"/>
                      <w:sz w:val="28"/>
                      <w:szCs w:val="28"/>
                      <w:lang w:val="es-ES"/>
                    </w:rPr>
                    <w:t>Versión 1.0</w:t>
                  </w:r>
                </w:p>
                <w:p w:rsidR="00AE405C" w:rsidRPr="00855D9B" w:rsidRDefault="00AE405C">
                  <w:pPr>
                    <w:pStyle w:val="NoSpacing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855D9B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AE405C" w:rsidRDefault="00AE405C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25165670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AE405C" w:rsidRPr="00855D9B" w:rsidRDefault="00AE405C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855D9B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AE405C" w:rsidRPr="00855D9B" w:rsidRDefault="00AE405C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 w:rsidRPr="00855D9B">
                    <w:rPr>
                      <w:color w:val="404040"/>
                      <w:sz w:val="36"/>
                      <w:szCs w:val="36"/>
                    </w:rPr>
                    <w:t xml:space="preserve">Diseño de Caso de Prueba de </w:t>
                  </w:r>
                  <w:smartTag w:uri="urn:schemas-microsoft-com:office:smarttags" w:element="PersonName">
                    <w:smartTagPr>
                      <w:attr w:name="ProductID" w:val="la Especificación"/>
                    </w:smartTagPr>
                    <w:r w:rsidRPr="00855D9B">
                      <w:rPr>
                        <w:color w:val="404040"/>
                        <w:sz w:val="36"/>
                        <w:szCs w:val="36"/>
                      </w:rPr>
                      <w:t>la Especificación</w:t>
                    </w:r>
                  </w:smartTag>
                  <w:r w:rsidRPr="00855D9B">
                    <w:rPr>
                      <w:color w:val="404040"/>
                      <w:sz w:val="36"/>
                      <w:szCs w:val="36"/>
                    </w:rPr>
                    <w:t xml:space="preserve"> de Caso de uso: </w:t>
                  </w:r>
                  <w:r>
                    <w:rPr>
                      <w:color w:val="404040"/>
                      <w:sz w:val="36"/>
                      <w:szCs w:val="36"/>
                    </w:rPr>
                    <w:t>Mantener</w:t>
                  </w:r>
                  <w:r w:rsidRPr="00855D9B">
                    <w:rPr>
                      <w:color w:val="404040"/>
                      <w:sz w:val="36"/>
                      <w:szCs w:val="36"/>
                    </w:rPr>
                    <w:t xml:space="preserve"> Paciente</w:t>
                  </w:r>
                </w:p>
              </w:txbxContent>
            </v:textbox>
            <w10:wrap type="square" anchorx="page" anchory="page"/>
          </v:shape>
        </w:pict>
      </w:r>
      <w:r>
        <w:rPr>
          <w:color w:val="1F4D78"/>
          <w:szCs w:val="24"/>
        </w:rPr>
        <w:br w:type="page"/>
      </w:r>
    </w:p>
    <w:p w:rsidR="00AE405C" w:rsidRDefault="00AE405C" w:rsidP="00C87A51">
      <w:pPr>
        <w:pStyle w:val="Heading1"/>
      </w:pPr>
    </w:p>
    <w:p w:rsidR="00AE405C" w:rsidRDefault="00AE405C" w:rsidP="00C87A51">
      <w:pPr>
        <w:pStyle w:val="Heading1"/>
      </w:pPr>
      <w:bookmarkStart w:id="0" w:name="_Toc384753481"/>
      <w:bookmarkStart w:id="1" w:name="_Toc38836450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/>
      </w:tblPr>
      <w:tblGrid>
        <w:gridCol w:w="2083"/>
        <w:gridCol w:w="1816"/>
        <w:gridCol w:w="3156"/>
        <w:gridCol w:w="1665"/>
      </w:tblGrid>
      <w:tr w:rsidR="00AE405C" w:rsidRPr="00855D9B" w:rsidTr="00855D9B">
        <w:tc>
          <w:tcPr>
            <w:tcW w:w="208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AE405C" w:rsidRPr="00855D9B" w:rsidRDefault="00AE405C" w:rsidP="00855D9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855D9B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816" w:type="dxa"/>
            <w:tcBorders>
              <w:top w:val="single" w:sz="4" w:space="0" w:color="5B9BD5"/>
            </w:tcBorders>
            <w:shd w:val="clear" w:color="auto" w:fill="5B9BD5"/>
          </w:tcPr>
          <w:p w:rsidR="00AE405C" w:rsidRPr="00855D9B" w:rsidRDefault="00AE405C" w:rsidP="00855D9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855D9B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3156" w:type="dxa"/>
            <w:tcBorders>
              <w:top w:val="single" w:sz="4" w:space="0" w:color="5B9BD5"/>
            </w:tcBorders>
            <w:shd w:val="clear" w:color="auto" w:fill="5B9BD5"/>
          </w:tcPr>
          <w:p w:rsidR="00AE405C" w:rsidRPr="00855D9B" w:rsidRDefault="00AE405C" w:rsidP="00855D9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855D9B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65" w:type="dxa"/>
            <w:tcBorders>
              <w:top w:val="single" w:sz="4" w:space="0" w:color="5B9BD5"/>
            </w:tcBorders>
            <w:shd w:val="clear" w:color="auto" w:fill="5B9BD5"/>
          </w:tcPr>
          <w:p w:rsidR="00AE405C" w:rsidRPr="00855D9B" w:rsidRDefault="00AE405C" w:rsidP="00855D9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855D9B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AE405C" w:rsidRPr="00855D9B" w:rsidTr="00855D9B">
        <w:tc>
          <w:tcPr>
            <w:tcW w:w="2083" w:type="dxa"/>
            <w:tcBorders>
              <w:bottom w:val="single" w:sz="4" w:space="0" w:color="5B9BD5"/>
              <w:right w:val="nil"/>
            </w:tcBorders>
            <w:shd w:val="clear" w:color="auto" w:fill="FFFFFF"/>
          </w:tcPr>
          <w:p w:rsidR="00AE405C" w:rsidRPr="00855D9B" w:rsidRDefault="00AE405C" w:rsidP="00855D9B">
            <w:pPr>
              <w:spacing w:after="0" w:line="240" w:lineRule="auto"/>
              <w:jc w:val="center"/>
              <w:rPr>
                <w:b/>
                <w:bCs/>
              </w:rPr>
            </w:pPr>
            <w:r w:rsidRPr="00855D9B">
              <w:rPr>
                <w:bCs/>
                <w:sz w:val="22"/>
              </w:rPr>
              <w:t>30/05/2014</w:t>
            </w:r>
          </w:p>
        </w:tc>
        <w:tc>
          <w:tcPr>
            <w:tcW w:w="1816" w:type="dxa"/>
            <w:tcBorders>
              <w:bottom w:val="single" w:sz="4" w:space="0" w:color="5B9BD5"/>
            </w:tcBorders>
          </w:tcPr>
          <w:p w:rsidR="00AE405C" w:rsidRPr="00855D9B" w:rsidRDefault="00AE405C" w:rsidP="00855D9B">
            <w:pPr>
              <w:spacing w:after="0" w:line="240" w:lineRule="auto"/>
              <w:jc w:val="center"/>
            </w:pPr>
            <w:r w:rsidRPr="00855D9B">
              <w:rPr>
                <w:sz w:val="22"/>
              </w:rPr>
              <w:t>1.1</w:t>
            </w:r>
          </w:p>
        </w:tc>
        <w:tc>
          <w:tcPr>
            <w:tcW w:w="3156" w:type="dxa"/>
            <w:tcBorders>
              <w:bottom w:val="single" w:sz="4" w:space="0" w:color="5B9BD5"/>
            </w:tcBorders>
          </w:tcPr>
          <w:p w:rsidR="00AE405C" w:rsidRPr="00855D9B" w:rsidRDefault="00AE405C" w:rsidP="00855D9B">
            <w:pPr>
              <w:spacing w:after="0" w:line="240" w:lineRule="auto"/>
              <w:jc w:val="center"/>
            </w:pPr>
            <w:r w:rsidRPr="00855D9B">
              <w:rPr>
                <w:sz w:val="22"/>
              </w:rPr>
              <w:t>C</w:t>
            </w:r>
            <w:r>
              <w:rPr>
                <w:sz w:val="22"/>
              </w:rPr>
              <w:t>reación del documento</w:t>
            </w:r>
          </w:p>
        </w:tc>
        <w:tc>
          <w:tcPr>
            <w:tcW w:w="1665" w:type="dxa"/>
            <w:tcBorders>
              <w:bottom w:val="single" w:sz="4" w:space="0" w:color="5B9BD5"/>
            </w:tcBorders>
          </w:tcPr>
          <w:p w:rsidR="00AE405C" w:rsidRPr="00855D9B" w:rsidRDefault="00AE405C" w:rsidP="00855D9B">
            <w:pPr>
              <w:spacing w:after="0" w:line="240" w:lineRule="auto"/>
              <w:jc w:val="center"/>
            </w:pPr>
            <w:r w:rsidRPr="00855D9B">
              <w:rPr>
                <w:sz w:val="22"/>
              </w:rPr>
              <w:t>JEZ</w:t>
            </w:r>
          </w:p>
          <w:p w:rsidR="00AE405C" w:rsidRPr="00855D9B" w:rsidRDefault="00AE405C" w:rsidP="00855D9B">
            <w:pPr>
              <w:spacing w:after="0" w:line="240" w:lineRule="auto"/>
              <w:jc w:val="center"/>
            </w:pPr>
          </w:p>
          <w:p w:rsidR="00AE405C" w:rsidRPr="00855D9B" w:rsidRDefault="00AE405C" w:rsidP="00855D9B">
            <w:pPr>
              <w:spacing w:after="0" w:line="240" w:lineRule="auto"/>
              <w:jc w:val="center"/>
            </w:pPr>
          </w:p>
        </w:tc>
      </w:tr>
    </w:tbl>
    <w:p w:rsidR="00AE405C" w:rsidRPr="00B839E8" w:rsidRDefault="00AE405C" w:rsidP="00B839E8"/>
    <w:p w:rsidR="00AE405C" w:rsidRDefault="00AE405C" w:rsidP="009B25DD"/>
    <w:p w:rsidR="00AE405C" w:rsidRDefault="00AE405C" w:rsidP="00C87A51">
      <w:pPr>
        <w:pStyle w:val="Heading1"/>
      </w:pPr>
    </w:p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Pr="00F345BC" w:rsidRDefault="00AE405C" w:rsidP="009B25DD">
      <w:bookmarkStart w:id="2" w:name="_GoBack"/>
      <w:bookmarkEnd w:id="2"/>
    </w:p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9B25DD"/>
    <w:p w:rsidR="00AE405C" w:rsidRDefault="00AE405C" w:rsidP="00F345BC"/>
    <w:p w:rsidR="00AE405C" w:rsidRDefault="00AE405C" w:rsidP="00F345BC"/>
    <w:p w:rsidR="00AE405C" w:rsidRPr="00F345BC" w:rsidRDefault="00AE405C" w:rsidP="00F345BC"/>
    <w:p w:rsidR="00AE405C" w:rsidRPr="00097E80" w:rsidRDefault="00AE405C" w:rsidP="00670769">
      <w:pPr>
        <w:pStyle w:val="TOCHeading"/>
        <w:jc w:val="center"/>
        <w:rPr>
          <w:lang w:val="es-ES"/>
        </w:rPr>
      </w:pPr>
      <w:r>
        <w:rPr>
          <w:lang w:val="es-ES"/>
        </w:rPr>
        <w:t>Tabla de contnido</w:t>
      </w:r>
    </w:p>
    <w:p w:rsidR="00AE405C" w:rsidRDefault="00AE405C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64500" w:history="1">
        <w:r w:rsidRPr="00B1206A">
          <w:rPr>
            <w:rStyle w:val="Hyperlink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1"/>
        <w:tabs>
          <w:tab w:val="left" w:pos="440"/>
          <w:tab w:val="right" w:pos="8494"/>
        </w:tabs>
        <w:rPr>
          <w:noProof/>
          <w:sz w:val="22"/>
          <w:lang w:val="es-ES" w:eastAsia="es-ES"/>
        </w:rPr>
      </w:pPr>
      <w:hyperlink w:anchor="_Toc388364501" w:history="1">
        <w:r w:rsidRPr="00B1206A">
          <w:rPr>
            <w:rStyle w:val="Hyperlink"/>
            <w:noProof/>
          </w:rPr>
          <w:t>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>Complejidad Ciclomática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2" w:history="1">
        <w:r w:rsidRPr="00B1206A">
          <w:rPr>
            <w:rStyle w:val="Hyperlink"/>
            <w:noProof/>
          </w:rPr>
          <w:t>1.1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3" w:history="1">
        <w:r w:rsidRPr="00B1206A">
          <w:rPr>
            <w:rStyle w:val="Hyperlink"/>
            <w:noProof/>
          </w:rPr>
          <w:t>1.2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>Criterios a seguir: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4" w:history="1">
        <w:r w:rsidRPr="00B1206A">
          <w:rPr>
            <w:rStyle w:val="Hyperlink"/>
            <w:noProof/>
          </w:rPr>
          <w:t>1.3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 xml:space="preserve"> Diagrama de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5" w:history="1">
        <w:r w:rsidRPr="00B1206A">
          <w:rPr>
            <w:rStyle w:val="Hyperlink"/>
            <w:noProof/>
          </w:rPr>
          <w:t>1.4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 xml:space="preserve">Calculo de la Complejidad </w:t>
        </w:r>
        <w:r w:rsidRPr="00B1206A">
          <w:rPr>
            <w:rStyle w:val="Hyperlink"/>
            <w:rFonts w:cs="Arial"/>
            <w:noProof/>
          </w:rPr>
          <w:t>Ciclomática</w:t>
        </w:r>
        <w:r w:rsidRPr="00B1206A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6" w:history="1">
        <w:r w:rsidRPr="00B1206A">
          <w:rPr>
            <w:rStyle w:val="Hyperlink"/>
            <w:noProof/>
          </w:rPr>
          <w:t>1.5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>Caminos a probar: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1"/>
        <w:tabs>
          <w:tab w:val="left" w:pos="440"/>
          <w:tab w:val="right" w:pos="8494"/>
        </w:tabs>
        <w:rPr>
          <w:noProof/>
          <w:sz w:val="22"/>
          <w:lang w:val="es-ES" w:eastAsia="es-ES"/>
        </w:rPr>
      </w:pPr>
      <w:hyperlink w:anchor="_Toc388364507" w:history="1">
        <w:r w:rsidRPr="00B1206A">
          <w:rPr>
            <w:rStyle w:val="Hyperlink"/>
            <w:rFonts w:cs="Arial"/>
            <w:noProof/>
          </w:rPr>
          <w:t>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Información de 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8" w:history="1">
        <w:r w:rsidRPr="00B1206A">
          <w:rPr>
            <w:rStyle w:val="Hyperlink"/>
            <w:rFonts w:cs="Arial"/>
            <w:noProof/>
          </w:rPr>
          <w:t>2.1.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Registrar Paciente satisfactoriamente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09" w:history="1">
        <w:r w:rsidRPr="00B1206A">
          <w:rPr>
            <w:rStyle w:val="Hyperlink"/>
            <w:rFonts w:cs="Arial"/>
            <w:noProof/>
          </w:rPr>
          <w:t>2.1.1.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0" w:history="1">
        <w:r w:rsidRPr="00B1206A">
          <w:rPr>
            <w:rStyle w:val="Hyperlink"/>
            <w:rFonts w:ascii="Arial" w:hAnsi="Arial" w:cs="Arial"/>
            <w:noProof/>
          </w:rPr>
          <w:t>2.1.2.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Condiciones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1" w:history="1">
        <w:r w:rsidRPr="00B1206A">
          <w:rPr>
            <w:rStyle w:val="Hyperlink"/>
            <w:rFonts w:ascii="Arial" w:hAnsi="Arial" w:cs="Arial"/>
            <w:noProof/>
          </w:rPr>
          <w:t>2.1.3.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Procedimiento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2" w:history="1">
        <w:r w:rsidRPr="00B1206A">
          <w:rPr>
            <w:rStyle w:val="Hyperlink"/>
            <w:rFonts w:cs="Arial"/>
            <w:i/>
            <w:noProof/>
          </w:rPr>
          <w:t>2.1.4.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Criterio(s) de Éxito / Fallo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13" w:history="1">
        <w:r w:rsidRPr="00B1206A">
          <w:rPr>
            <w:rStyle w:val="Hyperlink"/>
            <w:rFonts w:cs="Arial"/>
            <w:noProof/>
          </w:rPr>
          <w:t>2.2.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Registro de Paciente ya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4" w:history="1">
        <w:r w:rsidRPr="00B1206A">
          <w:rPr>
            <w:rStyle w:val="Hyperlink"/>
            <w:rFonts w:cs="Arial"/>
            <w:i/>
            <w:noProof/>
          </w:rPr>
          <w:t>2.2.1.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5" w:history="1">
        <w:r w:rsidRPr="00B1206A">
          <w:rPr>
            <w:rStyle w:val="Hyperlink"/>
            <w:rFonts w:cs="Arial"/>
            <w:i/>
            <w:noProof/>
          </w:rPr>
          <w:t>2.2.2.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Condiciones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6" w:history="1">
        <w:r w:rsidRPr="00B1206A">
          <w:rPr>
            <w:rStyle w:val="Hyperlink"/>
            <w:rFonts w:cs="Arial"/>
            <w:i/>
            <w:noProof/>
          </w:rPr>
          <w:t>2.2.3.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Procedimiento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7" w:history="1">
        <w:r w:rsidRPr="00B1206A">
          <w:rPr>
            <w:rStyle w:val="Hyperlink"/>
            <w:rFonts w:cs="Arial"/>
            <w:i/>
            <w:noProof/>
          </w:rPr>
          <w:t>2.2.4.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Criterio(s) de Éxito / Fallo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18" w:history="1">
        <w:r w:rsidRPr="00B1206A">
          <w:rPr>
            <w:rStyle w:val="Hyperlink"/>
            <w:rFonts w:cs="Arial"/>
            <w:noProof/>
          </w:rPr>
          <w:t>2.3.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Registrar de Paciente con campos vacíos o inválidos.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9" w:history="1">
        <w:r w:rsidRPr="00B1206A">
          <w:rPr>
            <w:rStyle w:val="Hyperlink"/>
            <w:rFonts w:cs="Arial"/>
            <w:noProof/>
          </w:rPr>
          <w:t>2.3.1.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0" w:history="1">
        <w:r w:rsidRPr="00B1206A">
          <w:rPr>
            <w:rStyle w:val="Hyperlink"/>
            <w:rFonts w:ascii="Arial" w:hAnsi="Arial" w:cs="Arial"/>
            <w:noProof/>
          </w:rPr>
          <w:t>2.3.2.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Condiciones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1" w:history="1">
        <w:r w:rsidRPr="00B1206A">
          <w:rPr>
            <w:rStyle w:val="Hyperlink"/>
            <w:rFonts w:ascii="Arial" w:hAnsi="Arial" w:cs="Arial"/>
            <w:noProof/>
          </w:rPr>
          <w:t>2.3.3.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Procedimiento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2" w:history="1">
        <w:r w:rsidRPr="00B1206A">
          <w:rPr>
            <w:rStyle w:val="Hyperlink"/>
            <w:rFonts w:cs="Arial"/>
            <w:i/>
            <w:noProof/>
          </w:rPr>
          <w:t>2.3.4.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Criterio(s) de Éxito / Fallo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23" w:history="1">
        <w:r w:rsidRPr="00B1206A">
          <w:rPr>
            <w:rStyle w:val="Hyperlink"/>
            <w:rFonts w:cs="Arial"/>
            <w:noProof/>
          </w:rPr>
          <w:t>2.4.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Registro de Paciente con error al grabar.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4" w:history="1">
        <w:r w:rsidRPr="00B1206A">
          <w:rPr>
            <w:rStyle w:val="Hyperlink"/>
            <w:rFonts w:cs="Arial"/>
            <w:noProof/>
          </w:rPr>
          <w:t>2.4.1.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5" w:history="1">
        <w:r w:rsidRPr="00B1206A">
          <w:rPr>
            <w:rStyle w:val="Hyperlink"/>
            <w:rFonts w:ascii="Arial" w:hAnsi="Arial" w:cs="Arial"/>
            <w:noProof/>
          </w:rPr>
          <w:t>2.4.2.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Condiciones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6" w:history="1">
        <w:r w:rsidRPr="00B1206A">
          <w:rPr>
            <w:rStyle w:val="Hyperlink"/>
            <w:rFonts w:ascii="Arial" w:hAnsi="Arial" w:cs="Arial"/>
            <w:noProof/>
          </w:rPr>
          <w:t>2.4.3.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Procedimiento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7" w:history="1">
        <w:r w:rsidRPr="00B1206A">
          <w:rPr>
            <w:rStyle w:val="Hyperlink"/>
            <w:rFonts w:ascii="Arial" w:hAnsi="Arial" w:cs="Arial"/>
            <w:noProof/>
          </w:rPr>
          <w:t>2.4.4.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Criterio(s) de Éxito / Fallo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28" w:history="1">
        <w:r w:rsidRPr="00B1206A">
          <w:rPr>
            <w:rStyle w:val="Hyperlink"/>
            <w:noProof/>
          </w:rPr>
          <w:t>Identificación de Condiciones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29" w:history="1">
        <w:r w:rsidRPr="00B1206A">
          <w:rPr>
            <w:rStyle w:val="Hyperlink"/>
            <w:noProof/>
          </w:rPr>
          <w:t>Definir clases de equivalencia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405C" w:rsidRDefault="00AE405C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30" w:history="1">
        <w:r w:rsidRPr="00B1206A">
          <w:rPr>
            <w:rStyle w:val="Hyperlink"/>
            <w:noProof/>
          </w:rPr>
          <w:t>Realizar los casos de pruebaç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405C" w:rsidRPr="006A0B97" w:rsidRDefault="00AE405C" w:rsidP="005E63F7">
      <w:pPr>
        <w:pStyle w:val="TOC2"/>
        <w:tabs>
          <w:tab w:val="left" w:pos="660"/>
          <w:tab w:val="right" w:pos="8494"/>
        </w:tabs>
        <w:ind w:left="0"/>
      </w:pPr>
      <w:r>
        <w:fldChar w:fldCharType="end"/>
      </w:r>
    </w:p>
    <w:p w:rsidR="00AE405C" w:rsidRPr="004414FA" w:rsidRDefault="00AE405C" w:rsidP="006A0B97">
      <w:pPr>
        <w:pStyle w:val="Heading1"/>
        <w:numPr>
          <w:ilvl w:val="0"/>
          <w:numId w:val="30"/>
        </w:numPr>
      </w:pPr>
      <w:bookmarkStart w:id="3" w:name="_Toc388364501"/>
      <w:r w:rsidRPr="009F57E8">
        <w:t>Complejidad Ciclomática</w:t>
      </w:r>
      <w:bookmarkEnd w:id="3"/>
      <w:r>
        <w:t xml:space="preserve"> </w:t>
      </w:r>
    </w:p>
    <w:p w:rsidR="00AE405C" w:rsidRDefault="00AE405C" w:rsidP="004414FA">
      <w:pPr>
        <w:ind w:left="0"/>
      </w:pPr>
    </w:p>
    <w:p w:rsidR="00AE405C" w:rsidRDefault="00AE405C" w:rsidP="006A0B97">
      <w:pPr>
        <w:pStyle w:val="Heading2"/>
        <w:numPr>
          <w:ilvl w:val="0"/>
          <w:numId w:val="1"/>
        </w:numPr>
      </w:pPr>
      <w:r>
        <w:t xml:space="preserve"> </w:t>
      </w:r>
      <w:bookmarkStart w:id="4" w:name="_Toc388364502"/>
      <w:r>
        <w:t>Introducción</w:t>
      </w:r>
      <w:bookmarkEnd w:id="4"/>
      <w:r>
        <w:t xml:space="preserve"> </w:t>
      </w:r>
    </w:p>
    <w:p w:rsidR="00AE405C" w:rsidRPr="00CE0D4B" w:rsidRDefault="00AE405C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5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AE405C" w:rsidRDefault="00AE405C" w:rsidP="009F6BA6">
      <w:pPr>
        <w:pStyle w:val="Heading2"/>
        <w:numPr>
          <w:ilvl w:val="0"/>
          <w:numId w:val="1"/>
        </w:numPr>
      </w:pPr>
      <w:r>
        <w:t xml:space="preserve"> </w:t>
      </w:r>
      <w:bookmarkStart w:id="6" w:name="_Toc388364503"/>
      <w:r>
        <w:t>Criterios a seguir:</w:t>
      </w:r>
      <w:bookmarkEnd w:id="6"/>
    </w:p>
    <w:p w:rsidR="00AE405C" w:rsidRPr="00CE0D4B" w:rsidRDefault="00AE405C" w:rsidP="009F6BA6">
      <w:pPr>
        <w:ind w:left="720"/>
        <w:rPr>
          <w:sz w:val="22"/>
          <w:lang w:val="es-ES"/>
        </w:rPr>
      </w:pP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AE405C" w:rsidRPr="00CE0D4B" w:rsidRDefault="00AE405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AE405C" w:rsidRDefault="00AE405C" w:rsidP="007F6692">
      <w:pPr>
        <w:pStyle w:val="ListParagraph"/>
        <w:rPr>
          <w:lang w:val="es-ES"/>
        </w:rPr>
      </w:pPr>
    </w:p>
    <w:p w:rsidR="00AE405C" w:rsidRDefault="00AE405C" w:rsidP="007F6692">
      <w:pPr>
        <w:pStyle w:val="ListParagraph"/>
        <w:rPr>
          <w:lang w:val="es-ES"/>
        </w:rPr>
      </w:pPr>
    </w:p>
    <w:p w:rsidR="00AE405C" w:rsidRDefault="00AE405C" w:rsidP="007F6692">
      <w:pPr>
        <w:pStyle w:val="ListParagraph"/>
        <w:rPr>
          <w:lang w:val="es-ES"/>
        </w:rPr>
      </w:pPr>
    </w:p>
    <w:p w:rsidR="00AE405C" w:rsidRDefault="00AE405C" w:rsidP="007F6692">
      <w:pPr>
        <w:pStyle w:val="ListParagraph"/>
        <w:rPr>
          <w:lang w:val="es-ES"/>
        </w:rPr>
      </w:pPr>
    </w:p>
    <w:p w:rsidR="00AE405C" w:rsidRDefault="00AE405C" w:rsidP="007F6692">
      <w:pPr>
        <w:pStyle w:val="ListParagraph"/>
        <w:rPr>
          <w:lang w:val="es-ES"/>
        </w:rPr>
      </w:pPr>
    </w:p>
    <w:p w:rsidR="00AE405C" w:rsidRDefault="00AE405C" w:rsidP="007F6692">
      <w:pPr>
        <w:pStyle w:val="ListParagraph"/>
        <w:rPr>
          <w:lang w:val="es-ES"/>
        </w:rPr>
      </w:pPr>
    </w:p>
    <w:p w:rsidR="00AE405C" w:rsidRDefault="00AE405C" w:rsidP="007F6692">
      <w:pPr>
        <w:pStyle w:val="ListParagraph"/>
        <w:rPr>
          <w:lang w:val="es-ES"/>
        </w:rPr>
      </w:pPr>
    </w:p>
    <w:p w:rsidR="00AE405C" w:rsidRDefault="00AE405C" w:rsidP="007F6692">
      <w:pPr>
        <w:pStyle w:val="ListParagraph"/>
        <w:rPr>
          <w:lang w:val="es-ES"/>
        </w:rPr>
      </w:pPr>
    </w:p>
    <w:p w:rsidR="00AE405C" w:rsidRPr="005E63F7" w:rsidRDefault="00AE405C" w:rsidP="005E63F7">
      <w:pPr>
        <w:ind w:left="0"/>
        <w:rPr>
          <w:lang w:val="es-ES"/>
        </w:rPr>
      </w:pPr>
    </w:p>
    <w:p w:rsidR="00AE405C" w:rsidRDefault="00AE405C" w:rsidP="007F6692">
      <w:pPr>
        <w:pStyle w:val="ListParagraph"/>
        <w:rPr>
          <w:lang w:val="es-ES"/>
        </w:rPr>
      </w:pPr>
    </w:p>
    <w:p w:rsidR="00AE405C" w:rsidRDefault="00AE405C" w:rsidP="007F6692">
      <w:pPr>
        <w:pStyle w:val="ListParagraph"/>
        <w:rPr>
          <w:lang w:val="es-ES"/>
        </w:rPr>
      </w:pPr>
    </w:p>
    <w:p w:rsidR="00AE405C" w:rsidRDefault="00AE405C" w:rsidP="007F6692">
      <w:pPr>
        <w:pStyle w:val="ListParagraph"/>
        <w:rPr>
          <w:lang w:val="es-ES"/>
        </w:rPr>
      </w:pPr>
    </w:p>
    <w:p w:rsidR="00AE405C" w:rsidRDefault="00AE405C" w:rsidP="007F6692">
      <w:pPr>
        <w:pStyle w:val="ListParagraph"/>
        <w:rPr>
          <w:lang w:val="es-ES"/>
        </w:rPr>
      </w:pPr>
    </w:p>
    <w:p w:rsidR="00AE405C" w:rsidRPr="001B5FE7" w:rsidRDefault="00AE405C" w:rsidP="001B5FE7">
      <w:pPr>
        <w:ind w:left="0"/>
        <w:rPr>
          <w:lang w:val="es-ES"/>
        </w:rPr>
      </w:pPr>
    </w:p>
    <w:p w:rsidR="00AE405C" w:rsidRDefault="00AE405C" w:rsidP="007F6692">
      <w:pPr>
        <w:pStyle w:val="Heading2"/>
        <w:numPr>
          <w:ilvl w:val="0"/>
          <w:numId w:val="1"/>
        </w:numPr>
      </w:pPr>
      <w:bookmarkStart w:id="7" w:name="_Toc388364504"/>
      <w:r>
        <w:t xml:space="preserve"> </w:t>
      </w:r>
      <w:r w:rsidRPr="007F6692">
        <w:t>Diagrama de Grafo</w:t>
      </w:r>
      <w:bookmarkEnd w:id="5"/>
      <w:bookmarkEnd w:id="7"/>
    </w:p>
    <w:p w:rsidR="00AE405C" w:rsidRPr="007C30AA" w:rsidRDefault="00AE405C" w:rsidP="007C30AA"/>
    <w:p w:rsidR="00AE405C" w:rsidRDefault="00AE405C" w:rsidP="007C30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559.5pt">
            <v:imagedata r:id="rId8" o:title=""/>
          </v:shape>
        </w:pict>
      </w:r>
    </w:p>
    <w:p w:rsidR="00AE405C" w:rsidRPr="007C30AA" w:rsidRDefault="00AE405C" w:rsidP="007C30AA"/>
    <w:p w:rsidR="00AE405C" w:rsidRPr="007C30AA" w:rsidRDefault="00AE405C" w:rsidP="007C30AA"/>
    <w:p w:rsidR="00AE405C" w:rsidRPr="007C30AA" w:rsidRDefault="00AE405C" w:rsidP="007C30AA"/>
    <w:p w:rsidR="00AE405C" w:rsidRPr="007C30AA" w:rsidRDefault="00AE405C" w:rsidP="007C30AA"/>
    <w:p w:rsidR="00AE405C" w:rsidRPr="007C30AA" w:rsidRDefault="00AE405C" w:rsidP="007C30AA">
      <w:r>
        <w:pict>
          <v:shape id="_x0000_i1026" type="#_x0000_t75" style="width:357.75pt;height:455.25pt">
            <v:imagedata r:id="rId9" o:title=""/>
          </v:shape>
        </w:pict>
      </w:r>
    </w:p>
    <w:p w:rsidR="00AE405C" w:rsidRPr="007C30AA" w:rsidRDefault="00AE405C" w:rsidP="007C30AA"/>
    <w:p w:rsidR="00AE405C" w:rsidRPr="007C30AA" w:rsidRDefault="00AE405C" w:rsidP="007C30AA"/>
    <w:p w:rsidR="00AE405C" w:rsidRPr="007C30AA" w:rsidRDefault="00AE405C" w:rsidP="007C30AA"/>
    <w:p w:rsidR="00AE405C" w:rsidRPr="007C30AA" w:rsidRDefault="00AE405C" w:rsidP="007C30AA"/>
    <w:p w:rsidR="00AE405C" w:rsidRPr="007C30AA" w:rsidRDefault="00AE405C" w:rsidP="007C30AA"/>
    <w:p w:rsidR="00AE405C" w:rsidRDefault="00AE405C" w:rsidP="007C30AA"/>
    <w:p w:rsidR="00AE405C" w:rsidRDefault="00AE405C" w:rsidP="003A4F67">
      <w:pPr>
        <w:tabs>
          <w:tab w:val="center" w:pos="4606"/>
        </w:tabs>
      </w:pPr>
      <w:r>
        <w:tab/>
      </w: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  <w:r>
        <w:pict>
          <v:shape id="_x0000_i1027" type="#_x0000_t75" style="width:324.75pt;height:426pt">
            <v:imagedata r:id="rId10" o:title=""/>
          </v:shape>
        </w:pict>
      </w: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3A4F67">
      <w:pPr>
        <w:tabs>
          <w:tab w:val="center" w:pos="4606"/>
        </w:tabs>
      </w:pPr>
    </w:p>
    <w:p w:rsidR="00AE405C" w:rsidRDefault="00AE405C" w:rsidP="001B5FE7">
      <w:pPr>
        <w:tabs>
          <w:tab w:val="center" w:pos="4606"/>
        </w:tabs>
        <w:ind w:left="0"/>
      </w:pPr>
    </w:p>
    <w:p w:rsidR="00AE405C" w:rsidRDefault="00AE405C" w:rsidP="00A92746">
      <w:pPr>
        <w:pStyle w:val="Heading2"/>
        <w:numPr>
          <w:ilvl w:val="0"/>
          <w:numId w:val="1"/>
        </w:numPr>
      </w:pPr>
      <w:r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</w:p>
    <w:p w:rsidR="00AE405C" w:rsidRDefault="00AE405C" w:rsidP="00A92746">
      <w:r>
        <w:t>Agregar:</w:t>
      </w:r>
    </w:p>
    <w:p w:rsidR="00AE405C" w:rsidRDefault="00AE405C" w:rsidP="00A92746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AE405C" w:rsidRPr="004F72C9" w:rsidRDefault="00AE405C" w:rsidP="00A92746">
      <w:pPr>
        <w:pStyle w:val="ListParagraph"/>
        <w:ind w:left="1440"/>
        <w:rPr>
          <w:rFonts w:cs="Arial"/>
        </w:rPr>
      </w:pPr>
    </w:p>
    <w:p w:rsidR="00AE405C" w:rsidRDefault="00AE405C" w:rsidP="00A92746">
      <w:pPr>
        <w:pStyle w:val="ListParagraph"/>
        <w:ind w:left="1440"/>
        <w:rPr>
          <w:rFonts w:cs="Arial"/>
        </w:rPr>
      </w:pPr>
      <w:r>
        <w:rPr>
          <w:rFonts w:cs="Arial"/>
        </w:rPr>
        <w:t>V (G) = A – N + 2 = 11 – 9</w:t>
      </w:r>
      <w:r w:rsidRPr="00566157">
        <w:rPr>
          <w:rFonts w:cs="Arial"/>
        </w:rPr>
        <w:t xml:space="preserve"> +2 = 4 (No se cu</w:t>
      </w:r>
      <w:r>
        <w:rPr>
          <w:rFonts w:cs="Arial"/>
        </w:rPr>
        <w:t>entan la arista de Inicio y fin)</w:t>
      </w:r>
    </w:p>
    <w:p w:rsidR="00AE405C" w:rsidRPr="00C71DA8" w:rsidRDefault="00AE405C" w:rsidP="00A92746">
      <w:pPr>
        <w:pStyle w:val="ListParagraph"/>
        <w:ind w:left="1440"/>
        <w:rPr>
          <w:rFonts w:cs="Arial"/>
        </w:rPr>
      </w:pPr>
    </w:p>
    <w:p w:rsidR="00AE405C" w:rsidRDefault="00AE405C" w:rsidP="00A92746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AE405C" w:rsidRPr="004F72C9" w:rsidRDefault="00AE405C" w:rsidP="00A92746">
      <w:pPr>
        <w:pStyle w:val="ListParagraph"/>
        <w:ind w:left="1440"/>
        <w:rPr>
          <w:rFonts w:cs="Arial"/>
        </w:rPr>
      </w:pPr>
    </w:p>
    <w:p w:rsidR="00AE405C" w:rsidRDefault="00AE405C" w:rsidP="00A92746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>V (G) = R + 1 = 3 + 1 =4</w:t>
      </w:r>
    </w:p>
    <w:p w:rsidR="00AE405C" w:rsidRDefault="00AE405C" w:rsidP="00A92746">
      <w:pPr>
        <w:pStyle w:val="ListParagraph"/>
        <w:ind w:left="1440"/>
        <w:rPr>
          <w:rFonts w:cs="Arial"/>
        </w:rPr>
      </w:pPr>
    </w:p>
    <w:p w:rsidR="00AE405C" w:rsidRPr="004F72C9" w:rsidRDefault="00AE405C" w:rsidP="00A92746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AE405C" w:rsidRDefault="00AE405C" w:rsidP="00A92746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3 + 1 =4 </w:t>
      </w:r>
    </w:p>
    <w:p w:rsidR="00AE405C" w:rsidRDefault="00AE405C" w:rsidP="00A92746">
      <w:pPr>
        <w:ind w:left="720"/>
        <w:rPr>
          <w:rFonts w:cs="Arial"/>
        </w:rPr>
      </w:pPr>
    </w:p>
    <w:p w:rsidR="00AE405C" w:rsidRDefault="00AE405C" w:rsidP="00A92746">
      <w:pPr>
        <w:ind w:left="720"/>
        <w:rPr>
          <w:rFonts w:cs="Arial"/>
        </w:rPr>
      </w:pPr>
      <w:r>
        <w:rPr>
          <w:rFonts w:cs="Arial"/>
        </w:rPr>
        <w:t>Modificar:</w:t>
      </w:r>
    </w:p>
    <w:p w:rsidR="00AE405C" w:rsidRDefault="00AE405C" w:rsidP="00A92746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AE405C" w:rsidRPr="004F72C9" w:rsidRDefault="00AE405C" w:rsidP="00A92746">
      <w:pPr>
        <w:pStyle w:val="ListParagraph"/>
        <w:ind w:left="1440"/>
        <w:rPr>
          <w:rFonts w:cs="Arial"/>
        </w:rPr>
      </w:pPr>
    </w:p>
    <w:p w:rsidR="00AE405C" w:rsidRDefault="00AE405C" w:rsidP="00A92746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 xml:space="preserve">V (G) = A – N + 2 = </w:t>
      </w:r>
      <w:r>
        <w:rPr>
          <w:rFonts w:cs="Arial"/>
        </w:rPr>
        <w:t>11</w:t>
      </w:r>
      <w:r w:rsidRPr="00566157">
        <w:rPr>
          <w:rFonts w:cs="Arial"/>
        </w:rPr>
        <w:t xml:space="preserve"> – </w:t>
      </w:r>
      <w:r>
        <w:rPr>
          <w:rFonts w:cs="Arial"/>
        </w:rPr>
        <w:t>9</w:t>
      </w:r>
      <w:r w:rsidRPr="00566157">
        <w:rPr>
          <w:rFonts w:cs="Arial"/>
        </w:rPr>
        <w:t xml:space="preserve"> +2 = </w:t>
      </w:r>
      <w:r>
        <w:rPr>
          <w:rFonts w:cs="Arial"/>
        </w:rPr>
        <w:t>3</w:t>
      </w:r>
      <w:r w:rsidRPr="00566157">
        <w:rPr>
          <w:rFonts w:cs="Arial"/>
        </w:rPr>
        <w:t xml:space="preserve"> (No se cu</w:t>
      </w:r>
      <w:r>
        <w:rPr>
          <w:rFonts w:cs="Arial"/>
        </w:rPr>
        <w:t>entan la arista de Inicio y fin)</w:t>
      </w:r>
    </w:p>
    <w:p w:rsidR="00AE405C" w:rsidRPr="00C71DA8" w:rsidRDefault="00AE405C" w:rsidP="00A92746">
      <w:pPr>
        <w:pStyle w:val="ListParagraph"/>
        <w:ind w:left="1440"/>
        <w:rPr>
          <w:rFonts w:cs="Arial"/>
        </w:rPr>
      </w:pPr>
    </w:p>
    <w:p w:rsidR="00AE405C" w:rsidRDefault="00AE405C" w:rsidP="00A92746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AE405C" w:rsidRPr="004F72C9" w:rsidRDefault="00AE405C" w:rsidP="00A92746">
      <w:pPr>
        <w:pStyle w:val="ListParagraph"/>
        <w:ind w:left="1440"/>
        <w:rPr>
          <w:rFonts w:cs="Arial"/>
        </w:rPr>
      </w:pPr>
    </w:p>
    <w:p w:rsidR="00AE405C" w:rsidRDefault="00AE405C" w:rsidP="00A92746">
      <w:pPr>
        <w:pStyle w:val="ListParagraph"/>
        <w:ind w:left="1440"/>
        <w:rPr>
          <w:rFonts w:cs="Arial"/>
        </w:rPr>
      </w:pPr>
      <w:r>
        <w:rPr>
          <w:rFonts w:cs="Arial"/>
        </w:rPr>
        <w:t>V (G) = R + 1 = 2 + 1 =3</w:t>
      </w:r>
    </w:p>
    <w:p w:rsidR="00AE405C" w:rsidRDefault="00AE405C" w:rsidP="00A92746">
      <w:pPr>
        <w:pStyle w:val="ListParagraph"/>
        <w:ind w:left="1440"/>
        <w:rPr>
          <w:rFonts w:cs="Arial"/>
        </w:rPr>
      </w:pPr>
    </w:p>
    <w:p w:rsidR="00AE405C" w:rsidRPr="004F72C9" w:rsidRDefault="00AE405C" w:rsidP="00A92746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AE405C" w:rsidRPr="00566157" w:rsidRDefault="00AE405C" w:rsidP="00A92746">
      <w:pPr>
        <w:ind w:left="1080"/>
        <w:rPr>
          <w:rFonts w:cs="Arial"/>
        </w:rPr>
      </w:pPr>
      <w:r>
        <w:rPr>
          <w:rFonts w:cs="Arial"/>
        </w:rPr>
        <w:t xml:space="preserve">     V (G) = NP + 1 = 2</w:t>
      </w:r>
      <w:r w:rsidRPr="00566157">
        <w:rPr>
          <w:rFonts w:cs="Arial"/>
        </w:rPr>
        <w:t xml:space="preserve"> + 1 =</w:t>
      </w:r>
      <w:r>
        <w:rPr>
          <w:rFonts w:cs="Arial"/>
        </w:rPr>
        <w:t>3</w:t>
      </w:r>
    </w:p>
    <w:p w:rsidR="00AE405C" w:rsidRDefault="00AE405C" w:rsidP="00A92746">
      <w:pPr>
        <w:ind w:left="1080"/>
        <w:rPr>
          <w:rFonts w:cs="Arial"/>
        </w:rPr>
      </w:pPr>
    </w:p>
    <w:p w:rsidR="00AE405C" w:rsidRDefault="00AE405C" w:rsidP="00A92746">
      <w:pPr>
        <w:ind w:left="720"/>
        <w:rPr>
          <w:rFonts w:cs="Arial"/>
        </w:rPr>
      </w:pPr>
      <w:r>
        <w:rPr>
          <w:rFonts w:cs="Arial"/>
        </w:rPr>
        <w:t>Eliminar:</w:t>
      </w:r>
    </w:p>
    <w:p w:rsidR="00AE405C" w:rsidRDefault="00AE405C" w:rsidP="00A92746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AE405C" w:rsidRPr="004F72C9" w:rsidRDefault="00AE405C" w:rsidP="00A92746">
      <w:pPr>
        <w:pStyle w:val="ListParagraph"/>
        <w:ind w:left="1440"/>
        <w:rPr>
          <w:rFonts w:cs="Arial"/>
        </w:rPr>
      </w:pPr>
    </w:p>
    <w:p w:rsidR="00AE405C" w:rsidRDefault="00AE405C" w:rsidP="00A92746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 xml:space="preserve">V (G) = A – N + 2 = 15 – 13 +2 = </w:t>
      </w:r>
      <w:r>
        <w:rPr>
          <w:rFonts w:cs="Arial"/>
        </w:rPr>
        <w:t>3</w:t>
      </w:r>
      <w:r w:rsidRPr="00566157">
        <w:rPr>
          <w:rFonts w:cs="Arial"/>
        </w:rPr>
        <w:t xml:space="preserve"> (No se cu</w:t>
      </w:r>
      <w:r>
        <w:rPr>
          <w:rFonts w:cs="Arial"/>
        </w:rPr>
        <w:t>entan la arista de Inicio y fin)</w:t>
      </w:r>
    </w:p>
    <w:p w:rsidR="00AE405C" w:rsidRPr="00C71DA8" w:rsidRDefault="00AE405C" w:rsidP="00A92746">
      <w:pPr>
        <w:pStyle w:val="ListParagraph"/>
        <w:ind w:left="1440"/>
        <w:rPr>
          <w:rFonts w:cs="Arial"/>
        </w:rPr>
      </w:pPr>
    </w:p>
    <w:p w:rsidR="00AE405C" w:rsidRDefault="00AE405C" w:rsidP="00A92746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AE405C" w:rsidRPr="004F72C9" w:rsidRDefault="00AE405C" w:rsidP="00A92746">
      <w:pPr>
        <w:pStyle w:val="ListParagraph"/>
        <w:ind w:left="1440"/>
        <w:rPr>
          <w:rFonts w:cs="Arial"/>
        </w:rPr>
      </w:pPr>
    </w:p>
    <w:p w:rsidR="00AE405C" w:rsidRDefault="00AE405C" w:rsidP="00A92746">
      <w:pPr>
        <w:pStyle w:val="ListParagraph"/>
        <w:ind w:left="1440"/>
        <w:rPr>
          <w:rFonts w:cs="Arial"/>
        </w:rPr>
      </w:pPr>
      <w:r>
        <w:rPr>
          <w:rFonts w:cs="Arial"/>
        </w:rPr>
        <w:t>V (G) = R + 1 = 2+ 1 =3</w:t>
      </w:r>
    </w:p>
    <w:p w:rsidR="00AE405C" w:rsidRDefault="00AE405C" w:rsidP="00A92746">
      <w:pPr>
        <w:pStyle w:val="ListParagraph"/>
        <w:ind w:left="1440"/>
        <w:rPr>
          <w:rFonts w:cs="Arial"/>
        </w:rPr>
      </w:pPr>
    </w:p>
    <w:p w:rsidR="00AE405C" w:rsidRPr="004F72C9" w:rsidRDefault="00AE405C" w:rsidP="00A92746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AE405C" w:rsidRPr="00566157" w:rsidRDefault="00AE405C" w:rsidP="00A92746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</w:t>
      </w:r>
      <w:r>
        <w:rPr>
          <w:rFonts w:cs="Arial"/>
        </w:rPr>
        <w:t>2</w:t>
      </w:r>
      <w:r w:rsidRPr="00566157">
        <w:rPr>
          <w:rFonts w:cs="Arial"/>
        </w:rPr>
        <w:t xml:space="preserve"> + 1 =</w:t>
      </w:r>
      <w:r>
        <w:rPr>
          <w:rFonts w:cs="Arial"/>
        </w:rPr>
        <w:t>3</w:t>
      </w:r>
    </w:p>
    <w:p w:rsidR="00AE405C" w:rsidRDefault="00AE405C" w:rsidP="00A92746">
      <w:pPr>
        <w:ind w:left="1080"/>
        <w:rPr>
          <w:rFonts w:cs="Arial"/>
        </w:rPr>
      </w:pPr>
    </w:p>
    <w:p w:rsidR="00AE405C" w:rsidRPr="00C71DA8" w:rsidRDefault="00AE405C" w:rsidP="00A92746">
      <w:pPr>
        <w:ind w:left="0"/>
        <w:rPr>
          <w:rFonts w:cs="Arial"/>
        </w:rPr>
      </w:pPr>
    </w:p>
    <w:p w:rsidR="00AE405C" w:rsidRDefault="00AE405C" w:rsidP="00A92746">
      <w:pPr>
        <w:pStyle w:val="Heading2"/>
        <w:numPr>
          <w:ilvl w:val="0"/>
          <w:numId w:val="1"/>
        </w:numPr>
      </w:pPr>
      <w:r w:rsidRPr="00204937">
        <w:t xml:space="preserve"> </w:t>
      </w:r>
      <w:bookmarkStart w:id="8" w:name="_Toc388344846"/>
      <w:r w:rsidRPr="00204937">
        <w:t>Caminos a probar</w:t>
      </w:r>
      <w:r>
        <w:t>:</w:t>
      </w:r>
      <w:bookmarkEnd w:id="8"/>
    </w:p>
    <w:p w:rsidR="00AE405C" w:rsidRDefault="00AE405C" w:rsidP="00A92746"/>
    <w:p w:rsidR="00AE405C" w:rsidRDefault="00AE405C" w:rsidP="00A92746">
      <w:r>
        <w:t>Agregar: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Inicio- 1–2-3-4-5-6-7-8-9-10-11-12-13-</w:t>
      </w:r>
      <w:r>
        <w:rPr>
          <w:rFonts w:cs="Arial"/>
        </w:rPr>
        <w:t>14-15-16-</w:t>
      </w:r>
      <w:r w:rsidRPr="00ED4620">
        <w:rPr>
          <w:rFonts w:cs="Arial"/>
        </w:rPr>
        <w:t>Fin (Flujo básico)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</w:t>
      </w:r>
      <w:r w:rsidRPr="008C2B18">
        <w:rPr>
          <w:rFonts w:cs="Arial"/>
        </w:rPr>
        <w:t>-4-5-6</w:t>
      </w:r>
      <w:r w:rsidRPr="00ED4620">
        <w:rPr>
          <w:rFonts w:cs="Arial"/>
        </w:rPr>
        <w:t>-</w:t>
      </w:r>
      <w:r w:rsidRPr="008C2B18">
        <w:rPr>
          <w:rFonts w:cs="Arial"/>
          <w:color w:val="FF6600"/>
        </w:rPr>
        <w:t>4-5-6</w:t>
      </w:r>
      <w:r w:rsidRPr="00ED4620">
        <w:rPr>
          <w:rFonts w:cs="Arial"/>
        </w:rPr>
        <w:t>-7-8-9-10-11-12-13-</w:t>
      </w:r>
      <w:r>
        <w:rPr>
          <w:rFonts w:cs="Arial"/>
        </w:rPr>
        <w:t>14-15-16-</w:t>
      </w:r>
      <w:r w:rsidRPr="00ED4620">
        <w:rPr>
          <w:rFonts w:cs="Arial"/>
        </w:rPr>
        <w:t>Fin (</w:t>
      </w:r>
      <w:r>
        <w:rPr>
          <w:rFonts w:cs="Arial"/>
        </w:rPr>
        <w:t>FA 6.1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Inicio- 1–2-3-4-5-6-7-8-9-10-11</w:t>
      </w:r>
      <w:r>
        <w:rPr>
          <w:rFonts w:cs="Arial"/>
        </w:rPr>
        <w:t>-</w:t>
      </w:r>
      <w:r w:rsidRPr="008C2B18">
        <w:rPr>
          <w:rFonts w:cs="Arial"/>
        </w:rPr>
        <w:t>12-13</w:t>
      </w:r>
      <w:r w:rsidRPr="008C2B18">
        <w:rPr>
          <w:rFonts w:cs="Arial"/>
          <w:color w:val="FF6600"/>
        </w:rPr>
        <w:t>-11-12-13</w:t>
      </w:r>
      <w:r w:rsidRPr="00ED4620">
        <w:rPr>
          <w:rFonts w:cs="Arial"/>
        </w:rPr>
        <w:t>-</w:t>
      </w:r>
      <w:r>
        <w:rPr>
          <w:rFonts w:cs="Arial"/>
        </w:rPr>
        <w:t>14-15-16-</w:t>
      </w:r>
      <w:r w:rsidRPr="00ED4620">
        <w:rPr>
          <w:rFonts w:cs="Arial"/>
        </w:rPr>
        <w:t>Fin (</w:t>
      </w:r>
      <w:r>
        <w:rPr>
          <w:rFonts w:cs="Arial"/>
        </w:rPr>
        <w:t>FA 13.1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Inicio- 1–2-3-4-5-6-7-8-9-10-11-12-13-</w:t>
      </w:r>
      <w:r>
        <w:rPr>
          <w:rFonts w:cs="Arial"/>
        </w:rPr>
        <w:t>14-</w:t>
      </w:r>
      <w:r w:rsidRPr="008C2B18">
        <w:rPr>
          <w:rFonts w:cs="Arial"/>
          <w:color w:val="FF6600"/>
        </w:rPr>
        <w:t>12-13-14</w:t>
      </w:r>
      <w:r>
        <w:rPr>
          <w:rFonts w:cs="Arial"/>
        </w:rPr>
        <w:t>-15-16-</w:t>
      </w:r>
      <w:r w:rsidRPr="00ED4620">
        <w:rPr>
          <w:rFonts w:cs="Arial"/>
        </w:rPr>
        <w:t>Fin (</w:t>
      </w:r>
      <w:r>
        <w:rPr>
          <w:rFonts w:cs="Arial"/>
        </w:rPr>
        <w:t>FA 14.1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rPr>
          <w:rFonts w:cs="Arial"/>
        </w:rPr>
      </w:pPr>
    </w:p>
    <w:p w:rsidR="00AE405C" w:rsidRDefault="00AE405C" w:rsidP="00A92746">
      <w:pPr>
        <w:tabs>
          <w:tab w:val="left" w:pos="7125"/>
        </w:tabs>
        <w:rPr>
          <w:rFonts w:cs="Arial"/>
        </w:rPr>
      </w:pPr>
      <w:r>
        <w:rPr>
          <w:rFonts w:cs="Arial"/>
        </w:rPr>
        <w:t>Modificar: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Sub</w:t>
      </w:r>
      <w:r w:rsidRPr="00ED4620">
        <w:rPr>
          <w:rFonts w:cs="Arial"/>
        </w:rPr>
        <w:t>Flujo)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2-3-4</w:t>
      </w:r>
      <w:r w:rsidRPr="00ED4620">
        <w:rPr>
          <w:rFonts w:cs="Arial"/>
        </w:rPr>
        <w:t>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4.1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ind w:left="1440"/>
        <w:rPr>
          <w:rFonts w:cs="Arial"/>
        </w:rPr>
      </w:pPr>
      <w:r w:rsidRPr="00ED4620">
        <w:rPr>
          <w:rFonts w:cs="Arial"/>
        </w:rPr>
        <w:t>Inicio- 1–2-3-4-5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2-3-4-5</w:t>
      </w:r>
      <w:r w:rsidRPr="00ED4620">
        <w:rPr>
          <w:rFonts w:cs="Arial"/>
        </w:rPr>
        <w:t>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5.1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rPr>
          <w:rFonts w:cs="Arial"/>
        </w:rPr>
      </w:pPr>
    </w:p>
    <w:p w:rsidR="00AE405C" w:rsidRDefault="00AE405C" w:rsidP="00A92746">
      <w:pPr>
        <w:tabs>
          <w:tab w:val="left" w:pos="7125"/>
        </w:tabs>
        <w:rPr>
          <w:rFonts w:cs="Arial"/>
        </w:rPr>
      </w:pPr>
      <w:r>
        <w:rPr>
          <w:rFonts w:cs="Arial"/>
        </w:rPr>
        <w:t>Eliminar: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Sub</w:t>
      </w:r>
      <w:r w:rsidRPr="00ED4620">
        <w:rPr>
          <w:rFonts w:cs="Arial"/>
        </w:rPr>
        <w:t>Flujo)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2-3-4</w:t>
      </w:r>
      <w:r w:rsidRPr="00ED4620">
        <w:rPr>
          <w:rFonts w:cs="Arial"/>
        </w:rPr>
        <w:t>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4.1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7.1</w:t>
      </w:r>
      <w:r w:rsidRPr="00ED4620">
        <w:rPr>
          <w:rFonts w:cs="Arial"/>
        </w:rPr>
        <w:t>)</w:t>
      </w:r>
    </w:p>
    <w:p w:rsidR="00AE405C" w:rsidRDefault="00AE405C" w:rsidP="00A92746">
      <w:pPr>
        <w:tabs>
          <w:tab w:val="left" w:pos="7125"/>
        </w:tabs>
        <w:rPr>
          <w:rFonts w:cs="Arial"/>
        </w:rPr>
      </w:pPr>
    </w:p>
    <w:p w:rsidR="00AE405C" w:rsidRPr="003F52F1" w:rsidRDefault="00AE405C" w:rsidP="00A92746"/>
    <w:p w:rsidR="00AE405C" w:rsidRDefault="00AE405C" w:rsidP="003F52F1">
      <w:pPr>
        <w:ind w:left="284"/>
        <w:rPr>
          <w:rFonts w:cs="Arial"/>
        </w:rPr>
      </w:pPr>
    </w:p>
    <w:tbl>
      <w:tblPr>
        <w:tblW w:w="915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941"/>
        <w:gridCol w:w="2155"/>
        <w:gridCol w:w="6054"/>
      </w:tblGrid>
      <w:tr w:rsidR="00AE405C" w:rsidRPr="00855D9B" w:rsidTr="00D551C4">
        <w:trPr>
          <w:trHeight w:val="645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Caso de prueba No.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Nombre del caso de prueba</w:t>
            </w:r>
          </w:p>
        </w:tc>
        <w:tc>
          <w:tcPr>
            <w:tcW w:w="6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Secuencia de eventos</w:t>
            </w:r>
          </w:p>
        </w:tc>
      </w:tr>
      <w:tr w:rsidR="00AE405C" w:rsidRPr="00855D9B" w:rsidTr="00D551C4">
        <w:trPr>
          <w:trHeight w:val="61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A92746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 w:rsidRPr="00A92746">
              <w:rPr>
                <w:rFonts w:ascii="Arial" w:hAnsi="Arial" w:cs="Arial"/>
                <w:color w:val="000000"/>
                <w:szCs w:val="24"/>
                <w:lang w:eastAsia="es-ES"/>
              </w:rPr>
              <w:t>Datos agregados satisfactoriamente</w:t>
            </w: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.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Default="00AE405C" w:rsidP="00A92746">
            <w:pPr>
              <w:tabs>
                <w:tab w:val="left" w:pos="7125"/>
              </w:tabs>
              <w:ind w:left="391"/>
              <w:rPr>
                <w:rFonts w:cs="Arial"/>
              </w:rPr>
            </w:pPr>
            <w:r>
              <w:rPr>
                <w:rFonts w:cs="Arial"/>
              </w:rPr>
              <w:t>Inicio-</w:t>
            </w:r>
            <w:r w:rsidRPr="00ED4620">
              <w:rPr>
                <w:rFonts w:cs="Arial"/>
              </w:rPr>
              <w:t>1–2-3-4-5-6-7-8-9-10-11-12-13-</w:t>
            </w:r>
            <w:r>
              <w:rPr>
                <w:rFonts w:cs="Arial"/>
              </w:rPr>
              <w:t>14-15-16-</w:t>
            </w:r>
            <w:r w:rsidRPr="00ED4620">
              <w:rPr>
                <w:rFonts w:cs="Arial"/>
              </w:rPr>
              <w:t>Fin (Flujo básico)</w:t>
            </w:r>
          </w:p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1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 w:eastAsia="es-ES"/>
              </w:rPr>
              <w:t>2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A92746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Datos no encontrados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E405C" w:rsidRDefault="00AE405C" w:rsidP="00D551C4">
            <w:pPr>
              <w:tabs>
                <w:tab w:val="left" w:pos="7125"/>
              </w:tabs>
              <w:ind w:left="269"/>
              <w:rPr>
                <w:rFonts w:cs="Arial"/>
              </w:rPr>
            </w:pPr>
            <w:r w:rsidRPr="00ED4620">
              <w:rPr>
                <w:rFonts w:cs="Arial"/>
              </w:rPr>
              <w:t>Inicio- 1–2-3</w:t>
            </w:r>
            <w:r w:rsidRPr="008C2B18">
              <w:rPr>
                <w:rFonts w:cs="Arial"/>
              </w:rPr>
              <w:t>-4-5-6</w:t>
            </w:r>
            <w:r w:rsidRPr="00ED4620">
              <w:rPr>
                <w:rFonts w:cs="Arial"/>
              </w:rPr>
              <w:t>-</w:t>
            </w:r>
            <w:r w:rsidRPr="008C2B18">
              <w:rPr>
                <w:rFonts w:cs="Arial"/>
                <w:color w:val="FF6600"/>
              </w:rPr>
              <w:t>4-5-6</w:t>
            </w:r>
            <w:r w:rsidRPr="00ED4620">
              <w:rPr>
                <w:rFonts w:cs="Arial"/>
              </w:rPr>
              <w:t>-7-8-9-10-11-12-13-</w:t>
            </w:r>
            <w:r>
              <w:rPr>
                <w:rFonts w:cs="Arial"/>
              </w:rPr>
              <w:t>14-15-16-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6.1</w:t>
            </w:r>
            <w:r w:rsidRPr="00ED4620">
              <w:rPr>
                <w:rFonts w:cs="Arial"/>
              </w:rPr>
              <w:t>)</w:t>
            </w:r>
          </w:p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 w:eastAsia="es-ES"/>
              </w:rPr>
              <w:t>3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D551C4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Campos Invalidos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E405C" w:rsidRDefault="00AE405C" w:rsidP="00D551C4">
            <w:pPr>
              <w:tabs>
                <w:tab w:val="left" w:pos="7125"/>
              </w:tabs>
              <w:ind w:left="269"/>
              <w:rPr>
                <w:rFonts w:cs="Arial"/>
              </w:rPr>
            </w:pPr>
            <w:r w:rsidRPr="00ED4620">
              <w:rPr>
                <w:rFonts w:cs="Arial"/>
              </w:rPr>
              <w:t>Inicio- 1–2-3-4-5-6-7-8-9-10-11</w:t>
            </w:r>
            <w:r>
              <w:rPr>
                <w:rFonts w:cs="Arial"/>
              </w:rPr>
              <w:t>-</w:t>
            </w:r>
            <w:r w:rsidRPr="008C2B18">
              <w:rPr>
                <w:rFonts w:cs="Arial"/>
              </w:rPr>
              <w:t>12-13</w:t>
            </w:r>
            <w:r w:rsidRPr="008C2B18">
              <w:rPr>
                <w:rFonts w:cs="Arial"/>
                <w:color w:val="FF6600"/>
              </w:rPr>
              <w:t>-11-12-13</w:t>
            </w:r>
            <w:r w:rsidRPr="00ED4620">
              <w:rPr>
                <w:rFonts w:cs="Arial"/>
              </w:rPr>
              <w:t>-</w:t>
            </w:r>
            <w:r>
              <w:rPr>
                <w:rFonts w:cs="Arial"/>
              </w:rPr>
              <w:t>14-15-16-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13.1</w:t>
            </w:r>
            <w:r w:rsidRPr="00ED4620">
              <w:rPr>
                <w:rFonts w:cs="Arial"/>
              </w:rPr>
              <w:t>)</w:t>
            </w:r>
          </w:p>
          <w:p w:rsidR="00AE405C" w:rsidRPr="006C49FB" w:rsidRDefault="00AE405C" w:rsidP="006C49FB">
            <w:pPr>
              <w:spacing w:after="0" w:line="240" w:lineRule="auto"/>
              <w:ind w:left="0"/>
              <w:rPr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 w:eastAsia="es-ES"/>
              </w:rPr>
              <w:t>4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AE405C" w:rsidRPr="006C49FB" w:rsidRDefault="00AE405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 w:eastAsia="es-ES"/>
              </w:rPr>
              <w:t>Datos Agregados no guardados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AE405C" w:rsidRDefault="00AE405C" w:rsidP="00D551C4">
            <w:pPr>
              <w:tabs>
                <w:tab w:val="left" w:pos="7125"/>
              </w:tabs>
              <w:ind w:left="269"/>
              <w:rPr>
                <w:rFonts w:cs="Arial"/>
              </w:rPr>
            </w:pPr>
            <w:r w:rsidRPr="00ED4620">
              <w:rPr>
                <w:rFonts w:cs="Arial"/>
              </w:rPr>
              <w:t>Inicio- 1–2-3-4-5-6-7-8-9-10-11-12-13-</w:t>
            </w:r>
            <w:r>
              <w:rPr>
                <w:rFonts w:cs="Arial"/>
              </w:rPr>
              <w:t>14-</w:t>
            </w:r>
            <w:r w:rsidRPr="008C2B18">
              <w:rPr>
                <w:rFonts w:cs="Arial"/>
                <w:color w:val="FF6600"/>
              </w:rPr>
              <w:t>12-13-14</w:t>
            </w:r>
            <w:r>
              <w:rPr>
                <w:rFonts w:cs="Arial"/>
              </w:rPr>
              <w:t>-15-16-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14.1</w:t>
            </w:r>
            <w:r w:rsidRPr="00ED4620">
              <w:rPr>
                <w:rFonts w:cs="Arial"/>
              </w:rPr>
              <w:t>)</w:t>
            </w:r>
          </w:p>
          <w:p w:rsidR="00AE405C" w:rsidRPr="006C49FB" w:rsidRDefault="00AE405C" w:rsidP="006C49FB">
            <w:pPr>
              <w:spacing w:after="0" w:line="240" w:lineRule="auto"/>
              <w:ind w:left="0"/>
              <w:rPr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E405C" w:rsidRPr="006C49FB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AE405C" w:rsidRPr="00D551C4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Datos Modificados satisfactoriamente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AE405C" w:rsidRDefault="00AE405C" w:rsidP="004F0C0A">
            <w:pPr>
              <w:tabs>
                <w:tab w:val="left" w:pos="7125"/>
              </w:tabs>
              <w:ind w:left="1416"/>
              <w:rPr>
                <w:rFonts w:cs="Arial"/>
              </w:rPr>
            </w:pPr>
            <w:r w:rsidRPr="00ED4620">
              <w:rPr>
                <w:rFonts w:cs="Arial"/>
              </w:rPr>
              <w:t>Inicio- 1–2-3-4-5-6-7</w:t>
            </w:r>
            <w:r>
              <w:rPr>
                <w:rFonts w:cs="Arial"/>
              </w:rPr>
              <w:t>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Sub</w:t>
            </w:r>
            <w:r w:rsidRPr="00ED4620">
              <w:rPr>
                <w:rFonts w:cs="Arial"/>
              </w:rPr>
              <w:t>Flujo)</w:t>
            </w:r>
          </w:p>
          <w:p w:rsidR="00AE405C" w:rsidRPr="006C49FB" w:rsidRDefault="00AE405C" w:rsidP="004F0C0A">
            <w:pPr>
              <w:spacing w:after="0" w:line="240" w:lineRule="auto"/>
              <w:ind w:left="0"/>
              <w:rPr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E405C" w:rsidRPr="006C49FB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val="es-ES" w:eastAsia="es-ES"/>
              </w:rPr>
              <w:t>6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AE405C" w:rsidRPr="00A92746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Campos Vacios o invalidos (FA)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AE405C" w:rsidRDefault="00AE405C" w:rsidP="00D551C4">
            <w:pPr>
              <w:tabs>
                <w:tab w:val="left" w:pos="7125"/>
              </w:tabs>
              <w:ind w:left="1416"/>
              <w:rPr>
                <w:rFonts w:cs="Arial"/>
              </w:rPr>
            </w:pPr>
            <w:r w:rsidRPr="00ED4620">
              <w:rPr>
                <w:rFonts w:cs="Arial"/>
              </w:rPr>
              <w:t>Inicio- 1–2-3-4</w:t>
            </w:r>
            <w:r>
              <w:rPr>
                <w:rFonts w:cs="Arial"/>
              </w:rPr>
              <w:t>-</w:t>
            </w:r>
            <w:r w:rsidRPr="00DF524B">
              <w:rPr>
                <w:rFonts w:cs="Arial"/>
                <w:color w:val="FF6600"/>
              </w:rPr>
              <w:t>2-3-4</w:t>
            </w:r>
            <w:r w:rsidRPr="00ED4620">
              <w:rPr>
                <w:rFonts w:cs="Arial"/>
              </w:rPr>
              <w:t>-5-6-7</w:t>
            </w:r>
            <w:r>
              <w:rPr>
                <w:rFonts w:cs="Arial"/>
              </w:rPr>
              <w:t>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4.1</w:t>
            </w:r>
            <w:r w:rsidRPr="00ED4620">
              <w:rPr>
                <w:rFonts w:cs="Arial"/>
              </w:rPr>
              <w:t>)</w:t>
            </w:r>
          </w:p>
          <w:p w:rsidR="00AE405C" w:rsidRPr="006C49FB" w:rsidRDefault="00AE405C" w:rsidP="004F0C0A">
            <w:pPr>
              <w:spacing w:after="0" w:line="240" w:lineRule="auto"/>
              <w:ind w:left="0"/>
              <w:jc w:val="center"/>
              <w:rPr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E405C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7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AE405C" w:rsidRPr="00A92746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Datos modifcados no guardados(FA)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AE405C" w:rsidRPr="00ED4620" w:rsidRDefault="00AE405C" w:rsidP="00D551C4">
            <w:pPr>
              <w:tabs>
                <w:tab w:val="left" w:pos="7125"/>
              </w:tabs>
              <w:ind w:left="1440"/>
              <w:rPr>
                <w:rFonts w:cs="Arial"/>
              </w:rPr>
            </w:pPr>
            <w:r w:rsidRPr="00ED4620">
              <w:rPr>
                <w:rFonts w:cs="Arial"/>
              </w:rPr>
              <w:t>Inicio- 1–2-3-4-5</w:t>
            </w:r>
            <w:r>
              <w:rPr>
                <w:rFonts w:cs="Arial"/>
              </w:rPr>
              <w:t>-</w:t>
            </w:r>
            <w:r w:rsidRPr="00DF524B">
              <w:rPr>
                <w:rFonts w:cs="Arial"/>
                <w:color w:val="FF6600"/>
              </w:rPr>
              <w:t>2-3-4-5</w:t>
            </w:r>
            <w:r w:rsidRPr="00ED4620">
              <w:rPr>
                <w:rFonts w:cs="Arial"/>
              </w:rPr>
              <w:t>-6-7</w:t>
            </w:r>
            <w:r>
              <w:rPr>
                <w:rFonts w:cs="Arial"/>
              </w:rPr>
              <w:t>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5.1</w:t>
            </w:r>
            <w:r w:rsidRPr="00ED4620">
              <w:rPr>
                <w:rFonts w:cs="Arial"/>
              </w:rPr>
              <w:t>)</w:t>
            </w: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E405C" w:rsidRPr="006C49FB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8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AE405C" w:rsidRPr="00A92746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 w:rsidRPr="00A92746">
              <w:rPr>
                <w:rFonts w:ascii="Arial" w:hAnsi="Arial" w:cs="Arial"/>
                <w:color w:val="000000"/>
                <w:szCs w:val="24"/>
                <w:lang w:eastAsia="es-ES"/>
              </w:rPr>
              <w:t xml:space="preserve">Datos </w:t>
            </w: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Eliminados</w:t>
            </w:r>
            <w:r w:rsidRPr="00A92746">
              <w:rPr>
                <w:rFonts w:ascii="Arial" w:hAnsi="Arial" w:cs="Arial"/>
                <w:color w:val="000000"/>
                <w:szCs w:val="24"/>
                <w:lang w:eastAsia="es-ES"/>
              </w:rPr>
              <w:t xml:space="preserve"> satisfactoriamente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AE405C" w:rsidRDefault="00AE405C" w:rsidP="004F0C0A">
            <w:pPr>
              <w:tabs>
                <w:tab w:val="left" w:pos="7125"/>
              </w:tabs>
              <w:ind w:left="1416"/>
              <w:rPr>
                <w:rFonts w:cs="Arial"/>
              </w:rPr>
            </w:pPr>
            <w:r w:rsidRPr="00ED4620">
              <w:rPr>
                <w:rFonts w:cs="Arial"/>
              </w:rPr>
              <w:t>Inicio- 1–2-3-4-5-6-7</w:t>
            </w:r>
            <w:r>
              <w:rPr>
                <w:rFonts w:cs="Arial"/>
              </w:rPr>
              <w:t>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Sub</w:t>
            </w:r>
            <w:r w:rsidRPr="00ED4620">
              <w:rPr>
                <w:rFonts w:cs="Arial"/>
              </w:rPr>
              <w:t>Flujo)</w:t>
            </w:r>
          </w:p>
          <w:p w:rsidR="00AE405C" w:rsidRPr="006C49FB" w:rsidRDefault="00AE405C" w:rsidP="004F0C0A">
            <w:pPr>
              <w:spacing w:after="0" w:line="240" w:lineRule="auto"/>
              <w:ind w:left="0"/>
              <w:jc w:val="center"/>
              <w:rPr>
                <w:color w:val="000000"/>
                <w:szCs w:val="24"/>
                <w:lang w:val="es-ES" w:eastAsia="es-ES"/>
              </w:rPr>
            </w:pP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E405C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9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AE405C" w:rsidRPr="00A92746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Campos no seleccionados para eliminar(FA)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AE405C" w:rsidRPr="00ED4620" w:rsidRDefault="00AE405C" w:rsidP="00D551C4">
            <w:pPr>
              <w:tabs>
                <w:tab w:val="left" w:pos="7125"/>
              </w:tabs>
              <w:ind w:left="1416"/>
              <w:rPr>
                <w:rFonts w:cs="Arial"/>
              </w:rPr>
            </w:pPr>
            <w:r w:rsidRPr="00ED4620">
              <w:rPr>
                <w:rFonts w:cs="Arial"/>
              </w:rPr>
              <w:t>Inicio- 1–2-3-4</w:t>
            </w:r>
            <w:r>
              <w:rPr>
                <w:rFonts w:cs="Arial"/>
              </w:rPr>
              <w:t>-</w:t>
            </w:r>
            <w:r w:rsidRPr="00DF524B">
              <w:rPr>
                <w:rFonts w:cs="Arial"/>
                <w:color w:val="FF6600"/>
              </w:rPr>
              <w:t>2-3-4</w:t>
            </w:r>
            <w:r w:rsidRPr="00ED4620">
              <w:rPr>
                <w:rFonts w:cs="Arial"/>
              </w:rPr>
              <w:t>-5-6-7</w:t>
            </w:r>
            <w:r>
              <w:rPr>
                <w:rFonts w:cs="Arial"/>
              </w:rPr>
              <w:t>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4.1</w:t>
            </w:r>
            <w:r w:rsidRPr="00ED4620">
              <w:rPr>
                <w:rFonts w:cs="Arial"/>
              </w:rPr>
              <w:t>)</w:t>
            </w:r>
          </w:p>
        </w:tc>
      </w:tr>
      <w:tr w:rsidR="00AE405C" w:rsidRPr="00855D9B" w:rsidTr="00D551C4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10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E405C" w:rsidRPr="00A92746" w:rsidRDefault="00AE405C" w:rsidP="004F0C0A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Cs w:val="24"/>
                <w:lang w:eastAsia="es-ES"/>
              </w:rPr>
              <w:t>Datos eliminados no guardados(FA)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AE405C" w:rsidRPr="00ED4620" w:rsidRDefault="00AE405C" w:rsidP="00D551C4">
            <w:pPr>
              <w:tabs>
                <w:tab w:val="left" w:pos="7125"/>
              </w:tabs>
              <w:ind w:left="1416"/>
              <w:rPr>
                <w:rFonts w:cs="Arial"/>
              </w:rPr>
            </w:pPr>
            <w:r w:rsidRPr="00ED4620">
              <w:rPr>
                <w:rFonts w:cs="Arial"/>
              </w:rPr>
              <w:t>Inicio- 1–2-3-4-5-6-7</w:t>
            </w:r>
            <w:r>
              <w:rPr>
                <w:rFonts w:cs="Arial"/>
              </w:rPr>
              <w:t>-</w:t>
            </w:r>
            <w:r w:rsidRPr="00DF524B">
              <w:rPr>
                <w:rFonts w:cs="Arial"/>
                <w:color w:val="FF6600"/>
              </w:rPr>
              <w:t>6-7</w:t>
            </w:r>
            <w:r>
              <w:rPr>
                <w:rFonts w:cs="Arial"/>
              </w:rPr>
              <w:t>-</w:t>
            </w:r>
            <w:r w:rsidRPr="00ED4620">
              <w:rPr>
                <w:rFonts w:cs="Arial"/>
              </w:rPr>
              <w:t>Fin (</w:t>
            </w:r>
            <w:r>
              <w:rPr>
                <w:rFonts w:cs="Arial"/>
              </w:rPr>
              <w:t>FA 7.1</w:t>
            </w:r>
            <w:r w:rsidRPr="00ED4620">
              <w:rPr>
                <w:rFonts w:cs="Arial"/>
              </w:rPr>
              <w:t>)</w:t>
            </w:r>
          </w:p>
        </w:tc>
      </w:tr>
    </w:tbl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507B6B">
      <w:pPr>
        <w:pStyle w:val="Heading1"/>
        <w:keepLines w:val="0"/>
        <w:widowControl w:val="0"/>
        <w:numPr>
          <w:ilvl w:val="0"/>
          <w:numId w:val="26"/>
        </w:numPr>
        <w:spacing w:before="0" w:line="240" w:lineRule="auto"/>
        <w:jc w:val="left"/>
        <w:rPr>
          <w:rFonts w:cs="Arial"/>
          <w:szCs w:val="24"/>
        </w:rPr>
      </w:pPr>
      <w:bookmarkStart w:id="9" w:name="_Toc388364507"/>
      <w:r>
        <w:rPr>
          <w:rFonts w:cs="Arial"/>
          <w:szCs w:val="24"/>
        </w:rPr>
        <w:t>Información de Casos de Prueba</w:t>
      </w:r>
      <w:bookmarkEnd w:id="9"/>
    </w:p>
    <w:p w:rsidR="00AE405C" w:rsidRPr="00581B69" w:rsidRDefault="00AE405C" w:rsidP="00581B69"/>
    <w:p w:rsidR="00AE405C" w:rsidRPr="00581B69" w:rsidRDefault="00AE405C" w:rsidP="00581B69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Datos  Agregados Satisfactoriamente</w:t>
      </w:r>
    </w:p>
    <w:p w:rsidR="00AE405C" w:rsidRDefault="00AE405C" w:rsidP="00581B69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10" w:name="_Toc199832621"/>
      <w:bookmarkStart w:id="11" w:name="_Toc388364509"/>
      <w:r>
        <w:rPr>
          <w:rFonts w:cs="Arial"/>
          <w:b w:val="0"/>
          <w:i/>
          <w:sz w:val="24"/>
        </w:rPr>
        <w:t>Descripción</w:t>
      </w:r>
      <w:bookmarkEnd w:id="10"/>
      <w:bookmarkEnd w:id="11"/>
    </w:p>
    <w:p w:rsidR="00AE405C" w:rsidRPr="00581B69" w:rsidRDefault="00AE405C" w:rsidP="00666E69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</w:t>
      </w:r>
      <w:r>
        <w:rPr>
          <w:rFonts w:cs="Arial"/>
          <w:szCs w:val="24"/>
        </w:rPr>
        <w:t>comprobar que la grabación de los datos agregados sea  correcta.</w:t>
      </w:r>
      <w:r w:rsidRPr="00666E69">
        <w:rPr>
          <w:rFonts w:cs="Arial"/>
          <w:szCs w:val="24"/>
        </w:rPr>
        <w:t xml:space="preserve"> </w:t>
      </w:r>
      <w:r w:rsidRPr="00581B69">
        <w:rPr>
          <w:rFonts w:cs="Arial"/>
          <w:szCs w:val="24"/>
        </w:rPr>
        <w:t xml:space="preserve">Se usará como información de entrada los datos personales del paciente, con esto se obtendrá el </w:t>
      </w:r>
      <w:r>
        <w:rPr>
          <w:rFonts w:cs="Arial"/>
          <w:szCs w:val="24"/>
        </w:rPr>
        <w:t>un guardado</w:t>
      </w:r>
      <w:r w:rsidRPr="00581B69">
        <w:rPr>
          <w:rFonts w:cs="Arial"/>
          <w:szCs w:val="24"/>
        </w:rPr>
        <w:t xml:space="preserve"> satisfactorio del Paciente y un mensaje por parte del sistema: “</w:t>
      </w:r>
      <w:r w:rsidRPr="00581B69">
        <w:rPr>
          <w:color w:val="000000"/>
          <w:sz w:val="22"/>
          <w:lang w:val="es-ES" w:eastAsia="es-ES"/>
        </w:rPr>
        <w:t>Los datos  han sido grabados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581B69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12" w:name="_Toc199832622"/>
      <w:bookmarkStart w:id="13" w:name="_Toc30445438"/>
      <w:bookmarkStart w:id="14" w:name="_Toc388364510"/>
      <w:r>
        <w:rPr>
          <w:rFonts w:cs="Arial"/>
          <w:b w:val="0"/>
          <w:i/>
          <w:sz w:val="24"/>
        </w:rPr>
        <w:t>Condiciones de ejecución</w:t>
      </w:r>
      <w:bookmarkEnd w:id="12"/>
      <w:bookmarkEnd w:id="13"/>
      <w:bookmarkEnd w:id="14"/>
    </w:p>
    <w:p w:rsidR="00AE405C" w:rsidRDefault="00AE405C" w:rsidP="00902794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MINSA se encuentre logueado en el sistema.</w:t>
      </w:r>
    </w:p>
    <w:p w:rsidR="00AE405C" w:rsidRPr="00902794" w:rsidRDefault="00AE405C" w:rsidP="00507B6B">
      <w:pPr>
        <w:pStyle w:val="ListParagraph"/>
        <w:widowControl w:val="0"/>
        <w:spacing w:after="0" w:line="240" w:lineRule="auto"/>
        <w:ind w:left="2552"/>
        <w:rPr>
          <w:rFonts w:ascii="Arial" w:hAnsi="Arial" w:cs="Arial"/>
          <w:szCs w:val="24"/>
        </w:rPr>
      </w:pPr>
    </w:p>
    <w:p w:rsidR="00AE405C" w:rsidRDefault="00AE405C" w:rsidP="00902794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bookmarkStart w:id="15" w:name="_Toc199832623"/>
      <w:bookmarkStart w:id="16" w:name="_Toc388359330"/>
      <w:bookmarkStart w:id="17" w:name="_Toc388364511"/>
      <w:r>
        <w:rPr>
          <w:rFonts w:cs="Arial"/>
          <w:b w:val="0"/>
          <w:i/>
          <w:sz w:val="24"/>
        </w:rPr>
        <w:t>Procedimiento de Prueba</w:t>
      </w:r>
      <w:bookmarkEnd w:id="15"/>
      <w:bookmarkEnd w:id="16"/>
      <w:bookmarkEnd w:id="17"/>
    </w:p>
    <w:p w:rsidR="00AE405C" w:rsidRPr="00CC26DA" w:rsidRDefault="00AE405C" w:rsidP="00666E69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 w:rsidRPr="00CC26DA">
        <w:rPr>
          <w:b/>
        </w:rPr>
        <w:t>“</w:t>
      </w:r>
      <w:r>
        <w:rPr>
          <w:b/>
        </w:rPr>
        <w:t>Agregar</w:t>
      </w:r>
      <w:r w:rsidRPr="00CC26DA">
        <w:rPr>
          <w:b/>
        </w:rPr>
        <w:t xml:space="preserve">” </w:t>
      </w:r>
    </w:p>
    <w:p w:rsidR="00AE405C" w:rsidRPr="00CC26DA" w:rsidRDefault="00AE405C" w:rsidP="00666E69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>
        <w:t>Agregar”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90279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90279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“Guardar” de la aplicación.</w:t>
      </w:r>
    </w:p>
    <w:p w:rsidR="00AE405C" w:rsidRDefault="00AE405C" w:rsidP="00507B6B">
      <w:pPr>
        <w:widowControl w:val="0"/>
        <w:spacing w:after="0" w:line="240" w:lineRule="auto"/>
        <w:ind w:left="2552"/>
        <w:jc w:val="left"/>
        <w:rPr>
          <w:rFonts w:ascii="Arial" w:hAnsi="Arial" w:cs="Arial"/>
          <w:szCs w:val="24"/>
        </w:rPr>
      </w:pPr>
    </w:p>
    <w:p w:rsidR="00AE405C" w:rsidRPr="00507B6B" w:rsidRDefault="00AE405C" w:rsidP="00507B6B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bookmarkStart w:id="18" w:name="_Toc199832624"/>
      <w:bookmarkStart w:id="19" w:name="_Toc388359331"/>
      <w:bookmarkStart w:id="20" w:name="_Toc388364512"/>
      <w:r>
        <w:rPr>
          <w:rFonts w:cs="Arial"/>
          <w:b w:val="0"/>
          <w:i/>
          <w:sz w:val="24"/>
        </w:rPr>
        <w:t>Criterio(s) de Éxito / Fallo</w:t>
      </w:r>
      <w:bookmarkEnd w:id="18"/>
      <w:bookmarkEnd w:id="19"/>
      <w:bookmarkEnd w:id="20"/>
    </w:p>
    <w:p w:rsidR="00AE405C" w:rsidRPr="001C51C4" w:rsidRDefault="00AE405C" w:rsidP="00666E69">
      <w:pPr>
        <w:pStyle w:val="ListParagraph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En el sistema quedará grabado los datos del Paciente.</w:t>
      </w:r>
    </w:p>
    <w:p w:rsidR="00AE405C" w:rsidRPr="00581B69" w:rsidRDefault="00AE405C" w:rsidP="001C51C4"/>
    <w:p w:rsidR="00AE405C" w:rsidRPr="00507B6B" w:rsidRDefault="00AE405C" w:rsidP="00507B6B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Datos no encontrados</w:t>
      </w:r>
    </w:p>
    <w:p w:rsidR="00AE405C" w:rsidRPr="00507B6B" w:rsidRDefault="00AE405C" w:rsidP="00507B6B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bookmarkStart w:id="21" w:name="_Toc388364514"/>
      <w:r>
        <w:rPr>
          <w:rFonts w:cs="Arial"/>
          <w:b w:val="0"/>
          <w:i/>
          <w:sz w:val="24"/>
        </w:rPr>
        <w:t>Descripción</w:t>
      </w:r>
      <w:bookmarkEnd w:id="21"/>
    </w:p>
    <w:p w:rsidR="00AE405C" w:rsidRDefault="00AE405C" w:rsidP="00666E69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grabación de un paciente con datos inexistentes usara como información de entrada datos inexistentes en el sistema, con esto se obtendrá el error esperado y un mensaje por parte del sistema : “</w:t>
      </w:r>
      <w:r>
        <w:t>No se encontraron valores con el criterio de búsqueda, intente de nuevo”.</w:t>
      </w:r>
    </w:p>
    <w:p w:rsidR="00AE405C" w:rsidRPr="00507B6B" w:rsidRDefault="00AE405C" w:rsidP="00507B6B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bookmarkStart w:id="22" w:name="_Toc388364515"/>
      <w:r>
        <w:rPr>
          <w:rFonts w:cs="Arial"/>
          <w:b w:val="0"/>
          <w:i/>
          <w:sz w:val="24"/>
        </w:rPr>
        <w:t>Condiciones de ejecución</w:t>
      </w:r>
      <w:bookmarkEnd w:id="22"/>
    </w:p>
    <w:p w:rsidR="00AE405C" w:rsidRDefault="00AE405C" w:rsidP="001C51C4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MINSA se encuentre logueado en el sistema.</w:t>
      </w:r>
    </w:p>
    <w:p w:rsidR="00AE405C" w:rsidRPr="00507B6B" w:rsidRDefault="00AE405C" w:rsidP="00507B6B">
      <w:pPr>
        <w:widowControl w:val="0"/>
        <w:spacing w:after="0" w:line="240" w:lineRule="auto"/>
        <w:rPr>
          <w:rFonts w:ascii="Arial" w:hAnsi="Arial" w:cs="Arial"/>
          <w:szCs w:val="24"/>
        </w:rPr>
      </w:pPr>
    </w:p>
    <w:p w:rsidR="00AE405C" w:rsidRPr="004F56E3" w:rsidRDefault="00AE405C" w:rsidP="004F56E3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bookmarkStart w:id="23" w:name="_Toc388364516"/>
      <w:r>
        <w:rPr>
          <w:rFonts w:cs="Arial"/>
          <w:b w:val="0"/>
          <w:i/>
          <w:sz w:val="24"/>
        </w:rPr>
        <w:t>Procedimiento de Prueba</w:t>
      </w:r>
      <w:bookmarkEnd w:id="23"/>
    </w:p>
    <w:p w:rsidR="00AE405C" w:rsidRPr="00CC26DA" w:rsidRDefault="00AE405C" w:rsidP="00666E69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 w:rsidRPr="00CC26DA">
        <w:rPr>
          <w:b/>
        </w:rPr>
        <w:t>“</w:t>
      </w:r>
      <w:r>
        <w:rPr>
          <w:b/>
        </w:rPr>
        <w:t>Agregar</w:t>
      </w:r>
      <w:r w:rsidRPr="00CC26DA">
        <w:rPr>
          <w:b/>
        </w:rPr>
        <w:t xml:space="preserve">” </w:t>
      </w:r>
    </w:p>
    <w:p w:rsidR="00AE405C" w:rsidRPr="00CC26DA" w:rsidRDefault="00AE405C" w:rsidP="00666E69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>
        <w:t>Agregar”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1C51C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los datos asignados.</w:t>
      </w:r>
    </w:p>
    <w:p w:rsidR="00AE405C" w:rsidRDefault="00AE405C" w:rsidP="001C51C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“Guardar” de la aplicación.</w:t>
      </w:r>
    </w:p>
    <w:p w:rsidR="00AE405C" w:rsidRPr="0034043F" w:rsidRDefault="00AE405C" w:rsidP="0034043F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bookmarkStart w:id="24" w:name="_Toc388364517"/>
      <w:r>
        <w:rPr>
          <w:rFonts w:cs="Arial"/>
          <w:b w:val="0"/>
          <w:i/>
          <w:sz w:val="24"/>
        </w:rPr>
        <w:t>Criterio(s) de Éxito / Fallo</w:t>
      </w:r>
      <w:bookmarkEnd w:id="24"/>
    </w:p>
    <w:p w:rsidR="00AE405C" w:rsidRPr="0034043F" w:rsidRDefault="00AE405C" w:rsidP="00AB55F9">
      <w:pPr>
        <w:pStyle w:val="ListParagraph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El Sistema lanzara un error en  la interface.</w:t>
      </w:r>
    </w:p>
    <w:p w:rsidR="00AE405C" w:rsidRPr="0034043F" w:rsidRDefault="00AE405C" w:rsidP="0034043F">
      <w:pPr>
        <w:pStyle w:val="ListParagraph"/>
        <w:tabs>
          <w:tab w:val="left" w:pos="5745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Pr="004D736C" w:rsidRDefault="00AE405C" w:rsidP="004D736C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Campos inválidos</w:t>
      </w:r>
    </w:p>
    <w:p w:rsidR="00AE405C" w:rsidRDefault="00AE405C" w:rsidP="004D736C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25" w:name="_Toc388364519"/>
      <w:r>
        <w:rPr>
          <w:rFonts w:cs="Arial"/>
          <w:b w:val="0"/>
          <w:i/>
          <w:sz w:val="24"/>
        </w:rPr>
        <w:t>Descripción</w:t>
      </w:r>
      <w:bookmarkEnd w:id="25"/>
    </w:p>
    <w:p w:rsidR="00AE405C" w:rsidRPr="00581B69" w:rsidRDefault="00AE405C" w:rsidP="004D736C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>El objetivo de esta prueba es comprobar el registro de un Paciente</w:t>
      </w:r>
      <w:r>
        <w:rPr>
          <w:rFonts w:cs="Arial"/>
          <w:szCs w:val="24"/>
        </w:rPr>
        <w:t xml:space="preserve"> llenando campos con datos incorrectos o Inválidos</w:t>
      </w:r>
      <w:r w:rsidRPr="00581B69">
        <w:rPr>
          <w:rFonts w:cs="Arial"/>
          <w:szCs w:val="24"/>
        </w:rPr>
        <w:t>. Se usará como información de entrada</w:t>
      </w:r>
      <w:r>
        <w:rPr>
          <w:rFonts w:cs="Arial"/>
          <w:szCs w:val="24"/>
        </w:rPr>
        <w:t xml:space="preserve"> algunos</w:t>
      </w:r>
      <w:r w:rsidRPr="00581B69">
        <w:rPr>
          <w:rFonts w:cs="Arial"/>
          <w:szCs w:val="24"/>
        </w:rPr>
        <w:t xml:space="preserve"> datos personales del paciente, con esto se obtendr</w:t>
      </w:r>
      <w:r>
        <w:rPr>
          <w:rFonts w:cs="Arial"/>
          <w:szCs w:val="24"/>
        </w:rPr>
        <w:t>á un error en el</w:t>
      </w:r>
      <w:r w:rsidRPr="00581B69">
        <w:rPr>
          <w:rFonts w:cs="Arial"/>
          <w:szCs w:val="24"/>
        </w:rPr>
        <w:t xml:space="preserve"> registro del Paciente y un mensaje por parte del sistema: “</w:t>
      </w:r>
      <w:r>
        <w:t xml:space="preserve">Campos </w:t>
      </w:r>
      <w:r w:rsidRPr="003D1BDF">
        <w:t xml:space="preserve"> in</w:t>
      </w:r>
      <w:r>
        <w:t>válidos</w:t>
      </w:r>
      <w:r w:rsidRPr="00581B69">
        <w:rPr>
          <w:rFonts w:cs="Arial"/>
          <w:szCs w:val="24"/>
          <w:lang w:val="es-MX"/>
        </w:rPr>
        <w:t>“</w:t>
      </w:r>
      <w:r w:rsidRPr="00581B69">
        <w:rPr>
          <w:rFonts w:cs="Arial"/>
          <w:szCs w:val="24"/>
        </w:rPr>
        <w:t>.</w:t>
      </w:r>
    </w:p>
    <w:p w:rsidR="00AE405C" w:rsidRDefault="00AE405C" w:rsidP="004D736C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26" w:name="_Toc388364520"/>
      <w:r>
        <w:rPr>
          <w:rFonts w:cs="Arial"/>
          <w:b w:val="0"/>
          <w:i/>
          <w:sz w:val="24"/>
        </w:rPr>
        <w:t>Condiciones de ejecución</w:t>
      </w:r>
      <w:bookmarkEnd w:id="26"/>
    </w:p>
    <w:p w:rsidR="00AE405C" w:rsidRDefault="00AE405C" w:rsidP="004D736C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MINSA se encuentre logueado en el sistema.</w:t>
      </w:r>
    </w:p>
    <w:p w:rsidR="00AE405C" w:rsidRPr="00AA4797" w:rsidRDefault="00AE405C" w:rsidP="00AA4797">
      <w:pPr>
        <w:widowControl w:val="0"/>
        <w:spacing w:after="0" w:line="240" w:lineRule="auto"/>
        <w:ind w:left="2192"/>
        <w:rPr>
          <w:rFonts w:ascii="Arial" w:hAnsi="Arial" w:cs="Arial"/>
          <w:szCs w:val="24"/>
        </w:rPr>
      </w:pPr>
    </w:p>
    <w:p w:rsidR="00AE405C" w:rsidRDefault="00AE405C" w:rsidP="004D736C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 xml:space="preserve">          </w:t>
      </w:r>
      <w:bookmarkStart w:id="27" w:name="_Toc388364521"/>
      <w:r>
        <w:rPr>
          <w:rFonts w:cs="Arial"/>
          <w:b w:val="0"/>
          <w:i/>
          <w:sz w:val="24"/>
        </w:rPr>
        <w:t>Procedimiento de Prueba</w:t>
      </w:r>
      <w:bookmarkEnd w:id="27"/>
    </w:p>
    <w:p w:rsidR="00AE405C" w:rsidRPr="00CC26DA" w:rsidRDefault="00AE405C" w:rsidP="006877F9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 w:rsidRPr="00CC26DA">
        <w:rPr>
          <w:b/>
        </w:rPr>
        <w:t>“</w:t>
      </w:r>
      <w:r>
        <w:rPr>
          <w:b/>
        </w:rPr>
        <w:t>Agregar</w:t>
      </w:r>
      <w:r w:rsidRPr="00CC26DA">
        <w:rPr>
          <w:b/>
        </w:rPr>
        <w:t xml:space="preserve">” </w:t>
      </w:r>
    </w:p>
    <w:p w:rsidR="00AE405C" w:rsidRPr="00CC26DA" w:rsidRDefault="00AE405C" w:rsidP="006877F9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>
        <w:t>Agregar”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4D736C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4D736C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“Guardar” de la aplicación.</w:t>
      </w:r>
    </w:p>
    <w:p w:rsidR="00AE405C" w:rsidRDefault="00AE405C" w:rsidP="004D736C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bookmarkStart w:id="28" w:name="_Toc388364522"/>
      <w:r>
        <w:rPr>
          <w:rFonts w:cs="Arial"/>
          <w:b w:val="0"/>
          <w:i/>
          <w:sz w:val="24"/>
        </w:rPr>
        <w:t>Criterio(s) de Éxito / Fallo</w:t>
      </w:r>
      <w:bookmarkEnd w:id="28"/>
    </w:p>
    <w:p w:rsidR="00AE405C" w:rsidRPr="00507B6B" w:rsidRDefault="00AE405C" w:rsidP="00507B6B"/>
    <w:p w:rsidR="00AE405C" w:rsidRPr="00507B6B" w:rsidRDefault="00AE405C" w:rsidP="006877F9">
      <w:pPr>
        <w:pStyle w:val="ListParagraph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En el sistema no realizara el grabado los datos del Paciente.</w:t>
      </w:r>
    </w:p>
    <w:p w:rsidR="00AE405C" w:rsidRDefault="00AE405C" w:rsidP="00507B6B">
      <w:pPr>
        <w:pStyle w:val="ListParagraph"/>
        <w:tabs>
          <w:tab w:val="left" w:pos="5745"/>
        </w:tabs>
        <w:spacing w:after="0" w:line="240" w:lineRule="auto"/>
        <w:ind w:left="2552"/>
        <w:rPr>
          <w:rFonts w:ascii="Arial" w:hAnsi="Arial" w:cs="Arial"/>
          <w:szCs w:val="24"/>
          <w:lang w:val="es-MX"/>
        </w:rPr>
      </w:pPr>
    </w:p>
    <w:p w:rsidR="00AE405C" w:rsidRPr="00BE31D4" w:rsidRDefault="00AE405C" w:rsidP="00507B6B">
      <w:pPr>
        <w:pStyle w:val="ListParagraph"/>
        <w:tabs>
          <w:tab w:val="left" w:pos="5745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</w:p>
    <w:p w:rsidR="00AE405C" w:rsidRPr="00581B69" w:rsidRDefault="00AE405C" w:rsidP="004D736C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bookmarkStart w:id="29" w:name="_Toc388364523"/>
      <w:r>
        <w:rPr>
          <w:rFonts w:cs="Arial"/>
          <w:sz w:val="24"/>
          <w:szCs w:val="24"/>
        </w:rPr>
        <w:t>Datos agregados no guardados</w:t>
      </w:r>
      <w:r w:rsidRPr="001C51C4">
        <w:rPr>
          <w:rFonts w:cs="Arial"/>
          <w:sz w:val="24"/>
          <w:szCs w:val="24"/>
        </w:rPr>
        <w:t>.</w:t>
      </w:r>
      <w:bookmarkEnd w:id="29"/>
    </w:p>
    <w:p w:rsidR="00AE405C" w:rsidRDefault="00AE405C" w:rsidP="004D736C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30" w:name="_Toc388364524"/>
      <w:r>
        <w:rPr>
          <w:rFonts w:cs="Arial"/>
          <w:b w:val="0"/>
          <w:i/>
          <w:sz w:val="24"/>
        </w:rPr>
        <w:t>Descripción</w:t>
      </w:r>
      <w:bookmarkEnd w:id="30"/>
    </w:p>
    <w:p w:rsidR="00AE405C" w:rsidRPr="00581B69" w:rsidRDefault="00AE405C" w:rsidP="00A87B04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>El objetivo de esta prueba es comprobar el registro</w:t>
      </w:r>
      <w:r>
        <w:rPr>
          <w:rFonts w:cs="Arial"/>
          <w:szCs w:val="24"/>
        </w:rPr>
        <w:t xml:space="preserve"> no </w:t>
      </w:r>
      <w:r w:rsidRPr="00581B69">
        <w:rPr>
          <w:rFonts w:cs="Arial"/>
          <w:szCs w:val="24"/>
        </w:rPr>
        <w:t xml:space="preserve"> satisfactorio de un Paciente. Se usará como información de entrada los datos personales del paciente, con esto se obtendrá el </w:t>
      </w:r>
      <w:r>
        <w:rPr>
          <w:rFonts w:cs="Arial"/>
          <w:szCs w:val="24"/>
        </w:rPr>
        <w:t>grabado</w:t>
      </w:r>
      <w:r w:rsidRPr="00581B6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no </w:t>
      </w:r>
      <w:r w:rsidRPr="00581B69">
        <w:rPr>
          <w:rFonts w:cs="Arial"/>
          <w:szCs w:val="24"/>
        </w:rPr>
        <w:t>satisfactorio del Paciente y un mensaje por parte del sistema: “</w:t>
      </w:r>
      <w:r w:rsidRPr="00581B69">
        <w:rPr>
          <w:color w:val="000000"/>
          <w:sz w:val="22"/>
          <w:lang w:val="es-ES" w:eastAsia="es-ES"/>
        </w:rPr>
        <w:t>Los datos</w:t>
      </w:r>
      <w:r>
        <w:rPr>
          <w:color w:val="000000"/>
          <w:sz w:val="22"/>
          <w:lang w:val="es-ES" w:eastAsia="es-ES"/>
        </w:rPr>
        <w:t xml:space="preserve"> no</w:t>
      </w:r>
      <w:r w:rsidRPr="00581B69">
        <w:rPr>
          <w:color w:val="000000"/>
          <w:sz w:val="22"/>
          <w:lang w:val="es-ES" w:eastAsia="es-ES"/>
        </w:rPr>
        <w:t xml:space="preserve">  han sido grabados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4D736C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31" w:name="_Toc388364525"/>
      <w:r>
        <w:rPr>
          <w:rFonts w:cs="Arial"/>
          <w:b w:val="0"/>
          <w:i/>
          <w:sz w:val="24"/>
        </w:rPr>
        <w:t>Condiciones de ejecución</w:t>
      </w:r>
      <w:bookmarkEnd w:id="31"/>
    </w:p>
    <w:p w:rsidR="00AE405C" w:rsidRPr="009E45CF" w:rsidRDefault="00AE405C" w:rsidP="009E45CF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4D736C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bookmarkStart w:id="32" w:name="_Toc388364526"/>
      <w:r>
        <w:rPr>
          <w:rFonts w:cs="Arial"/>
          <w:b w:val="0"/>
          <w:i/>
          <w:sz w:val="24"/>
        </w:rPr>
        <w:t>Procedimiento de Prueba</w:t>
      </w:r>
      <w:bookmarkEnd w:id="32"/>
    </w:p>
    <w:p w:rsidR="00AE405C" w:rsidRPr="00CC26DA" w:rsidRDefault="00AE405C" w:rsidP="006877F9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“Agregar</w:t>
      </w:r>
      <w:r w:rsidRPr="00CC26DA">
        <w:rPr>
          <w:b/>
        </w:rPr>
        <w:t xml:space="preserve">” </w:t>
      </w:r>
    </w:p>
    <w:p w:rsidR="00AE405C" w:rsidRPr="00CC26DA" w:rsidRDefault="00AE405C" w:rsidP="006877F9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>
        <w:t>Agregar”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4D736C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4D736C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“Guardar” de la aplicación.</w:t>
      </w:r>
    </w:p>
    <w:p w:rsidR="00AE405C" w:rsidRDefault="00AE405C" w:rsidP="004D736C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bookmarkStart w:id="33" w:name="_Toc388364527"/>
      <w:r>
        <w:rPr>
          <w:rFonts w:cs="Arial"/>
          <w:b w:val="0"/>
          <w:i/>
          <w:sz w:val="24"/>
        </w:rPr>
        <w:t>Criterio(s) de Éxito / Fallo</w:t>
      </w:r>
      <w:bookmarkEnd w:id="33"/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>En el sistema no realizara el grabado los datos del Paciente.</w:t>
      </w: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AD2FF1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Datos modificados satisfactoriamente</w:t>
      </w:r>
      <w:r w:rsidRPr="001C51C4">
        <w:rPr>
          <w:rFonts w:cs="Arial"/>
          <w:sz w:val="24"/>
          <w:szCs w:val="24"/>
        </w:rPr>
        <w:t>.</w:t>
      </w:r>
    </w:p>
    <w:p w:rsidR="00AE405C" w:rsidRDefault="00AE405C" w:rsidP="00AD2FF1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AE405C" w:rsidRPr="00581B69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modificación  satisfactoria</w:t>
      </w:r>
      <w:r w:rsidRPr="00581B69">
        <w:rPr>
          <w:rFonts w:cs="Arial"/>
          <w:szCs w:val="24"/>
        </w:rPr>
        <w:t xml:space="preserve"> de un Paciente. Se usará como información de entrada los datos personales del paciente, con esto se obtendrá </w:t>
      </w:r>
      <w:r>
        <w:rPr>
          <w:rFonts w:cs="Arial"/>
          <w:szCs w:val="24"/>
        </w:rPr>
        <w:t>la modificación satisfactoria</w:t>
      </w:r>
      <w:r w:rsidRPr="00581B69">
        <w:rPr>
          <w:rFonts w:cs="Arial"/>
          <w:szCs w:val="24"/>
        </w:rPr>
        <w:t xml:space="preserve"> del Paciente y un mensaje por parte del sistema: “</w:t>
      </w:r>
      <w:r>
        <w:t>Datos modificados satisfactoriamente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AD2FF1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AE405C" w:rsidRPr="009E45CF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AD2FF1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AE405C" w:rsidRPr="00CC26DA" w:rsidRDefault="00AE405C" w:rsidP="00AD2FF1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“Modificar</w:t>
      </w:r>
      <w:r w:rsidRPr="00CC26DA">
        <w:rPr>
          <w:b/>
        </w:rPr>
        <w:t xml:space="preserve">” </w:t>
      </w:r>
    </w:p>
    <w:p w:rsidR="00AE405C" w:rsidRPr="00CC26DA" w:rsidRDefault="00AE405C" w:rsidP="00AD2FF1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>
        <w:t>Modificar”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AD2FF1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AD2FF1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</w:t>
      </w:r>
      <w:r>
        <w:t>Modificar</w:t>
      </w:r>
      <w:r>
        <w:rPr>
          <w:rFonts w:ascii="Arial" w:hAnsi="Arial" w:cs="Arial"/>
          <w:szCs w:val="24"/>
        </w:rPr>
        <w:t>” de la aplicación.</w:t>
      </w:r>
    </w:p>
    <w:p w:rsidR="00AE405C" w:rsidRDefault="00AE405C" w:rsidP="00AD2FF1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AE405C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>
        <w:rPr>
          <w:rFonts w:cs="Arial"/>
          <w:szCs w:val="24"/>
        </w:rPr>
        <w:t xml:space="preserve">El  sistema  realizara la modificación </w:t>
      </w:r>
      <w:r w:rsidRPr="009E45CF">
        <w:rPr>
          <w:rFonts w:cs="Arial"/>
          <w:szCs w:val="24"/>
        </w:rPr>
        <w:t>los datos del Paciente.</w:t>
      </w: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AD2FF1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Campos vacíos o inválidos.</w:t>
      </w:r>
    </w:p>
    <w:p w:rsidR="00AE405C" w:rsidRDefault="00AE405C" w:rsidP="00AD2FF1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AE405C" w:rsidRPr="00581B69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modificación no  satisfactoria</w:t>
      </w:r>
      <w:r w:rsidRPr="00581B69">
        <w:rPr>
          <w:rFonts w:cs="Arial"/>
          <w:szCs w:val="24"/>
        </w:rPr>
        <w:t xml:space="preserve"> de un Paciente. Se usará como información de entrada los datos </w:t>
      </w:r>
      <w:r>
        <w:rPr>
          <w:rFonts w:cs="Arial"/>
          <w:szCs w:val="24"/>
        </w:rPr>
        <w:t>vacíos o inválidos</w:t>
      </w:r>
      <w:r w:rsidRPr="00581B69">
        <w:rPr>
          <w:rFonts w:cs="Arial"/>
          <w:szCs w:val="24"/>
        </w:rPr>
        <w:t xml:space="preserve"> del paciente, con esto se obtendrá </w:t>
      </w:r>
      <w:r>
        <w:rPr>
          <w:rFonts w:cs="Arial"/>
          <w:szCs w:val="24"/>
        </w:rPr>
        <w:t>la modificación</w:t>
      </w:r>
      <w:r w:rsidRPr="00581B6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no satisfactoria</w:t>
      </w:r>
      <w:r w:rsidRPr="00581B69">
        <w:rPr>
          <w:rFonts w:cs="Arial"/>
          <w:szCs w:val="24"/>
        </w:rPr>
        <w:t xml:space="preserve"> del Paciente y un mensaje por parte del sistema: “</w:t>
      </w:r>
      <w:r w:rsidRPr="00581B69">
        <w:rPr>
          <w:color w:val="000000"/>
          <w:sz w:val="22"/>
          <w:lang w:val="es-ES" w:eastAsia="es-ES"/>
        </w:rPr>
        <w:t>Los datos</w:t>
      </w:r>
      <w:r>
        <w:rPr>
          <w:color w:val="000000"/>
          <w:sz w:val="22"/>
          <w:lang w:val="es-ES" w:eastAsia="es-ES"/>
        </w:rPr>
        <w:t xml:space="preserve"> no</w:t>
      </w:r>
      <w:r w:rsidRPr="00581B69">
        <w:rPr>
          <w:color w:val="000000"/>
          <w:sz w:val="22"/>
          <w:lang w:val="es-ES" w:eastAsia="es-ES"/>
        </w:rPr>
        <w:t xml:space="preserve">  han sido </w:t>
      </w:r>
      <w:r>
        <w:rPr>
          <w:color w:val="000000"/>
          <w:sz w:val="22"/>
          <w:lang w:val="es-ES" w:eastAsia="es-ES"/>
        </w:rPr>
        <w:t>modificados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AD2FF1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AE405C" w:rsidRPr="009E45CF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AD2FF1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AE405C" w:rsidRPr="00CC26DA" w:rsidRDefault="00AE405C" w:rsidP="00AD2FF1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</w:t>
      </w:r>
      <w:r>
        <w:t>Modificar</w:t>
      </w:r>
      <w:r w:rsidRPr="00CC26DA">
        <w:rPr>
          <w:b/>
        </w:rPr>
        <w:t xml:space="preserve">” </w:t>
      </w:r>
    </w:p>
    <w:p w:rsidR="00AE405C" w:rsidRPr="00CC26DA" w:rsidRDefault="00AE405C" w:rsidP="00AD2FF1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AD2FF1">
        <w:t xml:space="preserve"> </w:t>
      </w:r>
      <w:r>
        <w:t>Modificar”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AD2FF1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AD2FF1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</w:t>
      </w:r>
      <w:r>
        <w:t>Modificar</w:t>
      </w:r>
      <w:r>
        <w:rPr>
          <w:rFonts w:ascii="Arial" w:hAnsi="Arial" w:cs="Arial"/>
          <w:szCs w:val="24"/>
        </w:rPr>
        <w:t>” de la aplicación.</w:t>
      </w:r>
    </w:p>
    <w:p w:rsidR="00AE405C" w:rsidRDefault="00AE405C" w:rsidP="00AD2FF1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AE405C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9E45CF">
        <w:rPr>
          <w:rFonts w:cs="Arial"/>
          <w:szCs w:val="24"/>
        </w:rPr>
        <w:t xml:space="preserve">l sistema no realizara </w:t>
      </w:r>
      <w:r>
        <w:rPr>
          <w:rFonts w:cs="Arial"/>
          <w:szCs w:val="24"/>
        </w:rPr>
        <w:t>la modificación de</w:t>
      </w:r>
      <w:r w:rsidRPr="009E45CF">
        <w:rPr>
          <w:rFonts w:cs="Arial"/>
          <w:szCs w:val="24"/>
        </w:rPr>
        <w:t xml:space="preserve"> los datos del Paciente.</w:t>
      </w: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AD2FF1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Datos modificados no guardados</w:t>
      </w:r>
      <w:r w:rsidRPr="001C51C4">
        <w:rPr>
          <w:rFonts w:cs="Arial"/>
          <w:sz w:val="24"/>
          <w:szCs w:val="24"/>
        </w:rPr>
        <w:t>.</w:t>
      </w:r>
    </w:p>
    <w:p w:rsidR="00AE405C" w:rsidRDefault="00AE405C" w:rsidP="00AD2FF1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AE405C" w:rsidRPr="00581B69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modificación no  satisfactoria</w:t>
      </w:r>
      <w:r w:rsidRPr="00581B69">
        <w:rPr>
          <w:rFonts w:cs="Arial"/>
          <w:szCs w:val="24"/>
        </w:rPr>
        <w:t xml:space="preserve"> de un Paciente. Se usará como información de entrada los datos personales del pa</w:t>
      </w:r>
      <w:r>
        <w:rPr>
          <w:rFonts w:cs="Arial"/>
          <w:szCs w:val="24"/>
        </w:rPr>
        <w:t>ciente, con esto se obtendrá la modificación no satisfactoria</w:t>
      </w:r>
      <w:r w:rsidRPr="00581B69">
        <w:rPr>
          <w:rFonts w:cs="Arial"/>
          <w:szCs w:val="24"/>
        </w:rPr>
        <w:t xml:space="preserve"> del Paciente y un mensaje por parte del sistema: “</w:t>
      </w:r>
      <w:r w:rsidRPr="00581B69">
        <w:rPr>
          <w:color w:val="000000"/>
          <w:sz w:val="22"/>
          <w:lang w:val="es-ES" w:eastAsia="es-ES"/>
        </w:rPr>
        <w:t>Los datos</w:t>
      </w:r>
      <w:r>
        <w:rPr>
          <w:color w:val="000000"/>
          <w:sz w:val="22"/>
          <w:lang w:val="es-ES" w:eastAsia="es-ES"/>
        </w:rPr>
        <w:t xml:space="preserve"> no</w:t>
      </w:r>
      <w:r w:rsidRPr="00581B69">
        <w:rPr>
          <w:color w:val="000000"/>
          <w:sz w:val="22"/>
          <w:lang w:val="es-ES" w:eastAsia="es-ES"/>
        </w:rPr>
        <w:t xml:space="preserve">  han sido </w:t>
      </w:r>
      <w:r>
        <w:rPr>
          <w:color w:val="000000"/>
          <w:sz w:val="22"/>
          <w:lang w:val="es-ES" w:eastAsia="es-ES"/>
        </w:rPr>
        <w:t>modificados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AD2FF1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AE405C" w:rsidRPr="009E45CF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AD2FF1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AE405C" w:rsidRPr="00CC26DA" w:rsidRDefault="00AE405C" w:rsidP="00AD2FF1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</w:t>
      </w:r>
      <w:r>
        <w:t>Modificar</w:t>
      </w:r>
      <w:r w:rsidRPr="00CC26DA">
        <w:rPr>
          <w:b/>
        </w:rPr>
        <w:t xml:space="preserve">” </w:t>
      </w:r>
    </w:p>
    <w:p w:rsidR="00AE405C" w:rsidRPr="00CC26DA" w:rsidRDefault="00AE405C" w:rsidP="00AD2FF1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AD2FF1">
        <w:t xml:space="preserve"> </w:t>
      </w:r>
      <w:r>
        <w:t>Modificar”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AD2FF1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AD2FF1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Pulse el botón </w:t>
      </w:r>
      <w:r>
        <w:t>Modificar</w:t>
      </w:r>
      <w:r>
        <w:rPr>
          <w:rFonts w:ascii="Arial" w:hAnsi="Arial" w:cs="Arial"/>
          <w:szCs w:val="24"/>
        </w:rPr>
        <w:t xml:space="preserve"> de la aplicación.</w:t>
      </w:r>
    </w:p>
    <w:p w:rsidR="00AE405C" w:rsidRDefault="00AE405C" w:rsidP="00AD2FF1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AE405C" w:rsidRDefault="00AE405C" w:rsidP="00AD2FF1">
      <w:pPr>
        <w:spacing w:line="240" w:lineRule="auto"/>
        <w:ind w:left="2127" w:hanging="11"/>
        <w:rPr>
          <w:rFonts w:cs="Arial"/>
          <w:szCs w:val="24"/>
        </w:rPr>
      </w:pPr>
      <w:r>
        <w:rPr>
          <w:rFonts w:cs="Arial"/>
          <w:szCs w:val="24"/>
        </w:rPr>
        <w:t xml:space="preserve">En el sistema no realizara la modificación </w:t>
      </w:r>
      <w:r w:rsidRPr="009E45CF">
        <w:rPr>
          <w:rFonts w:cs="Arial"/>
          <w:szCs w:val="24"/>
        </w:rPr>
        <w:t>los datos del Paciente.</w:t>
      </w:r>
    </w:p>
    <w:p w:rsidR="00AE405C" w:rsidRDefault="00AE405C" w:rsidP="00AD2FF1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8A7A3A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Datos Eliminados  satisfactoriamente</w:t>
      </w:r>
      <w:r w:rsidRPr="001C51C4">
        <w:rPr>
          <w:rFonts w:cs="Arial"/>
          <w:sz w:val="24"/>
          <w:szCs w:val="24"/>
        </w:rPr>
        <w:t>.</w:t>
      </w:r>
    </w:p>
    <w:p w:rsidR="00AE405C" w:rsidRDefault="00AE405C" w:rsidP="008A7A3A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AE405C" w:rsidRPr="00581B69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eliminación  satisfactoria</w:t>
      </w:r>
      <w:r w:rsidRPr="00581B69">
        <w:rPr>
          <w:rFonts w:cs="Arial"/>
          <w:szCs w:val="24"/>
        </w:rPr>
        <w:t xml:space="preserve"> de un Paciente. Se usará como información de entrada los datos personales del paciente, con esto se obtendrá </w:t>
      </w:r>
      <w:r>
        <w:rPr>
          <w:rFonts w:cs="Arial"/>
          <w:szCs w:val="24"/>
        </w:rPr>
        <w:t>la eliminación satisfactoria</w:t>
      </w:r>
      <w:r w:rsidRPr="00581B69">
        <w:rPr>
          <w:rFonts w:cs="Arial"/>
          <w:szCs w:val="24"/>
        </w:rPr>
        <w:t xml:space="preserve"> del Paciente y un mensaje por parte del sistema: “</w:t>
      </w:r>
      <w:r>
        <w:t>Datos eliminados  satisfactoriamente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8A7A3A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AE405C" w:rsidRPr="009E45CF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8A7A3A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AE405C" w:rsidRPr="00CC26DA" w:rsidRDefault="00AE405C" w:rsidP="008A7A3A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“Eliminar</w:t>
      </w:r>
      <w:r w:rsidRPr="00CC26DA">
        <w:rPr>
          <w:b/>
        </w:rPr>
        <w:t xml:space="preserve">” </w:t>
      </w:r>
    </w:p>
    <w:p w:rsidR="00AE405C" w:rsidRPr="00CC26DA" w:rsidRDefault="00AE405C" w:rsidP="008A7A3A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8A7A3A">
        <w:rPr>
          <w:b/>
        </w:rPr>
        <w:t xml:space="preserve"> </w:t>
      </w:r>
      <w:r>
        <w:rPr>
          <w:b/>
        </w:rPr>
        <w:t>Eliminar</w:t>
      </w:r>
      <w:r>
        <w:t>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8A7A3A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8A7A3A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</w:t>
      </w:r>
      <w:r>
        <w:rPr>
          <w:b/>
        </w:rPr>
        <w:t>Eliminar</w:t>
      </w:r>
      <w:r>
        <w:rPr>
          <w:rFonts w:ascii="Arial" w:hAnsi="Arial" w:cs="Arial"/>
          <w:szCs w:val="24"/>
        </w:rPr>
        <w:t>” de la aplicación.</w:t>
      </w:r>
    </w:p>
    <w:p w:rsidR="00AE405C" w:rsidRDefault="00AE405C" w:rsidP="008A7A3A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>
        <w:rPr>
          <w:rFonts w:cs="Arial"/>
          <w:szCs w:val="24"/>
        </w:rPr>
        <w:t xml:space="preserve">El sistema realizara la eliminación </w:t>
      </w:r>
      <w:r w:rsidRPr="009E45CF">
        <w:rPr>
          <w:rFonts w:cs="Arial"/>
          <w:szCs w:val="24"/>
        </w:rPr>
        <w:t>los datos del Paciente.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8A7A3A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Campos no seleccionados para eliminar.</w:t>
      </w:r>
    </w:p>
    <w:p w:rsidR="00AE405C" w:rsidRDefault="00AE405C" w:rsidP="008A7A3A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eliminación  no  satisfactoria</w:t>
      </w:r>
      <w:r w:rsidRPr="00581B69">
        <w:rPr>
          <w:rFonts w:cs="Arial"/>
          <w:szCs w:val="24"/>
        </w:rPr>
        <w:t xml:space="preserve"> de un Paciente. Se usará como información de entrada los datos </w:t>
      </w:r>
      <w:r>
        <w:rPr>
          <w:rFonts w:cs="Arial"/>
          <w:szCs w:val="24"/>
        </w:rPr>
        <w:t>vacíos o inválidos</w:t>
      </w:r>
      <w:r w:rsidRPr="00581B69">
        <w:rPr>
          <w:rFonts w:cs="Arial"/>
          <w:szCs w:val="24"/>
        </w:rPr>
        <w:t xml:space="preserve"> del paciente, con esto se obtendrá </w:t>
      </w:r>
      <w:r>
        <w:rPr>
          <w:rFonts w:cs="Arial"/>
          <w:szCs w:val="24"/>
        </w:rPr>
        <w:t>la eliminación</w:t>
      </w:r>
      <w:r w:rsidRPr="00581B6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no satisfactoria</w:t>
      </w:r>
      <w:r w:rsidRPr="00581B69">
        <w:rPr>
          <w:rFonts w:cs="Arial"/>
          <w:szCs w:val="24"/>
        </w:rPr>
        <w:t xml:space="preserve"> del Paciente y un mensaje por parte del sistema: “</w:t>
      </w:r>
      <w:r w:rsidRPr="00581B69">
        <w:rPr>
          <w:color w:val="000000"/>
          <w:sz w:val="22"/>
          <w:lang w:val="es-ES" w:eastAsia="es-ES"/>
        </w:rPr>
        <w:t>Los datos</w:t>
      </w:r>
      <w:r>
        <w:rPr>
          <w:color w:val="000000"/>
          <w:sz w:val="22"/>
          <w:lang w:val="es-ES" w:eastAsia="es-ES"/>
        </w:rPr>
        <w:t xml:space="preserve"> no</w:t>
      </w:r>
      <w:r w:rsidRPr="00581B69">
        <w:rPr>
          <w:color w:val="000000"/>
          <w:sz w:val="22"/>
          <w:lang w:val="es-ES" w:eastAsia="es-ES"/>
        </w:rPr>
        <w:t xml:space="preserve">  han sido </w:t>
      </w:r>
      <w:r>
        <w:rPr>
          <w:color w:val="000000"/>
          <w:sz w:val="22"/>
          <w:lang w:val="es-ES" w:eastAsia="es-ES"/>
        </w:rPr>
        <w:t>eliminados</w:t>
      </w:r>
      <w:r w:rsidRPr="00581B69">
        <w:rPr>
          <w:rFonts w:cs="Arial"/>
          <w:szCs w:val="24"/>
          <w:lang w:val="es-MX"/>
        </w:rPr>
        <w:t>“</w:t>
      </w:r>
      <w:r w:rsidRPr="00581B69">
        <w:rPr>
          <w:rFonts w:cs="Arial"/>
          <w:szCs w:val="24"/>
        </w:rPr>
        <w:t>.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8A7A3A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8A7A3A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AE405C" w:rsidRPr="009E45CF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8A7A3A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AE405C" w:rsidRPr="00CC26DA" w:rsidRDefault="00AE405C" w:rsidP="008A7A3A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</w:t>
      </w:r>
      <w:r>
        <w:t>Eliminar</w:t>
      </w:r>
      <w:r w:rsidRPr="00CC26DA">
        <w:rPr>
          <w:b/>
        </w:rPr>
        <w:t xml:space="preserve">” </w:t>
      </w:r>
    </w:p>
    <w:p w:rsidR="00AE405C" w:rsidRPr="00CC26DA" w:rsidRDefault="00AE405C" w:rsidP="008A7A3A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AD2FF1">
        <w:t xml:space="preserve"> </w:t>
      </w:r>
      <w:r>
        <w:t>Eliminar”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8A7A3A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8A7A3A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</w:t>
      </w:r>
      <w:r>
        <w:t>Eliminar</w:t>
      </w:r>
      <w:r>
        <w:rPr>
          <w:rFonts w:ascii="Arial" w:hAnsi="Arial" w:cs="Arial"/>
          <w:szCs w:val="24"/>
        </w:rPr>
        <w:t>” de la aplicación.</w:t>
      </w:r>
    </w:p>
    <w:p w:rsidR="00AE405C" w:rsidRDefault="00AE405C" w:rsidP="008A7A3A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9E45CF">
        <w:rPr>
          <w:rFonts w:cs="Arial"/>
          <w:szCs w:val="24"/>
        </w:rPr>
        <w:t xml:space="preserve">l sistema no realizara </w:t>
      </w:r>
      <w:r>
        <w:rPr>
          <w:rFonts w:cs="Arial"/>
          <w:szCs w:val="24"/>
        </w:rPr>
        <w:t>la eliminación de</w:t>
      </w:r>
      <w:r w:rsidRPr="009E45CF">
        <w:rPr>
          <w:rFonts w:cs="Arial"/>
          <w:szCs w:val="24"/>
        </w:rPr>
        <w:t xml:space="preserve"> los datos del Paciente.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581B69" w:rsidRDefault="00AE405C" w:rsidP="008A7A3A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Datos eliminados no guardados</w:t>
      </w:r>
      <w:r w:rsidRPr="001C51C4">
        <w:rPr>
          <w:rFonts w:cs="Arial"/>
          <w:sz w:val="24"/>
          <w:szCs w:val="24"/>
        </w:rPr>
        <w:t>.</w:t>
      </w:r>
    </w:p>
    <w:p w:rsidR="00AE405C" w:rsidRDefault="00AE405C" w:rsidP="008A7A3A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AE405C" w:rsidRPr="00581B69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 xml:space="preserve">El objetivo de esta prueba es comprobar </w:t>
      </w:r>
      <w:r>
        <w:rPr>
          <w:rFonts w:cs="Arial"/>
          <w:szCs w:val="24"/>
        </w:rPr>
        <w:t>la eliminación  no  satisfactoria</w:t>
      </w:r>
      <w:r w:rsidRPr="00581B69">
        <w:rPr>
          <w:rFonts w:cs="Arial"/>
          <w:szCs w:val="24"/>
        </w:rPr>
        <w:t xml:space="preserve"> de un Paciente. Se usará como información de entrada los datos personales del pa</w:t>
      </w:r>
      <w:r>
        <w:rPr>
          <w:rFonts w:cs="Arial"/>
          <w:szCs w:val="24"/>
        </w:rPr>
        <w:t>ciente, con esto se obtendrá la eliminación  no satisfactoria</w:t>
      </w:r>
      <w:r w:rsidRPr="00581B69">
        <w:rPr>
          <w:rFonts w:cs="Arial"/>
          <w:szCs w:val="24"/>
        </w:rPr>
        <w:t xml:space="preserve"> del Paciente y un mensaje por parte del sistema: “</w:t>
      </w:r>
      <w:r w:rsidRPr="00581B69">
        <w:rPr>
          <w:color w:val="000000"/>
          <w:sz w:val="22"/>
          <w:lang w:val="es-ES" w:eastAsia="es-ES"/>
        </w:rPr>
        <w:t>Los datos</w:t>
      </w:r>
      <w:r>
        <w:rPr>
          <w:color w:val="000000"/>
          <w:sz w:val="22"/>
          <w:lang w:val="es-ES" w:eastAsia="es-ES"/>
        </w:rPr>
        <w:t xml:space="preserve"> no</w:t>
      </w:r>
      <w:r w:rsidRPr="00581B69">
        <w:rPr>
          <w:color w:val="000000"/>
          <w:sz w:val="22"/>
          <w:lang w:val="es-ES" w:eastAsia="es-ES"/>
        </w:rPr>
        <w:t xml:space="preserve">  han sido </w:t>
      </w:r>
      <w:r>
        <w:rPr>
          <w:color w:val="000000"/>
          <w:sz w:val="22"/>
          <w:lang w:val="es-ES" w:eastAsia="es-ES"/>
        </w:rPr>
        <w:t>eliminados</w:t>
      </w:r>
      <w:r w:rsidRPr="00581B69">
        <w:rPr>
          <w:rFonts w:cs="Arial"/>
          <w:szCs w:val="24"/>
          <w:lang w:val="es-MX"/>
        </w:rPr>
        <w:t xml:space="preserve"> “</w:t>
      </w:r>
      <w:r w:rsidRPr="00581B69">
        <w:rPr>
          <w:rFonts w:cs="Arial"/>
          <w:szCs w:val="24"/>
        </w:rPr>
        <w:t>.</w:t>
      </w:r>
    </w:p>
    <w:p w:rsidR="00AE405C" w:rsidRDefault="00AE405C" w:rsidP="008A7A3A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AE405C" w:rsidRPr="009E45CF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 w:rsidRPr="009E45CF">
        <w:rPr>
          <w:rFonts w:cs="Arial"/>
          <w:szCs w:val="24"/>
        </w:rPr>
        <w:t xml:space="preserve">El </w:t>
      </w:r>
      <w:r>
        <w:rPr>
          <w:rFonts w:ascii="Arial" w:hAnsi="Arial" w:cs="Arial"/>
          <w:szCs w:val="24"/>
        </w:rPr>
        <w:t xml:space="preserve">MINSA </w:t>
      </w:r>
      <w:r w:rsidRPr="009E45CF">
        <w:rPr>
          <w:rFonts w:cs="Arial"/>
          <w:szCs w:val="24"/>
        </w:rPr>
        <w:t>se encuentre logueado en el sistema.</w:t>
      </w:r>
    </w:p>
    <w:p w:rsidR="00AE405C" w:rsidRDefault="00AE405C" w:rsidP="008A7A3A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AE405C" w:rsidRPr="00CC26DA" w:rsidRDefault="00AE405C" w:rsidP="008A7A3A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t xml:space="preserve">Seleccionar </w:t>
      </w:r>
      <w:r>
        <w:rPr>
          <w:b/>
        </w:rPr>
        <w:t>“</w:t>
      </w:r>
      <w:r>
        <w:t>Eliminar</w:t>
      </w:r>
      <w:r w:rsidRPr="00CC26DA">
        <w:rPr>
          <w:b/>
        </w:rPr>
        <w:t xml:space="preserve">” </w:t>
      </w:r>
    </w:p>
    <w:p w:rsidR="00AE405C" w:rsidRPr="00CC26DA" w:rsidRDefault="00AE405C" w:rsidP="008A7A3A">
      <w:pPr>
        <w:pStyle w:val="ListParagraph"/>
        <w:widowControl w:val="0"/>
        <w:numPr>
          <w:ilvl w:val="0"/>
          <w:numId w:val="28"/>
        </w:numPr>
        <w:tabs>
          <w:tab w:val="left" w:pos="2520"/>
        </w:tabs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AD2FF1">
        <w:t xml:space="preserve"> </w:t>
      </w:r>
      <w:r>
        <w:t>Eliminar”</w:t>
      </w:r>
      <w:r w:rsidRPr="00CC26DA">
        <w:rPr>
          <w:rFonts w:ascii="Arial" w:hAnsi="Arial" w:cs="Arial"/>
          <w:szCs w:val="24"/>
        </w:rPr>
        <w:t>.</w:t>
      </w:r>
    </w:p>
    <w:p w:rsidR="00AE405C" w:rsidRDefault="00AE405C" w:rsidP="008A7A3A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AE405C" w:rsidRDefault="00AE405C" w:rsidP="008A7A3A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Pulse el botón </w:t>
      </w:r>
      <w:r>
        <w:t>Eliminar</w:t>
      </w:r>
      <w:r>
        <w:rPr>
          <w:rFonts w:ascii="Arial" w:hAnsi="Arial" w:cs="Arial"/>
          <w:szCs w:val="24"/>
        </w:rPr>
        <w:t xml:space="preserve"> de la aplicación.</w:t>
      </w:r>
    </w:p>
    <w:p w:rsidR="00AE405C" w:rsidRDefault="00AE405C" w:rsidP="008A7A3A">
      <w:pPr>
        <w:widowControl w:val="0"/>
        <w:spacing w:after="0" w:line="240" w:lineRule="auto"/>
        <w:ind w:left="2192"/>
        <w:jc w:val="left"/>
        <w:rPr>
          <w:rFonts w:ascii="Arial" w:hAnsi="Arial" w:cs="Arial"/>
          <w:szCs w:val="24"/>
        </w:rPr>
      </w:pPr>
    </w:p>
    <w:p w:rsidR="00AE405C" w:rsidRDefault="00AE405C" w:rsidP="008A7A3A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AE405C" w:rsidRDefault="00AE405C" w:rsidP="008A7A3A">
      <w:pPr>
        <w:spacing w:line="240" w:lineRule="auto"/>
        <w:ind w:left="2127" w:hanging="11"/>
        <w:rPr>
          <w:rFonts w:cs="Arial"/>
          <w:szCs w:val="24"/>
        </w:rPr>
      </w:pPr>
      <w:r>
        <w:rPr>
          <w:rFonts w:cs="Arial"/>
          <w:szCs w:val="24"/>
        </w:rPr>
        <w:t xml:space="preserve">El sistema no realizara la eliminación  </w:t>
      </w:r>
      <w:r w:rsidRPr="009E45CF">
        <w:rPr>
          <w:rFonts w:cs="Arial"/>
          <w:szCs w:val="24"/>
        </w:rPr>
        <w:t>los datos del Paciente.</w:t>
      </w:r>
    </w:p>
    <w:p w:rsidR="00AE405C" w:rsidRDefault="00AE405C" w:rsidP="00AD2FF1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AD2FF1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Pr="009E45CF" w:rsidRDefault="00AE405C" w:rsidP="009E45CF">
      <w:pPr>
        <w:spacing w:line="240" w:lineRule="auto"/>
        <w:ind w:left="2127" w:hanging="11"/>
        <w:rPr>
          <w:rFonts w:cs="Arial"/>
          <w:szCs w:val="24"/>
        </w:rPr>
      </w:pPr>
    </w:p>
    <w:p w:rsidR="00AE405C" w:rsidRDefault="00AE405C" w:rsidP="009A61A9">
      <w:pPr>
        <w:pStyle w:val="Heading1"/>
        <w:ind w:left="0"/>
        <w:jc w:val="both"/>
        <w:rPr>
          <w:rFonts w:cs="Arial"/>
          <w:b w:val="0"/>
          <w:lang w:val="es-ES_tradnl" w:eastAsia="es-ES_tradnl"/>
        </w:rPr>
      </w:pPr>
    </w:p>
    <w:p w:rsidR="00AE405C" w:rsidRPr="0036460F" w:rsidRDefault="00AE405C" w:rsidP="00A72FA2">
      <w:pPr>
        <w:pStyle w:val="Heading1"/>
        <w:ind w:left="360"/>
        <w:jc w:val="both"/>
        <w:rPr>
          <w:rFonts w:cs="Arial"/>
          <w:b w:val="0"/>
          <w:lang w:val="es-ES_tradnl" w:eastAsia="es-ES_tradnl"/>
        </w:rPr>
      </w:pPr>
      <w:bookmarkStart w:id="34" w:name="_Toc388364528"/>
      <w:r w:rsidRPr="001742C2">
        <w:t>Identificación de Condiciones de Entrada</w:t>
      </w:r>
      <w:bookmarkEnd w:id="34"/>
    </w:p>
    <w:p w:rsidR="00AE405C" w:rsidRPr="00CA521A" w:rsidRDefault="00AE405C" w:rsidP="001742C2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estados de las condiciones de entrada por cada resultado esperado.</w:t>
      </w:r>
    </w:p>
    <w:p w:rsidR="00AE405C" w:rsidRDefault="00AE405C" w:rsidP="003011E4">
      <w:pPr>
        <w:spacing w:after="120"/>
        <w:ind w:left="0"/>
        <w:rPr>
          <w:rFonts w:cs="Arial"/>
          <w:lang w:val="es-ES_tradnl" w:eastAsia="es-ES_tradnl"/>
        </w:rPr>
      </w:pPr>
    </w:p>
    <w:p w:rsidR="00AE405C" w:rsidRPr="00CA521A" w:rsidRDefault="00AE405C" w:rsidP="003011E4">
      <w:pPr>
        <w:spacing w:after="120"/>
        <w:ind w:left="0"/>
        <w:rPr>
          <w:rFonts w:cs="Arial"/>
          <w:lang w:val="es-ES_tradnl" w:eastAsia="es-ES_tradnl"/>
        </w:rPr>
      </w:pPr>
    </w:p>
    <w:p w:rsidR="00AE405C" w:rsidRPr="00E82840" w:rsidRDefault="00AE405C" w:rsidP="00E82840">
      <w:pPr>
        <w:spacing w:line="240" w:lineRule="auto"/>
        <w:ind w:left="2124"/>
        <w:jc w:val="center"/>
        <w:rPr>
          <w:rFonts w:ascii="Arial" w:hAnsi="Arial" w:cs="Arial"/>
          <w:b/>
          <w:bCs/>
          <w:szCs w:val="24"/>
          <w:lang w:val="es-ES_tradnl"/>
        </w:rPr>
      </w:pPr>
      <w:r w:rsidRPr="00E82840">
        <w:rPr>
          <w:rFonts w:ascii="Arial" w:hAnsi="Arial" w:cs="Arial"/>
          <w:b/>
          <w:bCs/>
          <w:szCs w:val="24"/>
          <w:lang w:val="es-ES_tradnl"/>
        </w:rPr>
        <w:t>Tabla 1. Condiciones de entrada</w:t>
      </w: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6C49FB">
      <w:pPr>
        <w:ind w:left="0"/>
      </w:pPr>
    </w:p>
    <w:p w:rsidR="00AE405C" w:rsidRDefault="00AE405C" w:rsidP="003011E4">
      <w:pPr>
        <w:pStyle w:val="Heading1"/>
        <w:ind w:left="426"/>
        <w:jc w:val="left"/>
      </w:pPr>
      <w:bookmarkStart w:id="35" w:name="_Toc388364529"/>
      <w:r w:rsidRPr="00E82840">
        <w:t>Definir clases de equivalencia</w:t>
      </w:r>
      <w:bookmarkEnd w:id="35"/>
    </w:p>
    <w:p w:rsidR="00AE405C" w:rsidRPr="00CA521A" w:rsidRDefault="00AE405C" w:rsidP="003011E4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</w:t>
      </w:r>
      <w:r>
        <w:rPr>
          <w:rFonts w:cs="Arial"/>
          <w:lang w:val="es-ES_tradnl" w:eastAsia="es-ES_tradnl"/>
        </w:rPr>
        <w:t>las clases de equivalencias válidas y no válidas.</w:t>
      </w:r>
    </w:p>
    <w:p w:rsidR="00AE405C" w:rsidRPr="003011E4" w:rsidRDefault="00AE405C" w:rsidP="003011E4">
      <w:pPr>
        <w:rPr>
          <w:lang w:val="es-ES_tradnl"/>
        </w:rPr>
      </w:pPr>
    </w:p>
    <w:p w:rsidR="00AE405C" w:rsidRDefault="00AE405C" w:rsidP="003011E4">
      <w:pPr>
        <w:spacing w:line="240" w:lineRule="auto"/>
        <w:ind w:left="0"/>
        <w:rPr>
          <w:rFonts w:ascii="Arial" w:hAnsi="Arial" w:cs="Arial"/>
          <w:b/>
          <w:bCs/>
          <w:szCs w:val="24"/>
          <w:lang w:val="es-ES_tradnl"/>
        </w:rPr>
      </w:pPr>
    </w:p>
    <w:p w:rsidR="00AE405C" w:rsidRDefault="00AE405C" w:rsidP="00E82840">
      <w:pPr>
        <w:spacing w:line="240" w:lineRule="auto"/>
        <w:ind w:left="2124"/>
        <w:jc w:val="center"/>
        <w:rPr>
          <w:rFonts w:ascii="Arial" w:hAnsi="Arial" w:cs="Arial"/>
          <w:b/>
          <w:bCs/>
          <w:szCs w:val="24"/>
          <w:lang w:val="es-ES_tradnl"/>
        </w:rPr>
      </w:pPr>
      <w:r>
        <w:rPr>
          <w:rFonts w:ascii="Arial" w:hAnsi="Arial" w:cs="Arial"/>
          <w:b/>
          <w:bCs/>
          <w:szCs w:val="24"/>
          <w:lang w:val="es-ES_tradnl"/>
        </w:rPr>
        <w:t>Tabla 2. Clases de equivalencia válidas y No Válidas</w:t>
      </w:r>
    </w:p>
    <w:p w:rsidR="00AE405C" w:rsidRPr="00E82840" w:rsidRDefault="00AE405C" w:rsidP="003011E4">
      <w:pPr>
        <w:ind w:left="0"/>
        <w:rPr>
          <w:lang w:val="es-ES_tradnl"/>
        </w:rPr>
      </w:pPr>
    </w:p>
    <w:p w:rsidR="00AE405C" w:rsidRDefault="00AE405C" w:rsidP="003011E4">
      <w:pPr>
        <w:pStyle w:val="Heading1"/>
        <w:ind w:left="426"/>
        <w:jc w:val="left"/>
      </w:pPr>
      <w:bookmarkStart w:id="36" w:name="_Toc388364530"/>
      <w:r w:rsidRPr="00E82840">
        <w:t>Realizar los casos de prueba</w:t>
      </w:r>
      <w:bookmarkEnd w:id="36"/>
    </w:p>
    <w:p w:rsidR="00AE405C" w:rsidRPr="00CA521A" w:rsidRDefault="00AE405C" w:rsidP="003011E4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</w:t>
      </w:r>
      <w:r>
        <w:rPr>
          <w:rFonts w:cs="Arial"/>
          <w:lang w:val="es-ES_tradnl" w:eastAsia="es-ES_tradnl"/>
        </w:rPr>
        <w:t>los casos de prueba.</w:t>
      </w:r>
    </w:p>
    <w:p w:rsidR="00AE405C" w:rsidRPr="003011E4" w:rsidRDefault="00AE405C" w:rsidP="003011E4">
      <w:pPr>
        <w:rPr>
          <w:lang w:val="es-ES_tradnl"/>
        </w:rPr>
      </w:pPr>
    </w:p>
    <w:p w:rsidR="00AE405C" w:rsidRDefault="00AE405C" w:rsidP="003011E4">
      <w:pPr>
        <w:ind w:left="426"/>
        <w:jc w:val="left"/>
      </w:pPr>
    </w:p>
    <w:p w:rsidR="00AE405C" w:rsidRPr="00E82840" w:rsidRDefault="00AE405C" w:rsidP="003011E4">
      <w:pPr>
        <w:spacing w:line="240" w:lineRule="auto"/>
        <w:ind w:left="426"/>
        <w:jc w:val="center"/>
        <w:rPr>
          <w:rFonts w:ascii="Arial" w:hAnsi="Arial" w:cs="Arial"/>
          <w:b/>
          <w:bCs/>
          <w:szCs w:val="24"/>
          <w:lang w:val="es-ES_tradnl"/>
        </w:rPr>
      </w:pPr>
      <w:r w:rsidRPr="00E82840">
        <w:rPr>
          <w:rFonts w:ascii="Arial" w:hAnsi="Arial" w:cs="Arial"/>
          <w:b/>
          <w:bCs/>
          <w:szCs w:val="24"/>
          <w:lang w:val="es-ES_tradnl"/>
        </w:rPr>
        <w:t>Tabla 3. Casos de prueba</w:t>
      </w:r>
    </w:p>
    <w:p w:rsidR="00AE405C" w:rsidRPr="00E82840" w:rsidRDefault="00AE405C" w:rsidP="00E82840"/>
    <w:sectPr w:rsidR="00AE405C" w:rsidRPr="00E82840" w:rsidSect="00B839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05C" w:rsidRDefault="00AE405C" w:rsidP="00B839E8">
      <w:pPr>
        <w:spacing w:after="0" w:line="240" w:lineRule="auto"/>
      </w:pPr>
      <w:r>
        <w:separator/>
      </w:r>
    </w:p>
  </w:endnote>
  <w:endnote w:type="continuationSeparator" w:id="0">
    <w:p w:rsidR="00AE405C" w:rsidRDefault="00AE405C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/>
    </w:tblPr>
    <w:tblGrid>
      <w:gridCol w:w="4236"/>
      <w:gridCol w:w="4383"/>
    </w:tblGrid>
    <w:tr w:rsidR="00AE405C" w:rsidRPr="00855D9B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AE405C" w:rsidRPr="00855D9B" w:rsidRDefault="00AE405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AE405C" w:rsidRPr="00855D9B" w:rsidRDefault="00AE405C">
          <w:pPr>
            <w:pStyle w:val="Header"/>
            <w:jc w:val="right"/>
            <w:rPr>
              <w:caps/>
              <w:sz w:val="18"/>
            </w:rPr>
          </w:pPr>
        </w:p>
      </w:tc>
    </w:tr>
    <w:tr w:rsidR="00AE405C" w:rsidRPr="00855D9B">
      <w:trPr>
        <w:jc w:val="center"/>
      </w:trPr>
      <w:tc>
        <w:tcPr>
          <w:tcW w:w="4686" w:type="dxa"/>
          <w:vAlign w:val="center"/>
        </w:tcPr>
        <w:p w:rsidR="00AE405C" w:rsidRPr="00855D9B" w:rsidRDefault="00AE405C" w:rsidP="008434EC">
          <w:pPr>
            <w:pStyle w:val="Footer"/>
            <w:ind w:left="0"/>
            <w:rPr>
              <w:caps/>
              <w:color w:val="808080"/>
              <w:sz w:val="18"/>
              <w:szCs w:val="18"/>
            </w:rPr>
          </w:pPr>
          <w:r w:rsidRPr="00855D9B">
            <w:rPr>
              <w:caps/>
              <w:color w:val="808080"/>
              <w:sz w:val="18"/>
              <w:szCs w:val="18"/>
            </w:rPr>
            <w:t>JPV</w:t>
          </w:r>
        </w:p>
      </w:tc>
      <w:tc>
        <w:tcPr>
          <w:tcW w:w="4674" w:type="dxa"/>
          <w:vAlign w:val="center"/>
        </w:tcPr>
        <w:p w:rsidR="00AE405C" w:rsidRPr="00855D9B" w:rsidRDefault="00AE405C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 w:rsidRPr="00855D9B">
            <w:rPr>
              <w:caps/>
              <w:color w:val="808080"/>
              <w:sz w:val="18"/>
              <w:szCs w:val="18"/>
            </w:rPr>
            <w:fldChar w:fldCharType="begin"/>
          </w:r>
          <w:r w:rsidRPr="00855D9B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855D9B">
            <w:rPr>
              <w:caps/>
              <w:color w:val="808080"/>
              <w:sz w:val="18"/>
              <w:szCs w:val="18"/>
            </w:rPr>
            <w:fldChar w:fldCharType="separate"/>
          </w:r>
          <w:r w:rsidRPr="003C73B7">
            <w:rPr>
              <w:caps/>
              <w:noProof/>
              <w:color w:val="808080"/>
              <w:sz w:val="18"/>
              <w:szCs w:val="18"/>
              <w:lang w:val="es-ES"/>
            </w:rPr>
            <w:t>9</w:t>
          </w:r>
          <w:r w:rsidRPr="00855D9B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AE405C" w:rsidRDefault="00AE40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05C" w:rsidRDefault="00AE405C" w:rsidP="00B839E8">
      <w:pPr>
        <w:spacing w:after="0" w:line="240" w:lineRule="auto"/>
      </w:pPr>
      <w:r>
        <w:separator/>
      </w:r>
    </w:p>
  </w:footnote>
  <w:footnote w:type="continuationSeparator" w:id="0">
    <w:p w:rsidR="00AE405C" w:rsidRDefault="00AE405C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05C" w:rsidRDefault="00AE405C">
    <w:pPr>
      <w:pStyle w:val="Header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251656192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AE405C" w:rsidRPr="00855D9B" w:rsidRDefault="00AE405C">
                <w:pPr>
                  <w:pStyle w:val="Header"/>
                  <w:jc w:val="center"/>
                  <w:rPr>
                    <w:caps/>
                    <w:color w:val="FFFFFF"/>
                  </w:rPr>
                </w:pPr>
                <w:r w:rsidRPr="00855D9B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CF0"/>
    <w:multiLevelType w:val="multilevel"/>
    <w:tmpl w:val="3A122912"/>
    <w:lvl w:ilvl="0">
      <w:start w:val="2"/>
      <w:numFmt w:val="decimal"/>
      <w:lvlText w:val="%1."/>
      <w:lvlJc w:val="left"/>
      <w:pPr>
        <w:ind w:left="1874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4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05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4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6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54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4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052" w:hanging="2160"/>
      </w:pPr>
      <w:rPr>
        <w:rFonts w:cs="Times New Roman" w:hint="default"/>
      </w:rPr>
    </w:lvl>
  </w:abstractNum>
  <w:abstractNum w:abstractNumId="1">
    <w:nsid w:val="01942EE2"/>
    <w:multiLevelType w:val="hybridMultilevel"/>
    <w:tmpl w:val="AD4E199E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5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6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7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1">
    <w:nsid w:val="1297646A"/>
    <w:multiLevelType w:val="multilevel"/>
    <w:tmpl w:val="77BE4F66"/>
    <w:lvl w:ilvl="0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2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1AE452D3"/>
    <w:multiLevelType w:val="hybridMultilevel"/>
    <w:tmpl w:val="6AD4B3A0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27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887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3BAB4D80"/>
    <w:multiLevelType w:val="hybridMultilevel"/>
    <w:tmpl w:val="CE926E48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22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5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6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1"/>
  </w:num>
  <w:num w:numId="2">
    <w:abstractNumId w:val="25"/>
  </w:num>
  <w:num w:numId="3">
    <w:abstractNumId w:val="20"/>
  </w:num>
  <w:num w:numId="4">
    <w:abstractNumId w:val="27"/>
  </w:num>
  <w:num w:numId="5">
    <w:abstractNumId w:val="5"/>
  </w:num>
  <w:num w:numId="6">
    <w:abstractNumId w:val="9"/>
  </w:num>
  <w:num w:numId="7">
    <w:abstractNumId w:val="12"/>
  </w:num>
  <w:num w:numId="8">
    <w:abstractNumId w:val="10"/>
  </w:num>
  <w:num w:numId="9">
    <w:abstractNumId w:val="2"/>
  </w:num>
  <w:num w:numId="10">
    <w:abstractNumId w:val="29"/>
  </w:num>
  <w:num w:numId="11">
    <w:abstractNumId w:val="14"/>
  </w:num>
  <w:num w:numId="12">
    <w:abstractNumId w:val="15"/>
  </w:num>
  <w:num w:numId="13">
    <w:abstractNumId w:val="6"/>
  </w:num>
  <w:num w:numId="14">
    <w:abstractNumId w:val="21"/>
  </w:num>
  <w:num w:numId="15">
    <w:abstractNumId w:val="4"/>
  </w:num>
  <w:num w:numId="16">
    <w:abstractNumId w:val="3"/>
  </w:num>
  <w:num w:numId="17">
    <w:abstractNumId w:val="8"/>
  </w:num>
  <w:num w:numId="18">
    <w:abstractNumId w:val="24"/>
  </w:num>
  <w:num w:numId="19">
    <w:abstractNumId w:val="22"/>
  </w:num>
  <w:num w:numId="20">
    <w:abstractNumId w:val="16"/>
  </w:num>
  <w:num w:numId="21">
    <w:abstractNumId w:val="7"/>
  </w:num>
  <w:num w:numId="22">
    <w:abstractNumId w:val="23"/>
  </w:num>
  <w:num w:numId="23">
    <w:abstractNumId w:val="18"/>
  </w:num>
  <w:num w:numId="24">
    <w:abstractNumId w:val="17"/>
  </w:num>
  <w:num w:numId="25">
    <w:abstractNumId w:val="26"/>
  </w:num>
  <w:num w:numId="26">
    <w:abstractNumId w:val="0"/>
  </w:num>
  <w:num w:numId="27">
    <w:abstractNumId w:val="13"/>
  </w:num>
  <w:num w:numId="28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7A51"/>
    <w:rsid w:val="000108C1"/>
    <w:rsid w:val="00012D38"/>
    <w:rsid w:val="00056B77"/>
    <w:rsid w:val="00070890"/>
    <w:rsid w:val="00096459"/>
    <w:rsid w:val="00097E80"/>
    <w:rsid w:val="000C2520"/>
    <w:rsid w:val="000C2766"/>
    <w:rsid w:val="000C6DAF"/>
    <w:rsid w:val="000F785D"/>
    <w:rsid w:val="00105A65"/>
    <w:rsid w:val="001172F8"/>
    <w:rsid w:val="00120088"/>
    <w:rsid w:val="00126505"/>
    <w:rsid w:val="00151093"/>
    <w:rsid w:val="0016056E"/>
    <w:rsid w:val="001664CC"/>
    <w:rsid w:val="0017273B"/>
    <w:rsid w:val="001742C2"/>
    <w:rsid w:val="0017493F"/>
    <w:rsid w:val="0018048A"/>
    <w:rsid w:val="001A6781"/>
    <w:rsid w:val="001B29E2"/>
    <w:rsid w:val="001B5FE7"/>
    <w:rsid w:val="001C51C4"/>
    <w:rsid w:val="001E698B"/>
    <w:rsid w:val="00204937"/>
    <w:rsid w:val="00234015"/>
    <w:rsid w:val="00245322"/>
    <w:rsid w:val="0026454D"/>
    <w:rsid w:val="00276EB7"/>
    <w:rsid w:val="0029630F"/>
    <w:rsid w:val="002A6DB3"/>
    <w:rsid w:val="002B164F"/>
    <w:rsid w:val="002D10CC"/>
    <w:rsid w:val="002D689E"/>
    <w:rsid w:val="003011E4"/>
    <w:rsid w:val="00310169"/>
    <w:rsid w:val="00334267"/>
    <w:rsid w:val="0034043F"/>
    <w:rsid w:val="0036460F"/>
    <w:rsid w:val="00371E0A"/>
    <w:rsid w:val="003765CC"/>
    <w:rsid w:val="00382462"/>
    <w:rsid w:val="00382AF7"/>
    <w:rsid w:val="003836E1"/>
    <w:rsid w:val="003A4F67"/>
    <w:rsid w:val="003C0000"/>
    <w:rsid w:val="003C73B7"/>
    <w:rsid w:val="003D1BDF"/>
    <w:rsid w:val="003E0454"/>
    <w:rsid w:val="003F1732"/>
    <w:rsid w:val="003F52F1"/>
    <w:rsid w:val="0041604A"/>
    <w:rsid w:val="00426E53"/>
    <w:rsid w:val="004414FA"/>
    <w:rsid w:val="00446041"/>
    <w:rsid w:val="004609EA"/>
    <w:rsid w:val="0046640E"/>
    <w:rsid w:val="00473D55"/>
    <w:rsid w:val="004A47DC"/>
    <w:rsid w:val="004C163B"/>
    <w:rsid w:val="004D66F6"/>
    <w:rsid w:val="004D736C"/>
    <w:rsid w:val="004E0E46"/>
    <w:rsid w:val="004E7EDD"/>
    <w:rsid w:val="004F0C0A"/>
    <w:rsid w:val="004F310D"/>
    <w:rsid w:val="004F56E3"/>
    <w:rsid w:val="004F72C9"/>
    <w:rsid w:val="00507B6B"/>
    <w:rsid w:val="005144F9"/>
    <w:rsid w:val="00521704"/>
    <w:rsid w:val="005379BF"/>
    <w:rsid w:val="00550043"/>
    <w:rsid w:val="0055435B"/>
    <w:rsid w:val="00566157"/>
    <w:rsid w:val="00572225"/>
    <w:rsid w:val="005812D3"/>
    <w:rsid w:val="00581B69"/>
    <w:rsid w:val="005911C0"/>
    <w:rsid w:val="005A13BB"/>
    <w:rsid w:val="005B7338"/>
    <w:rsid w:val="005B77F5"/>
    <w:rsid w:val="005C2421"/>
    <w:rsid w:val="005C3D78"/>
    <w:rsid w:val="005E63F7"/>
    <w:rsid w:val="0060156E"/>
    <w:rsid w:val="00623F9D"/>
    <w:rsid w:val="006440DD"/>
    <w:rsid w:val="00666E69"/>
    <w:rsid w:val="006672EF"/>
    <w:rsid w:val="00670769"/>
    <w:rsid w:val="00680ACF"/>
    <w:rsid w:val="006820CF"/>
    <w:rsid w:val="006877F9"/>
    <w:rsid w:val="006A0B97"/>
    <w:rsid w:val="006A1123"/>
    <w:rsid w:val="006A44A1"/>
    <w:rsid w:val="006B51CC"/>
    <w:rsid w:val="006C47B0"/>
    <w:rsid w:val="006C49FB"/>
    <w:rsid w:val="006E7B1E"/>
    <w:rsid w:val="006F5354"/>
    <w:rsid w:val="0070063D"/>
    <w:rsid w:val="00715F14"/>
    <w:rsid w:val="00722F15"/>
    <w:rsid w:val="00741D81"/>
    <w:rsid w:val="00790ED0"/>
    <w:rsid w:val="007912FE"/>
    <w:rsid w:val="007A7D5B"/>
    <w:rsid w:val="007C30AA"/>
    <w:rsid w:val="007E5DA2"/>
    <w:rsid w:val="007F64C4"/>
    <w:rsid w:val="007F6692"/>
    <w:rsid w:val="00805BA5"/>
    <w:rsid w:val="00813002"/>
    <w:rsid w:val="00813AFE"/>
    <w:rsid w:val="00821E23"/>
    <w:rsid w:val="008241E0"/>
    <w:rsid w:val="008434EC"/>
    <w:rsid w:val="00855D9B"/>
    <w:rsid w:val="00867D1A"/>
    <w:rsid w:val="008A7A3A"/>
    <w:rsid w:val="008B42E9"/>
    <w:rsid w:val="008C25AC"/>
    <w:rsid w:val="008C2B18"/>
    <w:rsid w:val="008C4357"/>
    <w:rsid w:val="008D6AB2"/>
    <w:rsid w:val="008E1FB6"/>
    <w:rsid w:val="008E6B2F"/>
    <w:rsid w:val="0090277B"/>
    <w:rsid w:val="00902794"/>
    <w:rsid w:val="00902E8E"/>
    <w:rsid w:val="00904949"/>
    <w:rsid w:val="00930E44"/>
    <w:rsid w:val="00945B3D"/>
    <w:rsid w:val="00962932"/>
    <w:rsid w:val="00963A3F"/>
    <w:rsid w:val="00984A94"/>
    <w:rsid w:val="00991F75"/>
    <w:rsid w:val="0099264D"/>
    <w:rsid w:val="00996D91"/>
    <w:rsid w:val="009A61A9"/>
    <w:rsid w:val="009B25DD"/>
    <w:rsid w:val="009C2251"/>
    <w:rsid w:val="009E2B2D"/>
    <w:rsid w:val="009E45CF"/>
    <w:rsid w:val="009F57E8"/>
    <w:rsid w:val="009F6BA6"/>
    <w:rsid w:val="00A25F90"/>
    <w:rsid w:val="00A70DAC"/>
    <w:rsid w:val="00A72FA2"/>
    <w:rsid w:val="00A75266"/>
    <w:rsid w:val="00A84CD4"/>
    <w:rsid w:val="00A87B04"/>
    <w:rsid w:val="00A925D8"/>
    <w:rsid w:val="00A92746"/>
    <w:rsid w:val="00A92EC4"/>
    <w:rsid w:val="00A92F9F"/>
    <w:rsid w:val="00A976A9"/>
    <w:rsid w:val="00AA4797"/>
    <w:rsid w:val="00AB55F9"/>
    <w:rsid w:val="00AD2FF1"/>
    <w:rsid w:val="00AD3AA8"/>
    <w:rsid w:val="00AD7114"/>
    <w:rsid w:val="00AE405C"/>
    <w:rsid w:val="00B03C7C"/>
    <w:rsid w:val="00B051C5"/>
    <w:rsid w:val="00B0574D"/>
    <w:rsid w:val="00B10D0D"/>
    <w:rsid w:val="00B11AC8"/>
    <w:rsid w:val="00B1206A"/>
    <w:rsid w:val="00B56864"/>
    <w:rsid w:val="00B705F1"/>
    <w:rsid w:val="00B839E8"/>
    <w:rsid w:val="00B91A4B"/>
    <w:rsid w:val="00BC4865"/>
    <w:rsid w:val="00BE31D4"/>
    <w:rsid w:val="00BE4760"/>
    <w:rsid w:val="00BF1CF5"/>
    <w:rsid w:val="00BF36C2"/>
    <w:rsid w:val="00BF5B66"/>
    <w:rsid w:val="00C1296A"/>
    <w:rsid w:val="00C14D5B"/>
    <w:rsid w:val="00C21480"/>
    <w:rsid w:val="00C50069"/>
    <w:rsid w:val="00C60168"/>
    <w:rsid w:val="00C64E35"/>
    <w:rsid w:val="00C6780F"/>
    <w:rsid w:val="00C71DA8"/>
    <w:rsid w:val="00C87A51"/>
    <w:rsid w:val="00CA41D1"/>
    <w:rsid w:val="00CA521A"/>
    <w:rsid w:val="00CB79EE"/>
    <w:rsid w:val="00CC26DA"/>
    <w:rsid w:val="00CD3957"/>
    <w:rsid w:val="00CE0D4B"/>
    <w:rsid w:val="00CE1E7A"/>
    <w:rsid w:val="00CF3D6A"/>
    <w:rsid w:val="00D2247D"/>
    <w:rsid w:val="00D24BFC"/>
    <w:rsid w:val="00D551C4"/>
    <w:rsid w:val="00D83524"/>
    <w:rsid w:val="00DB062B"/>
    <w:rsid w:val="00DB2A47"/>
    <w:rsid w:val="00DC1079"/>
    <w:rsid w:val="00DC2DD3"/>
    <w:rsid w:val="00DF524B"/>
    <w:rsid w:val="00DF5EFB"/>
    <w:rsid w:val="00DF6613"/>
    <w:rsid w:val="00E2157D"/>
    <w:rsid w:val="00E44816"/>
    <w:rsid w:val="00E4656E"/>
    <w:rsid w:val="00E714AF"/>
    <w:rsid w:val="00E77436"/>
    <w:rsid w:val="00E82840"/>
    <w:rsid w:val="00EB0B34"/>
    <w:rsid w:val="00EC3DE3"/>
    <w:rsid w:val="00ED4620"/>
    <w:rsid w:val="00EF249E"/>
    <w:rsid w:val="00EF74AB"/>
    <w:rsid w:val="00F22B09"/>
    <w:rsid w:val="00F345BC"/>
    <w:rsid w:val="00F41610"/>
    <w:rsid w:val="00F51AB6"/>
    <w:rsid w:val="00F86306"/>
    <w:rsid w:val="00FB0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ListParagraph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B839E8"/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Header">
    <w:name w:val="header"/>
    <w:basedOn w:val="Normal"/>
    <w:link w:val="Head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839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DefaultParagraphFont"/>
    <w:uiPriority w:val="99"/>
    <w:semiHidden/>
    <w:rsid w:val="00B839E8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B839E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1">
    <w:name w:val="List Table 2 Accent 1"/>
    <w:uiPriority w:val="99"/>
    <w:rsid w:val="00426E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097E80"/>
    <w:rPr>
      <w:rFonts w:cs="Times New Roman"/>
      <w:color w:val="0563C1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Strong">
    <w:name w:val="Strong"/>
    <w:basedOn w:val="DefaultParagraphFont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9F57E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4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59</TotalTime>
  <Pages>16</Pages>
  <Words>2120</Words>
  <Characters>11661</Characters>
  <Application>Microsoft Office Outlook</Application>
  <DocSecurity>0</DocSecurity>
  <Lines>0</Lines>
  <Paragraphs>0</Paragraphs>
  <ScaleCrop>false</ScaleCrop>
  <Company>ConSony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Diseño de Caso de Prueba de la Especificación de Caso de uso: Registrar Paciente</dc:subject>
  <dc:creator>JPV</dc:creator>
  <cp:keywords/>
  <dc:description/>
  <cp:lastModifiedBy>jezuniga</cp:lastModifiedBy>
  <cp:revision>18</cp:revision>
  <dcterms:created xsi:type="dcterms:W3CDTF">2014-05-20T20:46:00Z</dcterms:created>
  <dcterms:modified xsi:type="dcterms:W3CDTF">2014-06-05T19:49:00Z</dcterms:modified>
</cp:coreProperties>
</file>